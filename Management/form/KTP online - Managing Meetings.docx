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B214" w14:textId="1DBF6A4A" w:rsidR="00B0413B" w:rsidRDefault="00560112" w:rsidP="00F539EC">
      <w:r>
        <w:rPr>
          <w:noProof/>
        </w:rPr>
        <w:drawing>
          <wp:anchor distT="0" distB="0" distL="114300" distR="114300" simplePos="0" relativeHeight="251658258" behindDoc="1" locked="0" layoutInCell="0" allowOverlap="1" wp14:anchorId="72ABBAE2" wp14:editId="6AB0EE44">
            <wp:simplePos x="0" y="0"/>
            <wp:positionH relativeFrom="margin">
              <wp:posOffset>-904875</wp:posOffset>
            </wp:positionH>
            <wp:positionV relativeFrom="margin">
              <wp:posOffset>-892175</wp:posOffset>
            </wp:positionV>
            <wp:extent cx="7553325" cy="10683849"/>
            <wp:effectExtent l="0" t="0" r="0" b="3810"/>
            <wp:wrapNone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2190261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82EF1" w14:textId="77777777" w:rsidR="00DF3474" w:rsidRDefault="00DF3474" w:rsidP="00DF3474"/>
    <w:p w14:paraId="6E3DBFF8" w14:textId="77777777" w:rsidR="00DF3474" w:rsidRPr="00DD108F" w:rsidRDefault="00DF3474" w:rsidP="009719F6">
      <w:pPr>
        <w:pStyle w:val="Heading1"/>
      </w:pPr>
    </w:p>
    <w:p w14:paraId="51FA86ED" w14:textId="77777777" w:rsidR="00DF3474" w:rsidRDefault="00DF3474" w:rsidP="00DF3474"/>
    <w:p w14:paraId="1317196D" w14:textId="77777777" w:rsidR="00DF3474" w:rsidRDefault="00DF3474" w:rsidP="00DF3474"/>
    <w:p w14:paraId="78373094" w14:textId="679658F3" w:rsidR="00DF3474" w:rsidRDefault="005F673B" w:rsidP="00AC1C75">
      <w:pPr>
        <w:pStyle w:val="Heading5"/>
      </w:pPr>
      <w:r>
        <w:t>KTP Module 1</w:t>
      </w:r>
    </w:p>
    <w:p w14:paraId="784F90A1" w14:textId="5AC8D66E" w:rsidR="00DF3474" w:rsidRDefault="00DF3474" w:rsidP="00AC1C75">
      <w:pPr>
        <w:pStyle w:val="Heading5"/>
      </w:pPr>
      <w:r>
        <w:rPr>
          <w:b/>
          <w:noProof/>
        </w:rPr>
        <w:drawing>
          <wp:anchor distT="0" distB="0" distL="114300" distR="114300" simplePos="0" relativeHeight="251658244" behindDoc="1" locked="0" layoutInCell="0" allowOverlap="1" wp14:anchorId="7F22BABC" wp14:editId="50414FFA">
            <wp:simplePos x="0" y="0"/>
            <wp:positionH relativeFrom="margin">
              <wp:posOffset>-914400</wp:posOffset>
            </wp:positionH>
            <wp:positionV relativeFrom="margin">
              <wp:posOffset>5695315</wp:posOffset>
            </wp:positionV>
            <wp:extent cx="7552690" cy="4082415"/>
            <wp:effectExtent l="0" t="0" r="0" b="0"/>
            <wp:wrapNone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21902615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87"/>
                    <a:stretch/>
                  </pic:blipFill>
                  <pic:spPr bwMode="auto">
                    <a:xfrm>
                      <a:off x="0" y="0"/>
                      <a:ext cx="755269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Managing Meetings</w:t>
      </w:r>
    </w:p>
    <w:p w14:paraId="1F6C5BDD" w14:textId="77777777" w:rsidR="00DF3474" w:rsidRDefault="00DF3474" w:rsidP="00DF3474"/>
    <w:p w14:paraId="1B0CEC01" w14:textId="77777777" w:rsidR="00DF3474" w:rsidRDefault="00DF3474" w:rsidP="00DF3474">
      <w:pPr>
        <w:rPr>
          <w:rFonts w:ascii="Roboto Slab" w:hAnsi="Roboto Slab"/>
          <w:b/>
          <w:bCs/>
          <w:noProof/>
          <w:color w:val="007981" w:themeColor="text2" w:themeShade="BF"/>
          <w:sz w:val="28"/>
          <w:szCs w:val="28"/>
        </w:rPr>
      </w:pPr>
    </w:p>
    <w:p w14:paraId="59C6971D" w14:textId="77777777" w:rsidR="00DF3474" w:rsidRDefault="00DF3474" w:rsidP="00DF3474"/>
    <w:p w14:paraId="32A00894" w14:textId="77777777" w:rsidR="00DF3474" w:rsidRDefault="00DF3474" w:rsidP="00DF3474"/>
    <w:p w14:paraId="4075F5D3" w14:textId="77777777" w:rsidR="00DF3474" w:rsidRDefault="00DF3474" w:rsidP="00DF3474"/>
    <w:p w14:paraId="08647440" w14:textId="77777777" w:rsidR="00DF3474" w:rsidRDefault="00DF3474" w:rsidP="00DF3474"/>
    <w:p w14:paraId="10CC7180" w14:textId="77777777" w:rsidR="00DF3474" w:rsidRDefault="00DF3474" w:rsidP="00DF3474"/>
    <w:p w14:paraId="0E2B0276" w14:textId="77777777" w:rsidR="00DF3474" w:rsidRDefault="00DF3474" w:rsidP="00DF3474"/>
    <w:p w14:paraId="230A1CDF" w14:textId="77777777" w:rsidR="00DF3474" w:rsidRDefault="00DF3474" w:rsidP="00DF3474"/>
    <w:p w14:paraId="56024CBC" w14:textId="77777777" w:rsidR="00DF3474" w:rsidRDefault="00DF3474" w:rsidP="00DF3474"/>
    <w:p w14:paraId="5D0C53FA" w14:textId="60081BC7" w:rsidR="00F022FB" w:rsidRDefault="00F022FB" w:rsidP="009719F6">
      <w:pPr>
        <w:pStyle w:val="Heading1"/>
      </w:pPr>
      <w:bookmarkStart w:id="0" w:name="_Toc40021330"/>
      <w:r>
        <w:lastRenderedPageBreak/>
        <w:t>Managing Meetings</w:t>
      </w:r>
      <w:bookmarkEnd w:id="0"/>
    </w:p>
    <w:p w14:paraId="0ABA09BC" w14:textId="68F6BF0D" w:rsidR="00C339C3" w:rsidRDefault="00A36BA3" w:rsidP="00404B0D">
      <w:pPr>
        <w:pStyle w:val="Heading2"/>
      </w:pPr>
      <w:bookmarkStart w:id="1" w:name="_Toc40021331"/>
      <w:r w:rsidRPr="00325A42">
        <w:drawing>
          <wp:anchor distT="0" distB="0" distL="114300" distR="114300" simplePos="0" relativeHeight="251658245" behindDoc="0" locked="0" layoutInCell="1" allowOverlap="1" wp14:anchorId="329F630D" wp14:editId="4A3A0C70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47700" cy="647700"/>
            <wp:effectExtent l="0" t="0" r="0" b="0"/>
            <wp:wrapNone/>
            <wp:docPr id="1267" name="Picture 1267" descr="A picture containing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Open 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9C3">
        <w:t>Meetings</w:t>
      </w:r>
      <w:bookmarkEnd w:id="1"/>
    </w:p>
    <w:p w14:paraId="4C8163EB" w14:textId="77777777" w:rsidR="005F673B" w:rsidRDefault="00A36BA3" w:rsidP="005F673B">
      <w:pPr>
        <w:spacing w:after="0"/>
        <w:ind w:left="1134"/>
      </w:pPr>
      <w:r>
        <w:t>A</w:t>
      </w:r>
      <w:r w:rsidR="00EC2B1B">
        <w:t>s</w:t>
      </w:r>
      <w:r>
        <w:t xml:space="preserve"> a manager</w:t>
      </w:r>
      <w:r w:rsidR="005F673B">
        <w:t>, team leader or team member,</w:t>
      </w:r>
      <w:r>
        <w:t xml:space="preserve"> you will </w:t>
      </w:r>
      <w:r w:rsidR="00C339C3">
        <w:t>attend</w:t>
      </w:r>
      <w:r w:rsidR="00EC2B1B">
        <w:t xml:space="preserve"> </w:t>
      </w:r>
      <w:r w:rsidR="00C339C3">
        <w:t>or chai</w:t>
      </w:r>
      <w:r w:rsidR="001D4A2B">
        <w:t>r</w:t>
      </w:r>
      <w:r w:rsidR="00C339C3">
        <w:t xml:space="preserve"> </w:t>
      </w:r>
      <w:r w:rsidR="002B5077">
        <w:t>all kinds of meetings</w:t>
      </w:r>
      <w:r w:rsidR="00C339C3">
        <w:t xml:space="preserve"> </w:t>
      </w:r>
      <w:r w:rsidR="001D4A2B">
        <w:t>in a typical week</w:t>
      </w:r>
      <w:r w:rsidR="00C339C3">
        <w:t>. Meetings can be formal or informal in nature</w:t>
      </w:r>
      <w:r w:rsidR="001D4A2B">
        <w:t xml:space="preserve"> and will range from one-way</w:t>
      </w:r>
      <w:r w:rsidR="00D80CCC">
        <w:t xml:space="preserve"> </w:t>
      </w:r>
      <w:r w:rsidR="000024CD">
        <w:t>briefings to your team</w:t>
      </w:r>
      <w:r w:rsidR="000170F6">
        <w:t xml:space="preserve">, where you do most of the </w:t>
      </w:r>
    </w:p>
    <w:p w14:paraId="0721029B" w14:textId="77777777" w:rsidR="00C339C3" w:rsidRDefault="000170F6" w:rsidP="005F673B">
      <w:pPr>
        <w:spacing w:after="0"/>
      </w:pPr>
      <w:r>
        <w:t>talking,</w:t>
      </w:r>
      <w:r w:rsidR="000024CD">
        <w:t xml:space="preserve"> to fully collaborative</w:t>
      </w:r>
      <w:r w:rsidR="007A4D87">
        <w:t xml:space="preserve"> problem-s</w:t>
      </w:r>
      <w:r w:rsidR="000024CD">
        <w:t>olving meetings</w:t>
      </w:r>
      <w:r w:rsidR="001136EC">
        <w:t>, involving everyone</w:t>
      </w:r>
      <w:r w:rsidR="000024CD">
        <w:t>.</w:t>
      </w:r>
      <w:r w:rsidR="00F93975">
        <w:t xml:space="preserve"> Regardless of the purpose, you will be judged by how well you run a meeting.</w:t>
      </w:r>
    </w:p>
    <w:p w14:paraId="165C24A7" w14:textId="77777777" w:rsidR="005F673B" w:rsidRDefault="005F673B" w:rsidP="005F673B">
      <w:pPr>
        <w:spacing w:after="0"/>
      </w:pPr>
    </w:p>
    <w:p w14:paraId="14BD0C7B" w14:textId="77777777" w:rsidR="00F0513A" w:rsidRPr="00D56588" w:rsidRDefault="00F0513A" w:rsidP="00D56588">
      <w:pPr>
        <w:ind w:left="1134"/>
        <w:rPr>
          <w:b/>
          <w:bCs/>
          <w:color w:val="007981" w:themeColor="text2" w:themeShade="BF"/>
          <w:sz w:val="28"/>
          <w:szCs w:val="28"/>
        </w:rPr>
      </w:pPr>
      <w:r w:rsidRPr="00D56588">
        <w:rPr>
          <w:b/>
          <w:bCs/>
          <w:noProof/>
          <w:color w:val="007981" w:themeColor="text2" w:themeShade="BF"/>
          <w:sz w:val="28"/>
          <w:szCs w:val="28"/>
        </w:rPr>
        <w:drawing>
          <wp:anchor distT="0" distB="0" distL="114300" distR="114300" simplePos="0" relativeHeight="251658246" behindDoc="0" locked="0" layoutInCell="1" allowOverlap="1" wp14:anchorId="34A17CA6" wp14:editId="1EFE668B">
            <wp:simplePos x="0" y="0"/>
            <wp:positionH relativeFrom="column">
              <wp:align>left</wp:align>
            </wp:positionH>
            <wp:positionV relativeFrom="paragraph">
              <wp:posOffset>55880</wp:posOffset>
            </wp:positionV>
            <wp:extent cx="648000" cy="648000"/>
            <wp:effectExtent l="0" t="0" r="0" b="0"/>
            <wp:wrapNone/>
            <wp:docPr id="1270" name="Picture 1270" descr="A picture containing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Activity - thin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588">
        <w:rPr>
          <w:b/>
          <w:bCs/>
          <w:color w:val="007981" w:themeColor="text2" w:themeShade="BF"/>
          <w:sz w:val="28"/>
          <w:szCs w:val="28"/>
        </w:rPr>
        <w:t>Activity</w:t>
      </w:r>
    </w:p>
    <w:p w14:paraId="63DD5C9E" w14:textId="3DEC8D92" w:rsidR="00FB51EE" w:rsidRDefault="007D3218" w:rsidP="00FB51EE">
      <w:pPr>
        <w:ind w:left="1134"/>
      </w:pPr>
      <w:r>
        <w:t>In the table below, l</w:t>
      </w:r>
      <w:r w:rsidR="00F0513A">
        <w:t xml:space="preserve">ist </w:t>
      </w:r>
      <w:r w:rsidR="00D94284">
        <w:t>some</w:t>
      </w:r>
      <w:r w:rsidR="00F0513A">
        <w:t xml:space="preserve"> of the meetings that you attend, or chair, during a typical week at work</w:t>
      </w:r>
      <w:r w:rsidR="00D94284">
        <w:t xml:space="preserve"> and give a rough estimate of how long each meeting lasts</w:t>
      </w:r>
      <w:r w:rsidR="00EF353F">
        <w:t>.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1"/>
        <w:gridCol w:w="3514"/>
      </w:tblGrid>
      <w:tr w:rsidR="00A54FCB" w:rsidRPr="00A54FCB" w14:paraId="2239C3F3" w14:textId="4FCF3C94" w:rsidTr="00A54FCB">
        <w:tc>
          <w:tcPr>
            <w:tcW w:w="6091" w:type="dxa"/>
          </w:tcPr>
          <w:p w14:paraId="11631C1A" w14:textId="3EB02FA9" w:rsidR="007D3218" w:rsidRPr="00A54FCB" w:rsidRDefault="00A54FCB" w:rsidP="00FB51EE">
            <w:pPr>
              <w:rPr>
                <w:b/>
                <w:bCs/>
                <w:color w:val="007981" w:themeColor="text2" w:themeShade="BF"/>
              </w:rPr>
            </w:pPr>
            <w:r w:rsidRPr="00A54FCB">
              <w:rPr>
                <w:b/>
                <w:bCs/>
                <w:color w:val="007981" w:themeColor="text2" w:themeShade="BF"/>
              </w:rPr>
              <w:t>Meeting Name</w:t>
            </w:r>
          </w:p>
        </w:tc>
        <w:tc>
          <w:tcPr>
            <w:tcW w:w="3514" w:type="dxa"/>
          </w:tcPr>
          <w:p w14:paraId="5C53D5ED" w14:textId="25BAE085" w:rsidR="007D3218" w:rsidRPr="00A54FCB" w:rsidRDefault="00A54FCB" w:rsidP="00FB51EE">
            <w:pPr>
              <w:rPr>
                <w:b/>
                <w:bCs/>
                <w:color w:val="007981" w:themeColor="text2" w:themeShade="BF"/>
              </w:rPr>
            </w:pPr>
            <w:r w:rsidRPr="00A54FCB">
              <w:rPr>
                <w:b/>
                <w:bCs/>
                <w:color w:val="007981" w:themeColor="text2" w:themeShade="BF"/>
              </w:rPr>
              <w:t>Typical Duration (minutes)</w:t>
            </w:r>
          </w:p>
        </w:tc>
      </w:tr>
      <w:tr w:rsidR="007D3218" w14:paraId="0D69D21A" w14:textId="77777777" w:rsidTr="00A54FCB">
        <w:tc>
          <w:tcPr>
            <w:tcW w:w="6091" w:type="dxa"/>
          </w:tcPr>
          <w:p w14:paraId="03D1FCD1" w14:textId="3EBBD454" w:rsidR="007D3218" w:rsidRDefault="007D3218" w:rsidP="00FB51EE">
            <w:permStart w:id="1971335040" w:edGrp="everyone"/>
            <w:r>
              <w:t>1.</w:t>
            </w:r>
          </w:p>
        </w:tc>
        <w:tc>
          <w:tcPr>
            <w:tcW w:w="3514" w:type="dxa"/>
          </w:tcPr>
          <w:p w14:paraId="29DC8F15" w14:textId="77777777" w:rsidR="007D3218" w:rsidRDefault="007D3218" w:rsidP="00FB51EE"/>
        </w:tc>
      </w:tr>
      <w:tr w:rsidR="007D3218" w14:paraId="4A130597" w14:textId="34202BEA" w:rsidTr="00A54FCB">
        <w:tc>
          <w:tcPr>
            <w:tcW w:w="6091" w:type="dxa"/>
          </w:tcPr>
          <w:p w14:paraId="1D1F0517" w14:textId="430D7172" w:rsidR="007D3218" w:rsidRDefault="007D3218" w:rsidP="00FB51EE">
            <w:r>
              <w:t>2.</w:t>
            </w:r>
          </w:p>
        </w:tc>
        <w:tc>
          <w:tcPr>
            <w:tcW w:w="3514" w:type="dxa"/>
          </w:tcPr>
          <w:p w14:paraId="514181C1" w14:textId="77777777" w:rsidR="007D3218" w:rsidRDefault="007D3218" w:rsidP="00FB51EE"/>
        </w:tc>
      </w:tr>
      <w:tr w:rsidR="007D3218" w14:paraId="2D0E1793" w14:textId="05CF9EF2" w:rsidTr="00A54FCB">
        <w:tc>
          <w:tcPr>
            <w:tcW w:w="6091" w:type="dxa"/>
          </w:tcPr>
          <w:p w14:paraId="56CA6193" w14:textId="476B1B49" w:rsidR="007D3218" w:rsidRDefault="007D3218" w:rsidP="00FB51EE">
            <w:r>
              <w:t>3.</w:t>
            </w:r>
          </w:p>
        </w:tc>
        <w:tc>
          <w:tcPr>
            <w:tcW w:w="3514" w:type="dxa"/>
          </w:tcPr>
          <w:p w14:paraId="09114C03" w14:textId="77777777" w:rsidR="007D3218" w:rsidRDefault="007D3218" w:rsidP="00FB51EE"/>
        </w:tc>
      </w:tr>
      <w:tr w:rsidR="007D3218" w14:paraId="1205414A" w14:textId="40BD7F96" w:rsidTr="00A54FCB">
        <w:tc>
          <w:tcPr>
            <w:tcW w:w="6091" w:type="dxa"/>
          </w:tcPr>
          <w:p w14:paraId="10AB2DB5" w14:textId="45B6B09C" w:rsidR="007D3218" w:rsidRDefault="007D3218" w:rsidP="00FB51EE">
            <w:r>
              <w:t>4.</w:t>
            </w:r>
          </w:p>
        </w:tc>
        <w:tc>
          <w:tcPr>
            <w:tcW w:w="3514" w:type="dxa"/>
          </w:tcPr>
          <w:p w14:paraId="40D47BAD" w14:textId="77777777" w:rsidR="007D3218" w:rsidRDefault="007D3218" w:rsidP="00FB51EE"/>
        </w:tc>
      </w:tr>
      <w:tr w:rsidR="007D3218" w14:paraId="7FDB1179" w14:textId="2DE72406" w:rsidTr="00A54FCB">
        <w:tc>
          <w:tcPr>
            <w:tcW w:w="6091" w:type="dxa"/>
          </w:tcPr>
          <w:p w14:paraId="6EA660C3" w14:textId="46B29954" w:rsidR="007D3218" w:rsidRDefault="007D3218" w:rsidP="00FB51EE">
            <w:r>
              <w:t>5.</w:t>
            </w:r>
          </w:p>
        </w:tc>
        <w:tc>
          <w:tcPr>
            <w:tcW w:w="3514" w:type="dxa"/>
          </w:tcPr>
          <w:p w14:paraId="175DB97F" w14:textId="77777777" w:rsidR="007D3218" w:rsidRDefault="007D3218" w:rsidP="00FB51EE"/>
        </w:tc>
      </w:tr>
      <w:tr w:rsidR="007D3218" w14:paraId="5ECB4E5E" w14:textId="053E5FEC" w:rsidTr="00A54FCB">
        <w:tc>
          <w:tcPr>
            <w:tcW w:w="6091" w:type="dxa"/>
          </w:tcPr>
          <w:p w14:paraId="123A39E2" w14:textId="3CEB13F5" w:rsidR="007D3218" w:rsidRDefault="007D3218" w:rsidP="00FB51EE">
            <w:r>
              <w:t>6.</w:t>
            </w:r>
          </w:p>
        </w:tc>
        <w:tc>
          <w:tcPr>
            <w:tcW w:w="3514" w:type="dxa"/>
          </w:tcPr>
          <w:p w14:paraId="44F2A49F" w14:textId="77777777" w:rsidR="007D3218" w:rsidRDefault="007D3218" w:rsidP="00FB51EE"/>
        </w:tc>
      </w:tr>
      <w:tr w:rsidR="007D3218" w14:paraId="2F913FB5" w14:textId="357EED10" w:rsidTr="00A54FCB">
        <w:tc>
          <w:tcPr>
            <w:tcW w:w="6091" w:type="dxa"/>
          </w:tcPr>
          <w:p w14:paraId="388A5FFD" w14:textId="6507F812" w:rsidR="007D3218" w:rsidRDefault="007D3218" w:rsidP="00FB51EE">
            <w:r>
              <w:t>7.</w:t>
            </w:r>
          </w:p>
        </w:tc>
        <w:tc>
          <w:tcPr>
            <w:tcW w:w="3514" w:type="dxa"/>
          </w:tcPr>
          <w:p w14:paraId="61594698" w14:textId="77777777" w:rsidR="007D3218" w:rsidRDefault="007D3218" w:rsidP="00FB51EE"/>
        </w:tc>
      </w:tr>
      <w:tr w:rsidR="007D3218" w14:paraId="7B85F7E6" w14:textId="54FBEDFF" w:rsidTr="00A54FCB">
        <w:tc>
          <w:tcPr>
            <w:tcW w:w="6091" w:type="dxa"/>
          </w:tcPr>
          <w:p w14:paraId="7245D193" w14:textId="0015FE8C" w:rsidR="007D3218" w:rsidRDefault="007D3218" w:rsidP="00FB51EE">
            <w:r>
              <w:t>8.</w:t>
            </w:r>
          </w:p>
        </w:tc>
        <w:tc>
          <w:tcPr>
            <w:tcW w:w="3514" w:type="dxa"/>
          </w:tcPr>
          <w:p w14:paraId="5FE6201C" w14:textId="77777777" w:rsidR="007D3218" w:rsidRDefault="007D3218" w:rsidP="00FB51EE"/>
        </w:tc>
      </w:tr>
      <w:tr w:rsidR="007D3218" w14:paraId="1478FE40" w14:textId="515E31A3" w:rsidTr="00A54FCB">
        <w:tc>
          <w:tcPr>
            <w:tcW w:w="6091" w:type="dxa"/>
          </w:tcPr>
          <w:p w14:paraId="225AE7BD" w14:textId="131EC812" w:rsidR="007D3218" w:rsidRDefault="007D3218" w:rsidP="00FB51EE">
            <w:r>
              <w:t>9.</w:t>
            </w:r>
          </w:p>
        </w:tc>
        <w:tc>
          <w:tcPr>
            <w:tcW w:w="3514" w:type="dxa"/>
          </w:tcPr>
          <w:p w14:paraId="25A3182D" w14:textId="77777777" w:rsidR="007D3218" w:rsidRDefault="007D3218" w:rsidP="00FB51EE"/>
        </w:tc>
      </w:tr>
    </w:tbl>
    <w:permEnd w:id="1971335040"/>
    <w:p w14:paraId="52648081" w14:textId="0FA35BAC" w:rsidR="00C339C3" w:rsidRDefault="00FB51EE" w:rsidP="00933FD2">
      <w:r>
        <w:t xml:space="preserve"> </w:t>
      </w:r>
    </w:p>
    <w:p w14:paraId="1EE44EC6" w14:textId="0E02F297" w:rsidR="00C339C3" w:rsidRDefault="00933FD2" w:rsidP="00404B0D">
      <w:pPr>
        <w:pStyle w:val="Heading2"/>
      </w:pPr>
      <w:bookmarkStart w:id="2" w:name="_Toc40021332"/>
      <w:r w:rsidRPr="00325A42">
        <w:drawing>
          <wp:anchor distT="0" distB="0" distL="114300" distR="114300" simplePos="0" relativeHeight="251658247" behindDoc="0" locked="0" layoutInCell="1" allowOverlap="1" wp14:anchorId="222144ED" wp14:editId="20B0B080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47700" cy="647700"/>
            <wp:effectExtent l="0" t="0" r="0" b="0"/>
            <wp:wrapNone/>
            <wp:docPr id="1271" name="Picture 1271" descr="A picture containing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Open 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9C3">
        <w:t>Time is Money</w:t>
      </w:r>
      <w:bookmarkEnd w:id="2"/>
    </w:p>
    <w:p w14:paraId="4459415C" w14:textId="2100EE03" w:rsidR="001136EC" w:rsidRDefault="00C339C3" w:rsidP="005B1663">
      <w:pPr>
        <w:spacing w:after="0"/>
        <w:ind w:left="1134"/>
      </w:pPr>
      <w:r>
        <w:t xml:space="preserve">Meetings should </w:t>
      </w:r>
      <w:r w:rsidR="004801E7">
        <w:t>provid</w:t>
      </w:r>
      <w:r>
        <w:t xml:space="preserve">e a benefit for </w:t>
      </w:r>
      <w:r w:rsidR="000722FF">
        <w:t>everyone who is</w:t>
      </w:r>
      <w:r>
        <w:t xml:space="preserve"> attending. </w:t>
      </w:r>
      <w:r w:rsidR="000722FF">
        <w:t>Yet, a</w:t>
      </w:r>
      <w:r>
        <w:t xml:space="preserve">ll too often, the output or </w:t>
      </w:r>
      <w:r w:rsidR="00BE57C0">
        <w:t>purpose</w:t>
      </w:r>
      <w:r>
        <w:t xml:space="preserve"> of a meeting is unclear, </w:t>
      </w:r>
      <w:r w:rsidR="00BE57C0">
        <w:t>it is</w:t>
      </w:r>
      <w:r>
        <w:t xml:space="preserve"> poorly </w:t>
      </w:r>
      <w:r w:rsidR="00BE57C0">
        <w:t>managed</w:t>
      </w:r>
      <w:r w:rsidR="004A5637">
        <w:t>, or the</w:t>
      </w:r>
    </w:p>
    <w:p w14:paraId="469A0F9F" w14:textId="58C2386E" w:rsidR="00C339C3" w:rsidRDefault="00C339C3" w:rsidP="004B2070">
      <w:pPr>
        <w:spacing w:after="0"/>
      </w:pPr>
      <w:r>
        <w:t>attendees have little to contribute</w:t>
      </w:r>
      <w:r w:rsidR="00326CCB">
        <w:t xml:space="preserve"> or g</w:t>
      </w:r>
      <w:r>
        <w:t>ain from attend</w:t>
      </w:r>
      <w:r w:rsidR="00326CCB">
        <w:t>ing</w:t>
      </w:r>
      <w:r>
        <w:t>. It is</w:t>
      </w:r>
      <w:r w:rsidR="001136EC">
        <w:t xml:space="preserve"> </w:t>
      </w:r>
      <w:r w:rsidR="00A604A0">
        <w:t>important</w:t>
      </w:r>
      <w:r w:rsidR="000722FF">
        <w:t xml:space="preserve">, </w:t>
      </w:r>
      <w:r>
        <w:t xml:space="preserve">therefore, that you assess the cost-effectiveness of a meeting </w:t>
      </w:r>
      <w:r w:rsidR="00967745">
        <w:t>before you go ahead and</w:t>
      </w:r>
      <w:r>
        <w:t xml:space="preserve"> cal</w:t>
      </w:r>
      <w:r w:rsidR="00CC393F">
        <w:t>l one</w:t>
      </w:r>
      <w:r>
        <w:t>.</w:t>
      </w:r>
    </w:p>
    <w:p w14:paraId="599605F8" w14:textId="77777777" w:rsidR="004B2070" w:rsidRDefault="004B2070" w:rsidP="004B2070">
      <w:pPr>
        <w:spacing w:after="0"/>
      </w:pPr>
    </w:p>
    <w:p w14:paraId="1F562E8A" w14:textId="7857EBA9" w:rsidR="00C339C3" w:rsidRDefault="00A604A0" w:rsidP="00C339C3">
      <w:r>
        <w:t>The bottom line is that</w:t>
      </w:r>
      <w:r w:rsidR="001E3AF2">
        <w:t xml:space="preserve"> meetings can be expensive so, if there is no real need for one, then don’t meet</w:t>
      </w:r>
      <w:r w:rsidR="00652284">
        <w:t>.</w:t>
      </w:r>
      <w:r w:rsidR="00CE2C6B">
        <w:t xml:space="preserve"> </w:t>
      </w:r>
      <w:r w:rsidR="00007767">
        <w:t xml:space="preserve">Is </w:t>
      </w:r>
      <w:r w:rsidR="00CE2C6B">
        <w:t>there is an easier, or more efficient way to achieve what you need</w:t>
      </w:r>
      <w:r w:rsidR="00007767">
        <w:t>?</w:t>
      </w:r>
    </w:p>
    <w:p w14:paraId="48442D90" w14:textId="4CF6C955" w:rsidR="00C339C3" w:rsidRDefault="00ED4B5B" w:rsidP="00C339C3">
      <w:r>
        <w:t>Have a l</w:t>
      </w:r>
      <w:r w:rsidR="00C339C3">
        <w:t xml:space="preserve">ook at the table below. If </w:t>
      </w:r>
      <w:r w:rsidR="00185635">
        <w:t>demonstrates that</w:t>
      </w:r>
      <w:r w:rsidR="00126B31">
        <w:t>,</w:t>
      </w:r>
      <w:r w:rsidR="00C339C3">
        <w:t xml:space="preserve"> </w:t>
      </w:r>
      <w:r w:rsidR="00126B31">
        <w:t xml:space="preserve">purely </w:t>
      </w:r>
      <w:r w:rsidR="00C339C3">
        <w:t>on the salaries of those attending, meetings can become expensive quite quickly!</w:t>
      </w:r>
    </w:p>
    <w:p w14:paraId="7A94C773" w14:textId="4207DC51" w:rsidR="00C339C3" w:rsidRDefault="00A179A7" w:rsidP="00C339C3">
      <w:r>
        <w:t xml:space="preserve">The table is based on a </w:t>
      </w:r>
      <w:r w:rsidR="00ED4B5B">
        <w:t xml:space="preserve">typical </w:t>
      </w:r>
      <w:r>
        <w:t>manager</w:t>
      </w:r>
      <w:r w:rsidR="00BB0AC5">
        <w:t>,</w:t>
      </w:r>
      <w:r>
        <w:t xml:space="preserve"> or employee</w:t>
      </w:r>
      <w:r w:rsidR="00BB0AC5">
        <w:t>, working 40 hours a week</w:t>
      </w:r>
      <w:r w:rsidR="00D218EF">
        <w:t xml:space="preserve"> and with 2</w:t>
      </w:r>
      <w:r w:rsidR="007E47B2">
        <w:t>7</w:t>
      </w:r>
      <w:r w:rsidR="00A3244C">
        <w:t xml:space="preserve"> days holiday per annum. It excludes weekends and statutory holidays</w:t>
      </w:r>
      <w:r w:rsidR="00100B2A">
        <w:t xml:space="preserve"> and</w:t>
      </w:r>
      <w:r w:rsidR="00816967">
        <w:t xml:space="preserve"> assumes 5 hours a week </w:t>
      </w:r>
      <w:r w:rsidR="00347FD4">
        <w:t>for lunches and breaks.</w:t>
      </w:r>
    </w:p>
    <w:p w14:paraId="79F84798" w14:textId="26D1025F" w:rsidR="00027BF6" w:rsidRDefault="004B2070" w:rsidP="00C339C3">
      <w:r>
        <w:t>Additional</w:t>
      </w:r>
      <w:r w:rsidR="00027BF6">
        <w:t xml:space="preserve"> company costs </w:t>
      </w:r>
      <w:r>
        <w:t>such as</w:t>
      </w:r>
      <w:r w:rsidR="00027BF6">
        <w:t xml:space="preserve"> national insurance and pension contributions have </w:t>
      </w:r>
      <w:r w:rsidR="00E71785">
        <w:t xml:space="preserve">also been </w:t>
      </w:r>
      <w:r w:rsidR="005F673B">
        <w:t>includ</w:t>
      </w:r>
      <w:r w:rsidR="00E71785">
        <w:t>ed in the calculations.</w:t>
      </w:r>
    </w:p>
    <w:tbl>
      <w:tblPr>
        <w:tblStyle w:val="ListTable4-Accent1"/>
        <w:tblW w:w="91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4"/>
        <w:gridCol w:w="1494"/>
        <w:gridCol w:w="1494"/>
        <w:gridCol w:w="1494"/>
        <w:gridCol w:w="1494"/>
        <w:gridCol w:w="1631"/>
      </w:tblGrid>
      <w:tr w:rsidR="002A0BCE" w:rsidRPr="00115901" w14:paraId="200FF32A" w14:textId="77777777" w:rsidTr="00457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07981" w:themeFill="text2" w:themeFillShade="BF"/>
            <w:noWrap/>
            <w:vAlign w:val="center"/>
            <w:hideMark/>
          </w:tcPr>
          <w:p w14:paraId="0241CC80" w14:textId="77777777" w:rsidR="007F29AD" w:rsidRPr="00115901" w:rsidRDefault="00BE2590" w:rsidP="002A0BCE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lastRenderedPageBreak/>
              <w:t>Annual</w:t>
            </w:r>
          </w:p>
          <w:p w14:paraId="6220E488" w14:textId="539124E8" w:rsidR="00F17644" w:rsidRPr="00115901" w:rsidRDefault="00BE2590" w:rsidP="002A0BCE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S</w:t>
            </w:r>
            <w:r w:rsidR="00F17644"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alary</w:t>
            </w:r>
          </w:p>
        </w:tc>
        <w:tc>
          <w:tcPr>
            <w:tcW w:w="1494" w:type="dxa"/>
            <w:tcBorders>
              <w:top w:val="none" w:sz="0" w:space="0" w:color="auto"/>
              <w:bottom w:val="none" w:sz="0" w:space="0" w:color="auto"/>
            </w:tcBorders>
            <w:shd w:val="clear" w:color="auto" w:fill="007981" w:themeFill="text2" w:themeFillShade="BF"/>
            <w:noWrap/>
            <w:vAlign w:val="center"/>
            <w:hideMark/>
          </w:tcPr>
          <w:p w14:paraId="3CDCE3BB" w14:textId="77777777" w:rsidR="00F17644" w:rsidRPr="00115901" w:rsidRDefault="00F17644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10</w:t>
            </w:r>
          </w:p>
          <w:p w14:paraId="22EC1697" w14:textId="3E87A57D" w:rsidR="007F29AD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Minutes</w:t>
            </w:r>
          </w:p>
        </w:tc>
        <w:tc>
          <w:tcPr>
            <w:tcW w:w="1494" w:type="dxa"/>
            <w:tcBorders>
              <w:top w:val="none" w:sz="0" w:space="0" w:color="auto"/>
              <w:bottom w:val="none" w:sz="0" w:space="0" w:color="auto"/>
            </w:tcBorders>
            <w:shd w:val="clear" w:color="auto" w:fill="007981" w:themeFill="text2" w:themeFillShade="BF"/>
            <w:noWrap/>
            <w:vAlign w:val="center"/>
            <w:hideMark/>
          </w:tcPr>
          <w:p w14:paraId="7F6C267E" w14:textId="77777777" w:rsidR="00F17644" w:rsidRPr="00115901" w:rsidRDefault="00F17644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30</w:t>
            </w:r>
          </w:p>
          <w:p w14:paraId="562B68E2" w14:textId="12C75DA2" w:rsidR="007F29AD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Minutes</w:t>
            </w:r>
          </w:p>
        </w:tc>
        <w:tc>
          <w:tcPr>
            <w:tcW w:w="1494" w:type="dxa"/>
            <w:tcBorders>
              <w:top w:val="none" w:sz="0" w:space="0" w:color="auto"/>
              <w:bottom w:val="none" w:sz="0" w:space="0" w:color="auto"/>
            </w:tcBorders>
            <w:shd w:val="clear" w:color="auto" w:fill="007981" w:themeFill="text2" w:themeFillShade="BF"/>
            <w:noWrap/>
            <w:vAlign w:val="center"/>
            <w:hideMark/>
          </w:tcPr>
          <w:p w14:paraId="06B708AB" w14:textId="77777777" w:rsidR="00F17644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1</w:t>
            </w:r>
          </w:p>
          <w:p w14:paraId="5A63919F" w14:textId="5CEA0AC9" w:rsidR="007F29AD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Hour</w:t>
            </w:r>
          </w:p>
        </w:tc>
        <w:tc>
          <w:tcPr>
            <w:tcW w:w="1494" w:type="dxa"/>
            <w:tcBorders>
              <w:top w:val="none" w:sz="0" w:space="0" w:color="auto"/>
              <w:bottom w:val="none" w:sz="0" w:space="0" w:color="auto"/>
            </w:tcBorders>
            <w:shd w:val="clear" w:color="auto" w:fill="007981" w:themeFill="text2" w:themeFillShade="BF"/>
            <w:noWrap/>
            <w:vAlign w:val="center"/>
            <w:hideMark/>
          </w:tcPr>
          <w:p w14:paraId="5E0E8CE2" w14:textId="77777777" w:rsidR="00F17644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3</w:t>
            </w:r>
          </w:p>
          <w:p w14:paraId="38D673B4" w14:textId="3A3BC993" w:rsidR="007F29AD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Hours</w:t>
            </w:r>
          </w:p>
        </w:tc>
        <w:tc>
          <w:tcPr>
            <w:tcW w:w="16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981" w:themeFill="text2" w:themeFillShade="BF"/>
            <w:noWrap/>
            <w:vAlign w:val="center"/>
            <w:hideMark/>
          </w:tcPr>
          <w:p w14:paraId="7FBE6A62" w14:textId="77777777" w:rsidR="00FA15A6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Whole</w:t>
            </w:r>
          </w:p>
          <w:p w14:paraId="16218C4C" w14:textId="470430AE" w:rsidR="00F17644" w:rsidRPr="00115901" w:rsidRDefault="007F29AD" w:rsidP="002A0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day</w:t>
            </w:r>
          </w:p>
        </w:tc>
      </w:tr>
      <w:tr w:rsidR="00115901" w:rsidRPr="00115901" w14:paraId="01C39192" w14:textId="77777777" w:rsidTr="005C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1EF04489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£25,000</w:t>
            </w:r>
          </w:p>
        </w:tc>
        <w:tc>
          <w:tcPr>
            <w:tcW w:w="1494" w:type="dxa"/>
            <w:shd w:val="clear" w:color="auto" w:fill="95B6B9"/>
            <w:noWrap/>
            <w:vAlign w:val="center"/>
            <w:hideMark/>
          </w:tcPr>
          <w:p w14:paraId="0282110B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£3.20</w:t>
            </w:r>
          </w:p>
        </w:tc>
        <w:tc>
          <w:tcPr>
            <w:tcW w:w="1494" w:type="dxa"/>
            <w:shd w:val="clear" w:color="auto" w:fill="95B6B9"/>
            <w:noWrap/>
            <w:vAlign w:val="center"/>
            <w:hideMark/>
          </w:tcPr>
          <w:p w14:paraId="52D47B3B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£9.65</w:t>
            </w:r>
          </w:p>
        </w:tc>
        <w:tc>
          <w:tcPr>
            <w:tcW w:w="1494" w:type="dxa"/>
            <w:shd w:val="clear" w:color="auto" w:fill="95B6B9"/>
            <w:noWrap/>
            <w:vAlign w:val="center"/>
            <w:hideMark/>
          </w:tcPr>
          <w:p w14:paraId="3C887508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£19.25</w:t>
            </w:r>
          </w:p>
        </w:tc>
        <w:tc>
          <w:tcPr>
            <w:tcW w:w="1494" w:type="dxa"/>
            <w:shd w:val="clear" w:color="auto" w:fill="95B6B9"/>
            <w:noWrap/>
            <w:vAlign w:val="center"/>
            <w:hideMark/>
          </w:tcPr>
          <w:p w14:paraId="59FE8248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£57.80</w:t>
            </w:r>
          </w:p>
        </w:tc>
        <w:tc>
          <w:tcPr>
            <w:tcW w:w="1631" w:type="dxa"/>
            <w:shd w:val="clear" w:color="auto" w:fill="95B6B9"/>
            <w:noWrap/>
            <w:vAlign w:val="center"/>
            <w:hideMark/>
          </w:tcPr>
          <w:p w14:paraId="13D8DDD9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£154.15</w:t>
            </w:r>
          </w:p>
        </w:tc>
      </w:tr>
      <w:tr w:rsidR="00457E5F" w:rsidRPr="00115901" w14:paraId="358D047B" w14:textId="77777777" w:rsidTr="0014233A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46B4494F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£30,000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0D6D292E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£3.85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2FD18D26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£11.55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1520B091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£23.10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22226246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£69.35</w:t>
            </w:r>
          </w:p>
        </w:tc>
        <w:tc>
          <w:tcPr>
            <w:tcW w:w="1631" w:type="dxa"/>
            <w:shd w:val="clear" w:color="auto" w:fill="B3CBCD"/>
            <w:noWrap/>
            <w:vAlign w:val="center"/>
            <w:hideMark/>
          </w:tcPr>
          <w:p w14:paraId="1C20E8BB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£184.95</w:t>
            </w:r>
          </w:p>
        </w:tc>
      </w:tr>
      <w:tr w:rsidR="004F43B3" w:rsidRPr="00115901" w14:paraId="5A35129A" w14:textId="77777777" w:rsidTr="005C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7DF1C583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£35,000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3F3322D5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£4.50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27CC231E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£13.50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5D6BF24A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£26.95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113AEA29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£80.90</w:t>
            </w:r>
          </w:p>
        </w:tc>
        <w:tc>
          <w:tcPr>
            <w:tcW w:w="1631" w:type="dxa"/>
            <w:shd w:val="clear" w:color="auto" w:fill="82A8AC"/>
            <w:noWrap/>
            <w:vAlign w:val="center"/>
            <w:hideMark/>
          </w:tcPr>
          <w:p w14:paraId="1C35E23E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£215.80</w:t>
            </w:r>
          </w:p>
        </w:tc>
      </w:tr>
      <w:tr w:rsidR="00457E5F" w:rsidRPr="00115901" w14:paraId="7490ECD5" w14:textId="77777777" w:rsidTr="00CD500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411792FC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£40,000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406E9CBF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£5.15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6E802500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£15.40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45185421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£30.85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51605BD1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£92.50</w:t>
            </w:r>
          </w:p>
        </w:tc>
        <w:tc>
          <w:tcPr>
            <w:tcW w:w="1631" w:type="dxa"/>
            <w:shd w:val="clear" w:color="auto" w:fill="B3CBCD"/>
            <w:noWrap/>
            <w:vAlign w:val="center"/>
            <w:hideMark/>
          </w:tcPr>
          <w:p w14:paraId="78AF34FE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£246.60</w:t>
            </w:r>
          </w:p>
        </w:tc>
      </w:tr>
      <w:tr w:rsidR="00F76FDB" w:rsidRPr="00115901" w14:paraId="4E22D5D6" w14:textId="77777777" w:rsidTr="005C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76DA8B41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£45,000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391D41C3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£5.80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3270A723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£17.35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26C8C6A1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£34.70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7F78CAF4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£104.05</w:t>
            </w:r>
          </w:p>
        </w:tc>
        <w:tc>
          <w:tcPr>
            <w:tcW w:w="1631" w:type="dxa"/>
            <w:shd w:val="clear" w:color="auto" w:fill="82A8AC"/>
            <w:noWrap/>
            <w:vAlign w:val="center"/>
            <w:hideMark/>
          </w:tcPr>
          <w:p w14:paraId="580EE2E2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£277.45</w:t>
            </w:r>
          </w:p>
        </w:tc>
      </w:tr>
      <w:tr w:rsidR="00457E5F" w:rsidRPr="00115901" w14:paraId="5243E52D" w14:textId="77777777" w:rsidTr="00CD500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29725580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£50,000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2246D26A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£6.40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1202E7DB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£19.25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14856AA4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£38.55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5D58E440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£115.60</w:t>
            </w:r>
          </w:p>
        </w:tc>
        <w:tc>
          <w:tcPr>
            <w:tcW w:w="1631" w:type="dxa"/>
            <w:shd w:val="clear" w:color="auto" w:fill="B3CBCD"/>
            <w:noWrap/>
            <w:vAlign w:val="center"/>
            <w:hideMark/>
          </w:tcPr>
          <w:p w14:paraId="363960D0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£308.25</w:t>
            </w:r>
          </w:p>
        </w:tc>
      </w:tr>
      <w:tr w:rsidR="00020100" w:rsidRPr="00115901" w14:paraId="61EA1149" w14:textId="77777777" w:rsidTr="005C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11BBD27B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£55,000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6D867812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£7.05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5AB93E01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£21.20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0F8C82C2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£42.40</w:t>
            </w:r>
          </w:p>
        </w:tc>
        <w:tc>
          <w:tcPr>
            <w:tcW w:w="1494" w:type="dxa"/>
            <w:shd w:val="clear" w:color="auto" w:fill="82A8AC"/>
            <w:noWrap/>
            <w:vAlign w:val="center"/>
            <w:hideMark/>
          </w:tcPr>
          <w:p w14:paraId="1C811084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£127.15</w:t>
            </w:r>
          </w:p>
        </w:tc>
        <w:tc>
          <w:tcPr>
            <w:tcW w:w="1631" w:type="dxa"/>
            <w:shd w:val="clear" w:color="auto" w:fill="82A8AC"/>
            <w:noWrap/>
            <w:vAlign w:val="center"/>
            <w:hideMark/>
          </w:tcPr>
          <w:p w14:paraId="1E6348BC" w14:textId="77777777" w:rsidR="00F17644" w:rsidRPr="00115901" w:rsidRDefault="00F17644" w:rsidP="00FA1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£339.10</w:t>
            </w:r>
          </w:p>
        </w:tc>
      </w:tr>
      <w:tr w:rsidR="00115901" w:rsidRPr="00115901" w14:paraId="705293C0" w14:textId="77777777" w:rsidTr="00CD5002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007981" w:themeFill="text2" w:themeFillShade="BF"/>
            <w:noWrap/>
            <w:vAlign w:val="center"/>
            <w:hideMark/>
          </w:tcPr>
          <w:p w14:paraId="6BA6182D" w14:textId="77777777" w:rsidR="00F17644" w:rsidRPr="00CD5002" w:rsidRDefault="00F17644" w:rsidP="00FA15A6">
            <w:pPr>
              <w:jc w:val="center"/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</w:pPr>
            <w:r w:rsidRPr="00CD5002">
              <w:rPr>
                <w:rFonts w:eastAsia="Times New Roman" w:cs="Arial"/>
                <w:color w:val="FFFFFF" w:themeColor="background1"/>
                <w:sz w:val="28"/>
                <w:szCs w:val="28"/>
                <w:lang w:eastAsia="en-GB"/>
              </w:rPr>
              <w:t>£60,000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5DFA5D73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£7.70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68DFDC37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£23.10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6F102935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£46.25</w:t>
            </w:r>
          </w:p>
        </w:tc>
        <w:tc>
          <w:tcPr>
            <w:tcW w:w="1494" w:type="dxa"/>
            <w:shd w:val="clear" w:color="auto" w:fill="B3CBCD"/>
            <w:noWrap/>
            <w:vAlign w:val="center"/>
            <w:hideMark/>
          </w:tcPr>
          <w:p w14:paraId="5A09C06D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£138.70</w:t>
            </w:r>
          </w:p>
        </w:tc>
        <w:tc>
          <w:tcPr>
            <w:tcW w:w="1631" w:type="dxa"/>
            <w:shd w:val="clear" w:color="auto" w:fill="B3CBCD"/>
            <w:noWrap/>
            <w:vAlign w:val="center"/>
            <w:hideMark/>
          </w:tcPr>
          <w:p w14:paraId="4327FE46" w14:textId="77777777" w:rsidR="00F17644" w:rsidRPr="00115901" w:rsidRDefault="00F17644" w:rsidP="00FA1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115901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GB"/>
              </w:rPr>
              <w:t>£369.90</w:t>
            </w:r>
          </w:p>
        </w:tc>
      </w:tr>
    </w:tbl>
    <w:p w14:paraId="38B47453" w14:textId="77777777" w:rsidR="00C339C3" w:rsidRDefault="00C339C3" w:rsidP="00C339C3"/>
    <w:p w14:paraId="0C2CA116" w14:textId="3B54BF45" w:rsidR="00244CF9" w:rsidRDefault="00925A95" w:rsidP="00244CF9">
      <w:r>
        <w:t>This may not</w:t>
      </w:r>
      <w:r w:rsidR="00934F6C">
        <w:t xml:space="preserve"> </w:t>
      </w:r>
      <w:r w:rsidR="005C089E">
        <w:t>seem</w:t>
      </w:r>
      <w:r w:rsidR="00934F6C">
        <w:t xml:space="preserve"> like much for an individual manager</w:t>
      </w:r>
      <w:r w:rsidR="003C3278">
        <w:t xml:space="preserve"> but, if you consider that most meetings will have several managers attending</w:t>
      </w:r>
      <w:r>
        <w:t>, typically for 1 or 2 hours</w:t>
      </w:r>
      <w:r w:rsidR="00D205D6">
        <w:t xml:space="preserve"> and that this happens several times every week, the cost soon mounts up.</w:t>
      </w:r>
    </w:p>
    <w:p w14:paraId="66E6C230" w14:textId="7CE49EDF" w:rsidR="00D205D6" w:rsidRDefault="005F13BE" w:rsidP="00244CF9">
      <w:r>
        <w:t xml:space="preserve">For example, </w:t>
      </w:r>
      <w:r w:rsidR="00E538F1">
        <w:t xml:space="preserve">5 managers, </w:t>
      </w:r>
      <w:r w:rsidR="00A41DD4">
        <w:t>on salaries of £50,000</w:t>
      </w:r>
      <w:r w:rsidR="00EB2368">
        <w:t xml:space="preserve">, </w:t>
      </w:r>
      <w:r w:rsidR="00E538F1">
        <w:t xml:space="preserve">all spending </w:t>
      </w:r>
      <w:r w:rsidR="00A41DD4">
        <w:t>10 hours a week in meetings</w:t>
      </w:r>
      <w:r w:rsidR="00173DAF">
        <w:t>,</w:t>
      </w:r>
      <w:r w:rsidR="00A41DD4">
        <w:t xml:space="preserve"> is </w:t>
      </w:r>
      <w:r w:rsidR="00EB2368">
        <w:t>costing the company</w:t>
      </w:r>
      <w:r w:rsidR="00997447">
        <w:t xml:space="preserve"> almost £2,000 every week.</w:t>
      </w:r>
    </w:p>
    <w:p w14:paraId="7072BEEA" w14:textId="195797B7" w:rsidR="00061897" w:rsidRDefault="00061897" w:rsidP="00244CF9">
      <w:r>
        <w:t>This does not include the ‘Opportunity Cost’, i.e.</w:t>
      </w:r>
      <w:r w:rsidR="00A4280D">
        <w:t xml:space="preserve"> every hour you spend in a meeting, is an hour when you could have been </w:t>
      </w:r>
      <w:r w:rsidR="00CF7843">
        <w:t>doing something else</w:t>
      </w:r>
      <w:r w:rsidR="00D931DE">
        <w:t xml:space="preserve">, for example: </w:t>
      </w:r>
      <w:r w:rsidR="00BC122E">
        <w:t>managing</w:t>
      </w:r>
      <w:r w:rsidR="00D931DE">
        <w:t xml:space="preserve"> a critical issue, </w:t>
      </w:r>
      <w:r w:rsidR="0063653C">
        <w:t>solving problem</w:t>
      </w:r>
      <w:r w:rsidR="00BC122E">
        <w:t>s</w:t>
      </w:r>
      <w:r w:rsidR="0063653C">
        <w:t xml:space="preserve">, </w:t>
      </w:r>
      <w:r w:rsidR="00A4280D">
        <w:t>earning the company money</w:t>
      </w:r>
      <w:r w:rsidR="00B53E5F">
        <w:t xml:space="preserve">, </w:t>
      </w:r>
      <w:r w:rsidR="008D315D">
        <w:t xml:space="preserve">keeping a customer happy, </w:t>
      </w:r>
      <w:r w:rsidR="00B53E5F">
        <w:t xml:space="preserve">working on a </w:t>
      </w:r>
      <w:r w:rsidR="00BC122E">
        <w:t>key</w:t>
      </w:r>
      <w:r w:rsidR="00B53E5F">
        <w:t xml:space="preserve"> project</w:t>
      </w:r>
      <w:r w:rsidR="00A4280D">
        <w:t xml:space="preserve"> or saving on costs</w:t>
      </w:r>
      <w:r w:rsidR="00B53E5F">
        <w:t>. It is estimated that, if we take this ‘Opportunity Cost’ into account, the actual costs in th</w:t>
      </w:r>
      <w:r w:rsidR="00AA6545">
        <w:t>e</w:t>
      </w:r>
      <w:r w:rsidR="00B53E5F">
        <w:t xml:space="preserve"> table above could be at least 4 times higher.</w:t>
      </w:r>
    </w:p>
    <w:p w14:paraId="272C73B4" w14:textId="77777777" w:rsidR="00244CF9" w:rsidRPr="00D56588" w:rsidRDefault="00244CF9" w:rsidP="00D56588">
      <w:pPr>
        <w:ind w:left="1134"/>
        <w:rPr>
          <w:b/>
          <w:bCs/>
          <w:color w:val="007981" w:themeColor="text2" w:themeShade="BF"/>
          <w:sz w:val="28"/>
          <w:szCs w:val="28"/>
        </w:rPr>
      </w:pPr>
      <w:r w:rsidRPr="00D56588">
        <w:rPr>
          <w:b/>
          <w:bCs/>
          <w:noProof/>
          <w:color w:val="007981" w:themeColor="text2" w:themeShade="BF"/>
          <w:sz w:val="28"/>
          <w:szCs w:val="28"/>
        </w:rPr>
        <w:drawing>
          <wp:anchor distT="0" distB="0" distL="114300" distR="114300" simplePos="0" relativeHeight="251658248" behindDoc="0" locked="0" layoutInCell="1" allowOverlap="1" wp14:anchorId="3F0079E3" wp14:editId="356FD559">
            <wp:simplePos x="0" y="0"/>
            <wp:positionH relativeFrom="column">
              <wp:align>left</wp:align>
            </wp:positionH>
            <wp:positionV relativeFrom="paragraph">
              <wp:posOffset>55880</wp:posOffset>
            </wp:positionV>
            <wp:extent cx="648000" cy="648000"/>
            <wp:effectExtent l="0" t="0" r="0" b="0"/>
            <wp:wrapNone/>
            <wp:docPr id="10" name="Picture 10" descr="A picture containing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Activity - thin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588">
        <w:rPr>
          <w:b/>
          <w:bCs/>
          <w:color w:val="007981" w:themeColor="text2" w:themeShade="BF"/>
          <w:sz w:val="28"/>
          <w:szCs w:val="28"/>
        </w:rPr>
        <w:t>Activity</w:t>
      </w:r>
    </w:p>
    <w:p w14:paraId="6F5F8865" w14:textId="53B01CAA" w:rsidR="00244CF9" w:rsidRDefault="00AA6545" w:rsidP="00244CF9">
      <w:pPr>
        <w:ind w:left="1134"/>
      </w:pPr>
      <w:r>
        <w:t>Pick one of the meetings you listed in the task above</w:t>
      </w:r>
      <w:r w:rsidR="0049567C">
        <w:t xml:space="preserve"> (preferably the longest one, with the most people) and work out the </w:t>
      </w:r>
      <w:r w:rsidR="008D315D">
        <w:t>total cost of running that meeting</w:t>
      </w:r>
      <w:r w:rsidR="001462DD">
        <w:t>.</w:t>
      </w:r>
    </w:p>
    <w:p w14:paraId="2648952E" w14:textId="0B93853B" w:rsidR="001462DD" w:rsidRDefault="001462DD" w:rsidP="001462DD">
      <w:r>
        <w:t xml:space="preserve">If it is a regular meeting, </w:t>
      </w:r>
      <w:r w:rsidR="009F5F41">
        <w:t>how much does it cost for the whole year?</w:t>
      </w:r>
      <w:r w:rsidR="00781B42">
        <w:t xml:space="preserve"> What would the figures be if you include the ‘Opportunity Cost’?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03"/>
        <w:gridCol w:w="3201"/>
        <w:gridCol w:w="3201"/>
      </w:tblGrid>
      <w:tr w:rsidR="00E04862" w14:paraId="24308A18" w14:textId="77777777" w:rsidTr="007C2C03">
        <w:trPr>
          <w:trHeight w:hRule="exact" w:val="454"/>
        </w:trPr>
        <w:tc>
          <w:tcPr>
            <w:tcW w:w="3203" w:type="dxa"/>
            <w:vAlign w:val="center"/>
          </w:tcPr>
          <w:p w14:paraId="6021C135" w14:textId="1FAA6A5D" w:rsidR="00E04862" w:rsidRPr="000B183A" w:rsidRDefault="00922D3F" w:rsidP="00E33858">
            <w:pPr>
              <w:rPr>
                <w:rFonts w:cs="Arial"/>
                <w:noProof/>
                <w:color w:val="007981" w:themeColor="text2" w:themeShade="BF"/>
                <w:szCs w:val="24"/>
              </w:rPr>
            </w:pPr>
            <w:r>
              <w:rPr>
                <w:rFonts w:cs="Arial"/>
                <w:noProof/>
                <w:color w:val="007981" w:themeColor="text2" w:themeShade="BF"/>
                <w:szCs w:val="24"/>
              </w:rPr>
              <w:t>Cost Per Meeting</w:t>
            </w:r>
          </w:p>
        </w:tc>
        <w:tc>
          <w:tcPr>
            <w:tcW w:w="3201" w:type="dxa"/>
            <w:vAlign w:val="center"/>
          </w:tcPr>
          <w:p w14:paraId="09FE05FE" w14:textId="67C82D08" w:rsidR="00E04862" w:rsidRPr="000B183A" w:rsidRDefault="00922D3F" w:rsidP="00E33858">
            <w:pPr>
              <w:rPr>
                <w:rFonts w:cs="Arial"/>
                <w:noProof/>
                <w:color w:val="007981" w:themeColor="text2" w:themeShade="BF"/>
                <w:szCs w:val="24"/>
              </w:rPr>
            </w:pPr>
            <w:r>
              <w:rPr>
                <w:rFonts w:cs="Arial"/>
                <w:noProof/>
                <w:color w:val="007981" w:themeColor="text2" w:themeShade="BF"/>
                <w:szCs w:val="24"/>
              </w:rPr>
              <w:t>Cost Per Year</w:t>
            </w:r>
          </w:p>
        </w:tc>
        <w:tc>
          <w:tcPr>
            <w:tcW w:w="3201" w:type="dxa"/>
            <w:vAlign w:val="center"/>
          </w:tcPr>
          <w:p w14:paraId="71389EC9" w14:textId="7C61FC01" w:rsidR="00E04862" w:rsidRPr="000B183A" w:rsidRDefault="00922D3F" w:rsidP="00E33858">
            <w:pPr>
              <w:rPr>
                <w:rFonts w:cs="Arial"/>
                <w:noProof/>
                <w:color w:val="007981" w:themeColor="text2" w:themeShade="BF"/>
                <w:szCs w:val="24"/>
              </w:rPr>
            </w:pPr>
            <w:r>
              <w:rPr>
                <w:rFonts w:cs="Arial"/>
                <w:noProof/>
                <w:color w:val="007981" w:themeColor="text2" w:themeShade="BF"/>
                <w:szCs w:val="24"/>
              </w:rPr>
              <w:t>Opportunity Cost Per Year</w:t>
            </w:r>
          </w:p>
        </w:tc>
      </w:tr>
      <w:tr w:rsidR="007A7380" w14:paraId="27E33AC3" w14:textId="25B625C5" w:rsidTr="00922D3F">
        <w:trPr>
          <w:trHeight w:val="1701"/>
        </w:trPr>
        <w:tc>
          <w:tcPr>
            <w:tcW w:w="3203" w:type="dxa"/>
          </w:tcPr>
          <w:p w14:paraId="23525067" w14:textId="77777777" w:rsidR="007A7380" w:rsidRPr="000B183A" w:rsidRDefault="007A7380" w:rsidP="00E33858">
            <w:pPr>
              <w:rPr>
                <w:rFonts w:cs="Arial"/>
                <w:noProof/>
                <w:color w:val="007981" w:themeColor="text2" w:themeShade="BF"/>
                <w:szCs w:val="24"/>
              </w:rPr>
            </w:pPr>
            <w:permStart w:id="1219174750" w:edGrp="everyone"/>
            <w:permEnd w:id="1219174750"/>
          </w:p>
        </w:tc>
        <w:tc>
          <w:tcPr>
            <w:tcW w:w="3201" w:type="dxa"/>
          </w:tcPr>
          <w:p w14:paraId="3CB58270" w14:textId="77777777" w:rsidR="007A7380" w:rsidRPr="000B183A" w:rsidRDefault="007A7380" w:rsidP="00E33858">
            <w:pPr>
              <w:rPr>
                <w:rFonts w:cs="Arial"/>
                <w:noProof/>
                <w:color w:val="007981" w:themeColor="text2" w:themeShade="BF"/>
                <w:szCs w:val="24"/>
              </w:rPr>
            </w:pPr>
            <w:permStart w:id="548410172" w:edGrp="everyone"/>
            <w:permEnd w:id="548410172"/>
          </w:p>
        </w:tc>
        <w:tc>
          <w:tcPr>
            <w:tcW w:w="3201" w:type="dxa"/>
          </w:tcPr>
          <w:p w14:paraId="57D3BBB9" w14:textId="77777777" w:rsidR="007A7380" w:rsidRPr="000B183A" w:rsidRDefault="007A7380" w:rsidP="00E33858">
            <w:pPr>
              <w:rPr>
                <w:rFonts w:cs="Arial"/>
                <w:noProof/>
                <w:color w:val="007981" w:themeColor="text2" w:themeShade="BF"/>
                <w:szCs w:val="24"/>
              </w:rPr>
            </w:pPr>
            <w:permStart w:id="1609120800" w:edGrp="everyone"/>
            <w:permEnd w:id="1609120800"/>
          </w:p>
        </w:tc>
      </w:tr>
    </w:tbl>
    <w:p w14:paraId="1A9198B6" w14:textId="252192F8" w:rsidR="00D662F3" w:rsidRDefault="00D662F3" w:rsidP="00404B0D">
      <w:pPr>
        <w:pStyle w:val="Heading2"/>
      </w:pPr>
      <w:bookmarkStart w:id="3" w:name="_Toc40021333"/>
      <w:r w:rsidRPr="00325A42">
        <w:lastRenderedPageBreak/>
        <w:drawing>
          <wp:anchor distT="0" distB="0" distL="114300" distR="114300" simplePos="0" relativeHeight="251658249" behindDoc="0" locked="0" layoutInCell="1" allowOverlap="1" wp14:anchorId="2D8B5353" wp14:editId="1E588FAD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47700" cy="647700"/>
            <wp:effectExtent l="0" t="0" r="0" b="0"/>
            <wp:wrapNone/>
            <wp:docPr id="12" name="Picture 12" descr="A picture containing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Open 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Planning Your Meeting</w:t>
      </w:r>
      <w:bookmarkEnd w:id="3"/>
    </w:p>
    <w:p w14:paraId="17CD426C" w14:textId="69AC405A" w:rsidR="006472C1" w:rsidRDefault="00D662F3" w:rsidP="006472C1">
      <w:pPr>
        <w:spacing w:after="0"/>
        <w:ind w:left="1134"/>
      </w:pPr>
      <w:r>
        <w:t>I</w:t>
      </w:r>
      <w:r w:rsidR="00C339C3">
        <w:t xml:space="preserve">f a meeting is necessary, you should prepare effectively to make your meeting as efficient as possible. Firstly, you need to establish the meeting’s </w:t>
      </w:r>
      <w:r w:rsidR="00FA4DDC">
        <w:t>purpose</w:t>
      </w:r>
    </w:p>
    <w:p w14:paraId="63BC282D" w14:textId="102DA3E0" w:rsidR="00FA4DDC" w:rsidRDefault="00C339C3" w:rsidP="006472C1">
      <w:r>
        <w:t>and intended output</w:t>
      </w:r>
      <w:r w:rsidR="008D2986">
        <w:t>s</w:t>
      </w:r>
      <w:r>
        <w:t xml:space="preserve">. </w:t>
      </w:r>
    </w:p>
    <w:p w14:paraId="4911B0A0" w14:textId="21852311" w:rsidR="00946EDA" w:rsidRDefault="00FA4DDC" w:rsidP="00946EDA">
      <w:r>
        <w:t>You then need to decide who needs to be there</w:t>
      </w:r>
      <w:r w:rsidR="008D2986">
        <w:t xml:space="preserve"> and why. </w:t>
      </w:r>
      <w:r w:rsidR="004825F4">
        <w:t>Ar</w:t>
      </w:r>
      <w:r w:rsidR="00F27C3C">
        <w:t>e they the</w:t>
      </w:r>
      <w:r w:rsidR="004825F4">
        <w:t>r</w:t>
      </w:r>
      <w:r w:rsidR="00F27C3C">
        <w:t>e to</w:t>
      </w:r>
      <w:r w:rsidR="00946EDA">
        <w:t xml:space="preserve"> contribute ideas, </w:t>
      </w:r>
      <w:r w:rsidR="00F27C3C">
        <w:t>help with a</w:t>
      </w:r>
      <w:r w:rsidR="00946EDA">
        <w:t xml:space="preserve"> decision, be informed </w:t>
      </w:r>
      <w:r w:rsidR="00BA5C62">
        <w:t>about</w:t>
      </w:r>
      <w:r w:rsidR="00946EDA">
        <w:t xml:space="preserve"> progress, etc.?</w:t>
      </w:r>
      <w:r w:rsidR="0032787F">
        <w:t xml:space="preserve"> If there is</w:t>
      </w:r>
      <w:bookmarkStart w:id="4" w:name="_GoBack"/>
      <w:bookmarkEnd w:id="4"/>
      <w:r w:rsidR="0032787F">
        <w:t xml:space="preserve"> no good reason for someone to attend, then don’t invite them</w:t>
      </w:r>
      <w:r w:rsidR="00BA5C62">
        <w:t xml:space="preserve"> – it will save your time, and theirs.</w:t>
      </w:r>
    </w:p>
    <w:p w14:paraId="46B1D340" w14:textId="111C8125" w:rsidR="00946EDA" w:rsidRDefault="00851B39" w:rsidP="00946EDA">
      <w:r>
        <w:t>You also need to plan the logistics</w:t>
      </w:r>
      <w:r w:rsidR="00064359">
        <w:t xml:space="preserve">. </w:t>
      </w:r>
      <w:r w:rsidR="00946EDA">
        <w:t>Where is the meeting to be held? Is there sufficient space? Is the environment conducive?</w:t>
      </w:r>
      <w:r w:rsidR="00064359">
        <w:t xml:space="preserve"> Will you provid</w:t>
      </w:r>
      <w:r w:rsidR="00377AA9">
        <w:t>e</w:t>
      </w:r>
      <w:r w:rsidR="00064359">
        <w:t xml:space="preserve"> refreshments?</w:t>
      </w:r>
      <w:r w:rsidR="003872B5">
        <w:t xml:space="preserve"> </w:t>
      </w:r>
      <w:r w:rsidR="007B4BE4">
        <w:t xml:space="preserve">Do you need any specific equipment? </w:t>
      </w:r>
      <w:r w:rsidR="003872B5">
        <w:t>And don’t forget to allow for comfort breaks if the meeting is longer than an hour.</w:t>
      </w:r>
    </w:p>
    <w:p w14:paraId="2F021205" w14:textId="074178DC" w:rsidR="00946EDA" w:rsidRDefault="00533255" w:rsidP="00946EDA">
      <w:r>
        <w:t xml:space="preserve">If you are expecting the </w:t>
      </w:r>
      <w:r w:rsidR="00946EDA">
        <w:t xml:space="preserve">attendees </w:t>
      </w:r>
      <w:r>
        <w:t>to prepare anything beforehand</w:t>
      </w:r>
      <w:r w:rsidR="00F27C3C">
        <w:t xml:space="preserve">, </w:t>
      </w:r>
      <w:r w:rsidR="00713E73">
        <w:t>m</w:t>
      </w:r>
      <w:r w:rsidR="004B7C6F">
        <w:t>ake sure they are briefed</w:t>
      </w:r>
      <w:r w:rsidR="000711F8">
        <w:t>,</w:t>
      </w:r>
      <w:r w:rsidR="004B7C6F">
        <w:t xml:space="preserve"> and that </w:t>
      </w:r>
      <w:r w:rsidR="00E56530">
        <w:t>any</w:t>
      </w:r>
      <w:r w:rsidR="004B7C6F">
        <w:t xml:space="preserve"> </w:t>
      </w:r>
      <w:r w:rsidR="00946EDA">
        <w:t xml:space="preserve">information </w:t>
      </w:r>
      <w:r w:rsidR="004B7C6F">
        <w:t>is</w:t>
      </w:r>
      <w:r w:rsidR="00946EDA">
        <w:t xml:space="preserve"> distributed beforehand to allow time for prior reading</w:t>
      </w:r>
      <w:r w:rsidR="004B7C6F">
        <w:t>.</w:t>
      </w:r>
    </w:p>
    <w:p w14:paraId="69F6468E" w14:textId="601848D4" w:rsidR="00946EDA" w:rsidRDefault="002D0152" w:rsidP="00A61E6D">
      <w:pPr>
        <w:pStyle w:val="Heading2"/>
        <w:ind w:left="0"/>
      </w:pPr>
      <w:bookmarkStart w:id="5" w:name="_Toc40021334"/>
      <w:r>
        <w:t>The Agenda</w:t>
      </w:r>
      <w:bookmarkEnd w:id="5"/>
    </w:p>
    <w:p w14:paraId="70A103DD" w14:textId="44658389" w:rsidR="00961033" w:rsidRDefault="00713E73" w:rsidP="006472C1">
      <w:r>
        <w:t xml:space="preserve">A good meeting starts with a good agenda. </w:t>
      </w:r>
      <w:r w:rsidR="00425453">
        <w:t xml:space="preserve">How </w:t>
      </w:r>
      <w:r w:rsidR="001E112E">
        <w:t>often</w:t>
      </w:r>
      <w:r w:rsidR="00425453">
        <w:t xml:space="preserve"> have you attended a meeting </w:t>
      </w:r>
      <w:r w:rsidR="00597B4E">
        <w:t>where…</w:t>
      </w:r>
      <w:r>
        <w:t>?</w:t>
      </w:r>
    </w:p>
    <w:p w14:paraId="2F1CA78F" w14:textId="46B464A0" w:rsidR="00961033" w:rsidRPr="00AD139A" w:rsidRDefault="00010CF6" w:rsidP="00EF062B">
      <w:pPr>
        <w:pStyle w:val="ListParagraph"/>
      </w:pPr>
      <w:r w:rsidRPr="00AD139A">
        <w:t xml:space="preserve">there was </w:t>
      </w:r>
      <w:r w:rsidR="00425453" w:rsidRPr="00AD139A">
        <w:t xml:space="preserve">no agenda given out before the </w:t>
      </w:r>
      <w:r w:rsidR="00597B4E" w:rsidRPr="00AD139A">
        <w:t>meeting.</w:t>
      </w:r>
    </w:p>
    <w:p w14:paraId="6839A2A9" w14:textId="3A051B4E" w:rsidR="00010CF6" w:rsidRPr="00AD139A" w:rsidRDefault="00961033" w:rsidP="00EF062B">
      <w:pPr>
        <w:pStyle w:val="ListParagraph"/>
      </w:pPr>
      <w:r w:rsidRPr="00AD139A">
        <w:t xml:space="preserve">the </w:t>
      </w:r>
      <w:r w:rsidR="00010CF6" w:rsidRPr="00AD139A">
        <w:t xml:space="preserve">agenda was given out at the start of the </w:t>
      </w:r>
      <w:r w:rsidR="00597B4E" w:rsidRPr="00AD139A">
        <w:t>meeting.</w:t>
      </w:r>
    </w:p>
    <w:p w14:paraId="016A3636" w14:textId="4580104E" w:rsidR="00425453" w:rsidRDefault="00010CF6" w:rsidP="00EF062B">
      <w:pPr>
        <w:pStyle w:val="ListParagraph"/>
      </w:pPr>
      <w:r>
        <w:t xml:space="preserve">the </w:t>
      </w:r>
      <w:r w:rsidR="00961033">
        <w:t xml:space="preserve">agenda </w:t>
      </w:r>
      <w:r>
        <w:t xml:space="preserve">was just a list of things to be </w:t>
      </w:r>
      <w:r w:rsidR="00597B4E">
        <w:t>discussed.</w:t>
      </w:r>
    </w:p>
    <w:p w14:paraId="5CFE5F7E" w14:textId="714DC9F0" w:rsidR="00FA4ED1" w:rsidRDefault="00FA4ED1" w:rsidP="00EF062B">
      <w:pPr>
        <w:pStyle w:val="ListParagraph"/>
      </w:pPr>
      <w:r>
        <w:t xml:space="preserve">The agenda includes </w:t>
      </w:r>
      <w:r w:rsidR="006C5E88">
        <w:t>minutes of the previous meeting and AOB</w:t>
      </w:r>
    </w:p>
    <w:p w14:paraId="22F7FE8C" w14:textId="4A53D9BB" w:rsidR="002811CB" w:rsidRDefault="00395280" w:rsidP="00C339C3">
      <w:r>
        <w:t xml:space="preserve">We recommend </w:t>
      </w:r>
      <w:r w:rsidR="006C5E88">
        <w:t>using the</w:t>
      </w:r>
      <w:r>
        <w:t xml:space="preserve"> enhanced agenda</w:t>
      </w:r>
      <w:r w:rsidR="006C5E88">
        <w:t xml:space="preserve"> </w:t>
      </w:r>
      <w:r w:rsidR="001B508E">
        <w:t>on the next page</w:t>
      </w:r>
      <w:r w:rsidR="00A277F6">
        <w:t>, or your own variation</w:t>
      </w:r>
      <w:r w:rsidR="001B508E">
        <w:t xml:space="preserve"> of this</w:t>
      </w:r>
      <w:r w:rsidR="00011301">
        <w:t xml:space="preserve">. </w:t>
      </w:r>
      <w:r w:rsidR="00A277F6">
        <w:t>Y</w:t>
      </w:r>
      <w:r w:rsidR="002811CB">
        <w:t>ou only need to create the template once – after that you are just filling in the gaps</w:t>
      </w:r>
      <w:r w:rsidR="002D62B6">
        <w:t>.</w:t>
      </w:r>
    </w:p>
    <w:p w14:paraId="692807A3" w14:textId="57302785" w:rsidR="00FF563C" w:rsidRDefault="00FF563C" w:rsidP="00FF563C">
      <w:r>
        <w:t>This is always sent out before the meeting</w:t>
      </w:r>
      <w:r w:rsidR="00355E81">
        <w:t xml:space="preserve">. Depending on the </w:t>
      </w:r>
      <w:r w:rsidR="0096309B">
        <w:t xml:space="preserve">nature of the </w:t>
      </w:r>
      <w:r w:rsidR="00355E81">
        <w:t>meeting</w:t>
      </w:r>
      <w:r w:rsidR="0096309B">
        <w:t xml:space="preserve">, the agenda can be sent to attendees several days or </w:t>
      </w:r>
      <w:r w:rsidR="009D3DC1">
        <w:t xml:space="preserve">even </w:t>
      </w:r>
      <w:r w:rsidR="0096309B">
        <w:t>weeks in advance</w:t>
      </w:r>
      <w:r w:rsidR="0010346C">
        <w:t xml:space="preserve"> and people are invited to suggest any changes or additions they wish to make</w:t>
      </w:r>
      <w:r w:rsidR="00550357">
        <w:t xml:space="preserve"> before the final version is published</w:t>
      </w:r>
      <w:r w:rsidR="0010346C">
        <w:t xml:space="preserve">. This </w:t>
      </w:r>
      <w:r w:rsidR="00244CAD">
        <w:t>eliminates the need for ‘Any Other Business’</w:t>
      </w:r>
      <w:r w:rsidR="000129CC">
        <w:t xml:space="preserve"> – people have had ample opportunity to contribute to the agenda, so why waste time with </w:t>
      </w:r>
      <w:r w:rsidR="007972D0">
        <w:t>AOB</w:t>
      </w:r>
      <w:r w:rsidR="005B1D54">
        <w:t>. A</w:t>
      </w:r>
      <w:r w:rsidR="007972D0">
        <w:t xml:space="preserve">n agenda item that </w:t>
      </w:r>
      <w:r w:rsidR="0040785D">
        <w:t xml:space="preserve">is unplanned and </w:t>
      </w:r>
      <w:r w:rsidR="007972D0">
        <w:t xml:space="preserve">can waste </w:t>
      </w:r>
      <w:r w:rsidR="0040785D">
        <w:t>an inordinate amount of time.</w:t>
      </w:r>
    </w:p>
    <w:p w14:paraId="7176F1B4" w14:textId="0A633399" w:rsidR="009E1E78" w:rsidRDefault="009E1E78" w:rsidP="00FF563C">
      <w:r>
        <w:t>We have a simple rule – no AOB unless it’s a total emergency</w:t>
      </w:r>
      <w:r w:rsidR="00546F19">
        <w:t>. You’d be surprised how quickly people get used to th</w:t>
      </w:r>
      <w:r w:rsidR="009D3DC1">
        <w:t>is</w:t>
      </w:r>
      <w:r w:rsidR="00546F19">
        <w:t xml:space="preserve"> rule.</w:t>
      </w:r>
    </w:p>
    <w:p w14:paraId="6429FAC0" w14:textId="0DD4AB2F" w:rsidR="00C47309" w:rsidRDefault="00C47309" w:rsidP="00C47309">
      <w:r>
        <w:t>The agenda should not be just a list of bullet points, but a framework for attendees to follow during the meeting. It helps to act as a briefing document if it is distributed beforehand</w:t>
      </w:r>
      <w:r w:rsidR="002963C2">
        <w:t xml:space="preserve"> and gives people time to prepare</w:t>
      </w:r>
      <w:r>
        <w:t>.</w:t>
      </w:r>
    </w:p>
    <w:p w14:paraId="1A74013A" w14:textId="2F66B65B" w:rsidR="004A3136" w:rsidRDefault="001B508E" w:rsidP="004A3136">
      <w:r>
        <w:t>It establishes a ‘time contract’ that people can follow</w:t>
      </w:r>
      <w:r w:rsidR="00D22663">
        <w:t xml:space="preserve">. You can use it to </w:t>
      </w:r>
      <w:r w:rsidR="00B91187">
        <w:t>move the conversation on if someone is rambling.</w:t>
      </w:r>
      <w:r w:rsidR="004A3136">
        <w:t xml:space="preserve"> As you can see in th</w:t>
      </w:r>
      <w:r w:rsidR="00E56530">
        <w:t>e</w:t>
      </w:r>
      <w:r w:rsidR="004A3136">
        <w:t xml:space="preserve"> example</w:t>
      </w:r>
      <w:r w:rsidR="00E56530">
        <w:t xml:space="preserve"> below</w:t>
      </w:r>
      <w:r w:rsidR="004A3136">
        <w:t xml:space="preserve">, it helps all attendees if time is allocated to each item in advance. If </w:t>
      </w:r>
      <w:r w:rsidR="005D4A77">
        <w:t>Sally Smith</w:t>
      </w:r>
      <w:r w:rsidR="004A3136">
        <w:t xml:space="preserve"> is only covering the ‘</w:t>
      </w:r>
      <w:r w:rsidR="005D4A77">
        <w:t>budget</w:t>
      </w:r>
      <w:r w:rsidR="004A3136">
        <w:t xml:space="preserve"> report’ item on the agenda, and is not really involved in the other items, </w:t>
      </w:r>
      <w:r w:rsidR="005D4A77">
        <w:t>s</w:t>
      </w:r>
      <w:r w:rsidR="004A3136">
        <w:t>he only needs to be there from 10:15-11:00.</w:t>
      </w:r>
    </w:p>
    <w:p w14:paraId="32B7F228" w14:textId="6F5FC6F0" w:rsidR="001B508E" w:rsidRDefault="001B508E" w:rsidP="00C47309"/>
    <w:tbl>
      <w:tblPr>
        <w:tblW w:w="9610" w:type="dxa"/>
        <w:tblLook w:val="04A0" w:firstRow="1" w:lastRow="0" w:firstColumn="1" w:lastColumn="0" w:noHBand="0" w:noVBand="1"/>
      </w:tblPr>
      <w:tblGrid>
        <w:gridCol w:w="115"/>
        <w:gridCol w:w="1298"/>
        <w:gridCol w:w="1565"/>
        <w:gridCol w:w="1979"/>
        <w:gridCol w:w="236"/>
        <w:gridCol w:w="1181"/>
        <w:gridCol w:w="123"/>
        <w:gridCol w:w="48"/>
        <w:gridCol w:w="108"/>
        <w:gridCol w:w="923"/>
        <w:gridCol w:w="1918"/>
        <w:gridCol w:w="116"/>
      </w:tblGrid>
      <w:tr w:rsidR="00B81F61" w:rsidRPr="002A3D03" w14:paraId="138D4A16" w14:textId="617D7F2E" w:rsidTr="009756D3">
        <w:trPr>
          <w:trHeight w:hRule="exact" w:val="680"/>
        </w:trPr>
        <w:tc>
          <w:tcPr>
            <w:tcW w:w="11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2253A8D" w14:textId="77777777" w:rsidR="00B81F61" w:rsidRPr="002A3D03" w:rsidRDefault="00B81F61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9495" w:type="dxa"/>
            <w:gridSpan w:val="11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ED40EAE" w14:textId="77777777" w:rsidR="00B81F61" w:rsidRPr="00E63E2D" w:rsidRDefault="00B81F61" w:rsidP="00B81F61">
            <w:pPr>
              <w:jc w:val="center"/>
              <w:rPr>
                <w:sz w:val="36"/>
                <w:szCs w:val="36"/>
              </w:rPr>
            </w:pPr>
            <w:r w:rsidRPr="00E63E2D">
              <w:rPr>
                <w:color w:val="005A62" w:themeColor="accent1"/>
                <w:sz w:val="36"/>
                <w:szCs w:val="36"/>
              </w:rPr>
              <w:t>Meeting Agenda</w:t>
            </w:r>
          </w:p>
          <w:p w14:paraId="2684EF6A" w14:textId="77777777" w:rsidR="00B81F61" w:rsidRDefault="00B81F61" w:rsidP="00E33858">
            <w:pPr>
              <w:rPr>
                <w:rFonts w:cs="Arial"/>
                <w:sz w:val="22"/>
              </w:rPr>
            </w:pPr>
          </w:p>
        </w:tc>
      </w:tr>
      <w:tr w:rsidR="00AE29D6" w:rsidRPr="002A3D03" w14:paraId="421E92B4" w14:textId="4C58C0DE" w:rsidTr="009756D3">
        <w:trPr>
          <w:trHeight w:hRule="exact" w:val="39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4D785BB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9F07964" w14:textId="2E3D6850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Title: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96DC206" w14:textId="6276C0C8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Weekly Project Team Meeting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bottom w:w="28" w:type="dxa"/>
              <w:right w:w="28" w:type="dxa"/>
            </w:tcMar>
            <w:vAlign w:val="center"/>
          </w:tcPr>
          <w:p w14:paraId="62B95212" w14:textId="75EE4FFE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Date: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7A8E59F9" w14:textId="2A7FB560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5th May 20xx</w:t>
            </w: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3EBD114" w14:textId="77777777" w:rsidR="00CC6214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AE29D6" w:rsidRPr="002A3D03" w14:paraId="3182247C" w14:textId="1E4527C0" w:rsidTr="009756D3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A914E4F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  <w:vAlign w:val="center"/>
          </w:tcPr>
          <w:p w14:paraId="29EED6F0" w14:textId="5AC389FB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87CF8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40" w:type="dxa"/>
            <w:gridSpan w:val="3"/>
            <w:tcMar>
              <w:right w:w="28" w:type="dxa"/>
            </w:tcMar>
            <w:vAlign w:val="center"/>
          </w:tcPr>
          <w:p w14:paraId="229F1062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48" w:type="dxa"/>
            <w:tcMar>
              <w:left w:w="0" w:type="dxa"/>
              <w:right w:w="28" w:type="dxa"/>
            </w:tcMar>
            <w:vAlign w:val="center"/>
          </w:tcPr>
          <w:p w14:paraId="4B4454B8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294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right w:w="28" w:type="dxa"/>
            </w:tcMar>
            <w:vAlign w:val="center"/>
          </w:tcPr>
          <w:p w14:paraId="1772FDDF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E12A6B2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AE29D6" w:rsidRPr="002A3D03" w14:paraId="76CCB463" w14:textId="3D7C176D" w:rsidTr="009756D3">
        <w:trPr>
          <w:trHeight w:hRule="exact" w:val="39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519FFA2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8BE8608" w14:textId="37968931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Called By: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028CAB4" w14:textId="4AD96192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John Doe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bottom w:w="28" w:type="dxa"/>
              <w:right w:w="28" w:type="dxa"/>
            </w:tcMar>
            <w:vAlign w:val="center"/>
          </w:tcPr>
          <w:p w14:paraId="67F54783" w14:textId="2D7B801B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Start Time: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47C54AA0" w14:textId="33DEE87D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10:00</w:t>
            </w: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C9B7B3A" w14:textId="77777777" w:rsidR="00CC6214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AE29D6" w:rsidRPr="002A3D03" w14:paraId="64E9917D" w14:textId="662AD6A0" w:rsidTr="009756D3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EAA7ABC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  <w:vAlign w:val="center"/>
          </w:tcPr>
          <w:p w14:paraId="2631391F" w14:textId="5D50C535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9172E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40" w:type="dxa"/>
            <w:gridSpan w:val="3"/>
            <w:tcMar>
              <w:right w:w="28" w:type="dxa"/>
            </w:tcMar>
            <w:vAlign w:val="center"/>
          </w:tcPr>
          <w:p w14:paraId="5FAB0D09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48" w:type="dxa"/>
            <w:tcMar>
              <w:left w:w="0" w:type="dxa"/>
              <w:right w:w="28" w:type="dxa"/>
            </w:tcMar>
            <w:vAlign w:val="center"/>
          </w:tcPr>
          <w:p w14:paraId="401FFD7E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294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right w:w="28" w:type="dxa"/>
            </w:tcMar>
            <w:vAlign w:val="center"/>
          </w:tcPr>
          <w:p w14:paraId="264CA1D8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4789C3B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AE29D6" w:rsidRPr="002A3D03" w14:paraId="74E64FC0" w14:textId="14FCF95B" w:rsidTr="009756D3">
        <w:trPr>
          <w:trHeight w:hRule="exact" w:val="39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8B8860B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F7F6730" w14:textId="342ACAF2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Venue: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5A6832B" w14:textId="33D98F36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Conference Room</w:t>
            </w: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bottom w:w="28" w:type="dxa"/>
              <w:right w:w="28" w:type="dxa"/>
            </w:tcMar>
            <w:vAlign w:val="center"/>
          </w:tcPr>
          <w:p w14:paraId="6002BD4B" w14:textId="1DB46B0C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End Time: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6424DAAF" w14:textId="7F3008F0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12:00</w:t>
            </w: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7F6DBA5" w14:textId="77777777" w:rsidR="00CC6214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AE29D6" w:rsidRPr="002A3D03" w14:paraId="6C873890" w14:textId="000498E0" w:rsidTr="009756D3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7C1ED42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428E7355" w14:textId="72B3D366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EB6402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40" w:type="dxa"/>
            <w:gridSpan w:val="3"/>
            <w:tcMar>
              <w:right w:w="28" w:type="dxa"/>
            </w:tcMar>
          </w:tcPr>
          <w:p w14:paraId="7A68A2A6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6" w:type="dxa"/>
            <w:gridSpan w:val="2"/>
            <w:tcMar>
              <w:right w:w="28" w:type="dxa"/>
            </w:tcMar>
          </w:tcPr>
          <w:p w14:paraId="1B34B950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right w:w="28" w:type="dxa"/>
            </w:tcMar>
          </w:tcPr>
          <w:p w14:paraId="50B5E10B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B6978E1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AE29D6" w:rsidRPr="002A3D03" w14:paraId="35D8750F" w14:textId="2BBC2930" w:rsidTr="009756D3">
        <w:trPr>
          <w:trHeight w:val="340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F0515EA" w14:textId="77777777" w:rsidR="00CC6214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1A91D6CA" w14:textId="396D3E8A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Attendees</w:t>
            </w:r>
            <w:r w:rsidRPr="002A3D03">
              <w:rPr>
                <w:rFonts w:cs="Arial"/>
                <w:b/>
                <w:sz w:val="22"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7E9BB34" w14:textId="2FAD2C5F" w:rsidR="00CC6214" w:rsidRDefault="00CC6214" w:rsidP="00981BE1">
            <w:pPr>
              <w:numPr>
                <w:ilvl w:val="0"/>
                <w:numId w:val="37"/>
              </w:numPr>
              <w:spacing w:after="0" w:line="240" w:lineRule="auto"/>
              <w:ind w:left="317" w:hanging="284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John Doe</w:t>
            </w:r>
          </w:p>
          <w:p w14:paraId="0CBFA019" w14:textId="344C8C3B" w:rsidR="00CC6214" w:rsidRDefault="00CC6214" w:rsidP="00981BE1">
            <w:pPr>
              <w:numPr>
                <w:ilvl w:val="0"/>
                <w:numId w:val="37"/>
              </w:numPr>
              <w:spacing w:after="0" w:line="240" w:lineRule="auto"/>
              <w:ind w:left="317" w:hanging="284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Sally Smith</w:t>
            </w:r>
          </w:p>
          <w:p w14:paraId="2E6D8945" w14:textId="42AD2297" w:rsidR="00CC6214" w:rsidRDefault="00CC6214" w:rsidP="00981BE1">
            <w:pPr>
              <w:numPr>
                <w:ilvl w:val="0"/>
                <w:numId w:val="37"/>
              </w:numPr>
              <w:spacing w:after="0" w:line="240" w:lineRule="auto"/>
              <w:ind w:left="317" w:hanging="284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Hitesh Mistry</w:t>
            </w:r>
          </w:p>
          <w:p w14:paraId="3B37D9A8" w14:textId="7E1DCAB0" w:rsidR="00CC6214" w:rsidRDefault="00CC6214" w:rsidP="00981BE1">
            <w:pPr>
              <w:numPr>
                <w:ilvl w:val="0"/>
                <w:numId w:val="37"/>
              </w:numPr>
              <w:spacing w:after="0" w:line="240" w:lineRule="auto"/>
              <w:ind w:left="317" w:hanging="284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Shelly Guevara</w:t>
            </w:r>
          </w:p>
          <w:p w14:paraId="68A5E7B5" w14:textId="77777777" w:rsidR="00CC6214" w:rsidRDefault="00CC6214" w:rsidP="00981BE1">
            <w:pPr>
              <w:numPr>
                <w:ilvl w:val="0"/>
                <w:numId w:val="37"/>
              </w:numPr>
              <w:spacing w:after="0" w:line="240" w:lineRule="auto"/>
              <w:ind w:left="317" w:hanging="284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 </w:t>
            </w:r>
          </w:p>
          <w:p w14:paraId="3FB6F740" w14:textId="77777777" w:rsidR="00CC6214" w:rsidRPr="00C45AAC" w:rsidRDefault="00CC6214" w:rsidP="00981BE1">
            <w:pPr>
              <w:numPr>
                <w:ilvl w:val="0"/>
                <w:numId w:val="37"/>
              </w:numPr>
              <w:spacing w:after="0" w:line="240" w:lineRule="auto"/>
              <w:ind w:left="317" w:hanging="284"/>
              <w:rPr>
                <w:rFonts w:cs="Arial"/>
                <w:sz w:val="22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right w:w="28" w:type="dxa"/>
            </w:tcMar>
          </w:tcPr>
          <w:p w14:paraId="3AEF2B81" w14:textId="77777777" w:rsidR="00DA7D4C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C45AAC">
              <w:rPr>
                <w:rFonts w:cs="Arial"/>
                <w:b/>
                <w:sz w:val="22"/>
              </w:rPr>
              <w:t xml:space="preserve">Please </w:t>
            </w:r>
            <w:r>
              <w:rPr>
                <w:rFonts w:cs="Arial"/>
                <w:b/>
                <w:sz w:val="22"/>
              </w:rPr>
              <w:t xml:space="preserve"> </w:t>
            </w:r>
          </w:p>
          <w:p w14:paraId="69382CB0" w14:textId="5EBE05BE" w:rsidR="00CC6214" w:rsidRPr="00C45AAC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C45AAC">
              <w:rPr>
                <w:rFonts w:cs="Arial"/>
                <w:b/>
                <w:sz w:val="22"/>
              </w:rPr>
              <w:t>Bring: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EFF" w14:textId="714B46BE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Laptop with project plan</w:t>
            </w: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C84E1E4" w14:textId="77777777" w:rsidR="00CC6214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CC6214" w:rsidRPr="002A3D03" w14:paraId="1891C18D" w14:textId="7337518E" w:rsidTr="009756D3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5E4FF30A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4C0F91AC" w14:textId="42053F08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8081" w:type="dxa"/>
            <w:gridSpan w:val="9"/>
            <w:tcBorders>
              <w:left w:val="nil"/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0C54496E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C40ABE0" w14:textId="77777777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CC6214" w:rsidRPr="002A3D03" w14:paraId="5F781545" w14:textId="32B34B6B" w:rsidTr="009756D3">
        <w:trPr>
          <w:trHeight w:val="340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C11E6DE" w14:textId="77777777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ABB07BB" w14:textId="4094EB41" w:rsidR="00CC6214" w:rsidRPr="002A3D03" w:rsidRDefault="00CC6214" w:rsidP="00981BE1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Purpose:</w:t>
            </w: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4244BAD" w14:textId="596430F3" w:rsidR="00CC6214" w:rsidRPr="002A3D03" w:rsidRDefault="00CC6214" w:rsidP="00981BE1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Discuss financial targets on Project Y and review conference opportunities</w:t>
            </w: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236110C7" w14:textId="77777777" w:rsidR="00CC6214" w:rsidRDefault="00CC6214" w:rsidP="00981BE1">
            <w:pPr>
              <w:spacing w:after="0"/>
              <w:rPr>
                <w:rFonts w:cs="Arial"/>
                <w:sz w:val="22"/>
              </w:rPr>
            </w:pPr>
          </w:p>
        </w:tc>
      </w:tr>
      <w:tr w:rsidR="00CC6214" w:rsidRPr="002A3D03" w14:paraId="16080237" w14:textId="510C4654" w:rsidTr="009756D3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5AF832A6" w14:textId="77777777" w:rsidR="00CC6214" w:rsidRPr="002A3D03" w:rsidRDefault="00CC6214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1CD4E7B6" w14:textId="1EAC81B1" w:rsidR="00CC6214" w:rsidRPr="002A3D03" w:rsidRDefault="00CC6214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2EC9FD52" w14:textId="77777777" w:rsidR="00CC6214" w:rsidRPr="002A3D03" w:rsidRDefault="00CC6214" w:rsidP="00E33858">
            <w:pPr>
              <w:spacing w:after="12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5EF2ECE4" w14:textId="77777777" w:rsidR="00CC6214" w:rsidRPr="002A3D03" w:rsidRDefault="00CC6214" w:rsidP="00E33858">
            <w:pPr>
              <w:spacing w:after="120"/>
              <w:rPr>
                <w:rFonts w:cs="Arial"/>
                <w:sz w:val="22"/>
              </w:rPr>
            </w:pPr>
          </w:p>
        </w:tc>
      </w:tr>
      <w:tr w:rsidR="00CC6214" w:rsidRPr="002A3D03" w14:paraId="3C4AC7C8" w14:textId="777872B6" w:rsidTr="00EC372D">
        <w:trPr>
          <w:trHeight w:hRule="exact" w:val="3119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C24CD4D" w14:textId="77777777" w:rsidR="00CC6214" w:rsidRPr="002A3D03" w:rsidRDefault="00CC6214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4C49C023" w14:textId="53BAB0FD" w:rsidR="00CC6214" w:rsidRPr="002A3D03" w:rsidRDefault="00CC6214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Outcomes:</w:t>
            </w: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45CD57B" w14:textId="7436D83F" w:rsidR="00CC6214" w:rsidRPr="00E51433" w:rsidRDefault="00CC6214" w:rsidP="00EF062B">
            <w:pPr>
              <w:pStyle w:val="ListParagraph"/>
              <w:numPr>
                <w:ilvl w:val="0"/>
                <w:numId w:val="38"/>
              </w:numPr>
            </w:pPr>
            <w:r w:rsidRPr="00E51433">
              <w:t>Decision on Project Y budget</w:t>
            </w:r>
          </w:p>
          <w:p w14:paraId="3D197648" w14:textId="77777777" w:rsidR="00F775E9" w:rsidRDefault="00CC6214" w:rsidP="00EF062B">
            <w:pPr>
              <w:pStyle w:val="ListParagraph"/>
              <w:numPr>
                <w:ilvl w:val="0"/>
                <w:numId w:val="38"/>
              </w:numPr>
            </w:pPr>
            <w:r w:rsidRPr="00E51433">
              <w:t>List of potential conference opportunities</w:t>
            </w:r>
          </w:p>
          <w:p w14:paraId="21464C40" w14:textId="77777777" w:rsidR="00EC372D" w:rsidRDefault="00EC372D" w:rsidP="00EF062B">
            <w:pPr>
              <w:pStyle w:val="ListParagraph"/>
              <w:numPr>
                <w:ilvl w:val="0"/>
                <w:numId w:val="38"/>
              </w:numPr>
            </w:pPr>
            <w:r>
              <w:t xml:space="preserve">  </w:t>
            </w:r>
          </w:p>
          <w:p w14:paraId="74E34AF2" w14:textId="77777777" w:rsidR="00EC372D" w:rsidRDefault="00EC372D" w:rsidP="00EF062B">
            <w:pPr>
              <w:pStyle w:val="ListParagraph"/>
              <w:numPr>
                <w:ilvl w:val="0"/>
                <w:numId w:val="38"/>
              </w:numPr>
            </w:pPr>
            <w:r>
              <w:t xml:space="preserve">  </w:t>
            </w:r>
          </w:p>
          <w:p w14:paraId="6D67B0A7" w14:textId="77777777" w:rsidR="00EC372D" w:rsidRDefault="00EC372D" w:rsidP="00EF062B">
            <w:pPr>
              <w:pStyle w:val="ListParagraph"/>
              <w:numPr>
                <w:ilvl w:val="0"/>
                <w:numId w:val="38"/>
              </w:numPr>
            </w:pPr>
            <w:r>
              <w:t xml:space="preserve">  </w:t>
            </w:r>
          </w:p>
          <w:p w14:paraId="6180D07B" w14:textId="77777777" w:rsidR="00EC372D" w:rsidRDefault="00EC372D" w:rsidP="00EF062B">
            <w:pPr>
              <w:pStyle w:val="ListParagraph"/>
              <w:numPr>
                <w:ilvl w:val="0"/>
                <w:numId w:val="38"/>
              </w:numPr>
            </w:pPr>
            <w:r>
              <w:t xml:space="preserve">  </w:t>
            </w:r>
          </w:p>
          <w:p w14:paraId="7C7C014C" w14:textId="3EB2EEA7" w:rsidR="00EC372D" w:rsidRPr="00EC372D" w:rsidRDefault="00EC372D" w:rsidP="0086455B">
            <w:pPr>
              <w:pStyle w:val="ListParagraph"/>
              <w:numPr>
                <w:ilvl w:val="0"/>
                <w:numId w:val="38"/>
              </w:numPr>
            </w:pPr>
            <w:r>
              <w:t xml:space="preserve">  </w:t>
            </w: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2D5A9B9" w14:textId="77777777" w:rsidR="00CC6214" w:rsidRDefault="00CC6214" w:rsidP="00B32510">
            <w:pPr>
              <w:spacing w:after="120" w:line="240" w:lineRule="auto"/>
              <w:rPr>
                <w:rFonts w:cs="Arial"/>
                <w:sz w:val="22"/>
              </w:rPr>
            </w:pPr>
          </w:p>
        </w:tc>
      </w:tr>
      <w:tr w:rsidR="00835BF2" w:rsidRPr="002A3D03" w14:paraId="5EA96A5F" w14:textId="77777777" w:rsidTr="009756D3">
        <w:trPr>
          <w:trHeight w:hRule="exact" w:val="113"/>
        </w:trPr>
        <w:tc>
          <w:tcPr>
            <w:tcW w:w="9610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CAEF2E6" w14:textId="77777777" w:rsidR="00835BF2" w:rsidRDefault="00835BF2" w:rsidP="00B32510">
            <w:pPr>
              <w:spacing w:after="120" w:line="240" w:lineRule="auto"/>
              <w:rPr>
                <w:rFonts w:cs="Arial"/>
                <w:sz w:val="22"/>
              </w:rPr>
            </w:pPr>
          </w:p>
        </w:tc>
      </w:tr>
      <w:tr w:rsidR="00616347" w:rsidRPr="002A3D03" w14:paraId="5A440051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</w:trPr>
        <w:tc>
          <w:tcPr>
            <w:tcW w:w="2978" w:type="dxa"/>
            <w:gridSpan w:val="3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486EA285" w14:textId="77777777" w:rsidR="00AB2358" w:rsidRPr="002A3D03" w:rsidRDefault="00AB2358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Agenda Items</w:t>
            </w:r>
          </w:p>
        </w:tc>
        <w:tc>
          <w:tcPr>
            <w:tcW w:w="2215" w:type="dxa"/>
            <w:gridSpan w:val="2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575DA5D3" w14:textId="77777777" w:rsidR="00AB2358" w:rsidRPr="002A3D03" w:rsidRDefault="00AB2358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Person responsible</w:t>
            </w:r>
          </w:p>
        </w:tc>
        <w:tc>
          <w:tcPr>
            <w:tcW w:w="2383" w:type="dxa"/>
            <w:gridSpan w:val="5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3EAF83DE" w14:textId="77777777" w:rsidR="00AB2358" w:rsidRPr="002A3D03" w:rsidRDefault="00AB2358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To be accomplished</w:t>
            </w:r>
          </w:p>
        </w:tc>
        <w:tc>
          <w:tcPr>
            <w:tcW w:w="2034" w:type="dxa"/>
            <w:gridSpan w:val="2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6E62AAEC" w14:textId="77777777" w:rsidR="00AB2358" w:rsidRPr="002A3D03" w:rsidRDefault="00AB2358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 xml:space="preserve">Time </w:t>
            </w:r>
            <w:r>
              <w:rPr>
                <w:rFonts w:cs="Arial"/>
                <w:b/>
                <w:sz w:val="22"/>
              </w:rPr>
              <w:t>&amp; Duration</w:t>
            </w:r>
          </w:p>
        </w:tc>
      </w:tr>
      <w:tr w:rsidR="00AB2358" w:rsidRPr="002A3D03" w14:paraId="4910530B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7DCD0282" w14:textId="3F2357B6" w:rsidR="00AB2358" w:rsidRPr="002A3D03" w:rsidRDefault="008A5214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Agenda review</w:t>
            </w: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3CE62253" w14:textId="02395547" w:rsidR="00AB2358" w:rsidRPr="002A3D03" w:rsidRDefault="008A5214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John Doe</w:t>
            </w: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63BF8F9C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46F53C1F" w14:textId="67E09689" w:rsidR="00AB2358" w:rsidRPr="002A3D03" w:rsidRDefault="00E17732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</w:t>
            </w:r>
            <w:r w:rsidR="008A5214">
              <w:rPr>
                <w:rFonts w:cs="Arial"/>
                <w:sz w:val="22"/>
              </w:rPr>
              <w:t>:00 (5 MIN)</w:t>
            </w:r>
          </w:p>
        </w:tc>
      </w:tr>
      <w:tr w:rsidR="00AB2358" w:rsidRPr="002A3D03" w14:paraId="18A207FA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124EA869" w14:textId="06CAE033" w:rsidR="00AB2358" w:rsidRPr="002A3D03" w:rsidRDefault="00E17732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Meeting </w:t>
            </w:r>
            <w:r w:rsidR="001267B4">
              <w:rPr>
                <w:rFonts w:cs="Arial"/>
                <w:sz w:val="22"/>
              </w:rPr>
              <w:t>e</w:t>
            </w:r>
            <w:r>
              <w:rPr>
                <w:rFonts w:cs="Arial"/>
                <w:sz w:val="22"/>
              </w:rPr>
              <w:t>xpectations</w:t>
            </w: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6E9F8EB2" w14:textId="5BCA1717" w:rsidR="00AB2358" w:rsidRPr="002A3D03" w:rsidRDefault="00E17732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John Doe</w:t>
            </w: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7A323899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73B2422F" w14:textId="659B069D" w:rsidR="00AB2358" w:rsidRPr="002A3D03" w:rsidRDefault="00E17732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10:05</w:t>
            </w:r>
            <w:r w:rsidR="00A75F07">
              <w:rPr>
                <w:rFonts w:cs="Arial"/>
                <w:sz w:val="22"/>
              </w:rPr>
              <w:t xml:space="preserve"> (10 MIN)</w:t>
            </w:r>
          </w:p>
        </w:tc>
      </w:tr>
      <w:tr w:rsidR="00AB2358" w:rsidRPr="002A3D03" w14:paraId="797F3BBC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1B18C1E3" w14:textId="357AF565" w:rsidR="00AB2358" w:rsidRPr="002A3D03" w:rsidRDefault="00A75F07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Project Y </w:t>
            </w:r>
            <w:r w:rsidR="001267B4">
              <w:rPr>
                <w:rFonts w:cs="Arial"/>
                <w:sz w:val="22"/>
              </w:rPr>
              <w:t>b</w:t>
            </w:r>
            <w:r>
              <w:rPr>
                <w:rFonts w:cs="Arial"/>
                <w:sz w:val="22"/>
              </w:rPr>
              <w:t>udget report</w:t>
            </w: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1FD2E08F" w14:textId="6292F92D" w:rsidR="00AB2358" w:rsidRPr="002A3D03" w:rsidRDefault="00A75F07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Sally Smith</w:t>
            </w: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77FD7F2D" w14:textId="342C07A1" w:rsidR="00AB2358" w:rsidRPr="002A3D03" w:rsidRDefault="00A75F07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Decision/Approval</w:t>
            </w: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5304C826" w14:textId="3B55E95B" w:rsidR="00AB2358" w:rsidRPr="002A3D03" w:rsidRDefault="00254DB4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10:15 (</w:t>
            </w:r>
            <w:r w:rsidR="00AD362A">
              <w:rPr>
                <w:rFonts w:cs="Arial"/>
                <w:sz w:val="22"/>
              </w:rPr>
              <w:t>45</w:t>
            </w:r>
            <w:r>
              <w:rPr>
                <w:rFonts w:cs="Arial"/>
                <w:sz w:val="22"/>
              </w:rPr>
              <w:t xml:space="preserve"> MIN)</w:t>
            </w:r>
          </w:p>
        </w:tc>
      </w:tr>
      <w:tr w:rsidR="00AB2358" w:rsidRPr="002A3D03" w14:paraId="52EECB0F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212384A6" w14:textId="3EE05CBF" w:rsidR="00AB2358" w:rsidRPr="002A3D03" w:rsidRDefault="00254DB4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Conference report</w:t>
            </w: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6AA496C4" w14:textId="6AB4AF4C" w:rsidR="00AB2358" w:rsidRPr="002A3D03" w:rsidRDefault="00E5411A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Hitesh Mistry</w:t>
            </w: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4738BB76" w14:textId="56C48614" w:rsidR="00AB2358" w:rsidRPr="002A3D03" w:rsidRDefault="00E5411A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Shortlist conferences</w:t>
            </w: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667C8B09" w14:textId="4E9C1D2E" w:rsidR="00AB2358" w:rsidRPr="002A3D03" w:rsidRDefault="00AD362A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11:</w:t>
            </w:r>
            <w:r w:rsidR="006858B6">
              <w:rPr>
                <w:rFonts w:cs="Arial"/>
                <w:sz w:val="22"/>
              </w:rPr>
              <w:t>00</w:t>
            </w:r>
            <w:r>
              <w:rPr>
                <w:rFonts w:cs="Arial"/>
                <w:sz w:val="22"/>
              </w:rPr>
              <w:t xml:space="preserve"> (45 MIN)</w:t>
            </w:r>
          </w:p>
        </w:tc>
      </w:tr>
      <w:tr w:rsidR="00AB2358" w:rsidRPr="002A3D03" w14:paraId="473070C5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2DF0E2C8" w14:textId="6DAD0DA6" w:rsidR="00AB2358" w:rsidRPr="002A3D03" w:rsidRDefault="00E81C01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Summary and next steps</w:t>
            </w: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0D38CE74" w14:textId="07054DA4" w:rsidR="00AB2358" w:rsidRPr="002A3D03" w:rsidRDefault="00E81C01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Shelly Guevara</w:t>
            </w: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5754E9AB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6F95216E" w14:textId="6C28BA30" w:rsidR="00AB2358" w:rsidRPr="002A3D03" w:rsidRDefault="00E81C01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11:45 (15 MIN)</w:t>
            </w:r>
          </w:p>
        </w:tc>
      </w:tr>
      <w:tr w:rsidR="00AB2358" w:rsidRPr="002A3D03" w14:paraId="3CA96AAE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2863207E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7DE23CF7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6B49BC99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06D536F1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</w:tr>
      <w:tr w:rsidR="00AB2358" w:rsidRPr="002A3D03" w14:paraId="4A57B9FC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4A6E78B7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0B19E6B7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7BB4B2F9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5E42F902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</w:tr>
      <w:tr w:rsidR="00AB2358" w:rsidRPr="002A3D03" w14:paraId="66719255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2286E6D8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2C52AE55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7AF6BFC1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672736E3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</w:tr>
      <w:tr w:rsidR="00AB2358" w:rsidRPr="002A3D03" w14:paraId="7C2FE772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E07A7FD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215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6C457F8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56FB4BC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9758304" w14:textId="77777777" w:rsidR="00AB2358" w:rsidRPr="002A3D03" w:rsidRDefault="00AB2358" w:rsidP="008A5214">
            <w:pPr>
              <w:spacing w:after="0"/>
              <w:rPr>
                <w:rFonts w:cs="Arial"/>
                <w:sz w:val="22"/>
              </w:rPr>
            </w:pPr>
          </w:p>
        </w:tc>
      </w:tr>
      <w:tr w:rsidR="00D1245D" w:rsidRPr="002A3D03" w14:paraId="37C74467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"/>
        </w:trPr>
        <w:tc>
          <w:tcPr>
            <w:tcW w:w="2978" w:type="dxa"/>
            <w:gridSpan w:val="3"/>
            <w:tcBorders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1302CBC3" w14:textId="77777777" w:rsidR="00D1245D" w:rsidRPr="002A3D03" w:rsidRDefault="00D1245D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215" w:type="dxa"/>
            <w:gridSpan w:val="2"/>
            <w:tcBorders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6D4FA29F" w14:textId="77777777" w:rsidR="00D1245D" w:rsidRPr="002A3D03" w:rsidRDefault="00D1245D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Borders>
              <w:left w:val="nil"/>
              <w:bottom w:val="single" w:sz="4" w:space="0" w:color="auto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231EA31A" w14:textId="77777777" w:rsidR="00D1245D" w:rsidRPr="002A3D03" w:rsidRDefault="00D1245D" w:rsidP="008A5214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6963E14D" w14:textId="77777777" w:rsidR="00D1245D" w:rsidRPr="002A3D03" w:rsidRDefault="00D1245D" w:rsidP="008A5214">
            <w:pPr>
              <w:spacing w:after="0"/>
              <w:rPr>
                <w:rFonts w:cs="Arial"/>
                <w:sz w:val="22"/>
              </w:rPr>
            </w:pPr>
          </w:p>
        </w:tc>
      </w:tr>
      <w:tr w:rsidR="00616347" w:rsidRPr="002A3D03" w14:paraId="28EB5926" w14:textId="77777777" w:rsidTr="003400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51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634A9AE" w14:textId="5EDCAB35" w:rsidR="00616347" w:rsidRPr="00616347" w:rsidRDefault="00616347" w:rsidP="00616347">
            <w:pPr>
              <w:spacing w:after="0"/>
              <w:jc w:val="right"/>
              <w:rPr>
                <w:rFonts w:cs="Arial"/>
                <w:b/>
                <w:bCs/>
                <w:sz w:val="22"/>
              </w:rPr>
            </w:pPr>
            <w:r w:rsidRPr="00616347">
              <w:rPr>
                <w:rFonts w:cs="Arial"/>
                <w:b/>
                <w:bCs/>
                <w:sz w:val="22"/>
              </w:rPr>
              <w:t>Meeting Facilitator:</w:t>
            </w:r>
          </w:p>
        </w:tc>
        <w:tc>
          <w:tcPr>
            <w:tcW w:w="4417" w:type="dxa"/>
            <w:gridSpan w:val="7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2B01A3D" w14:textId="06E1F8A4" w:rsidR="00616347" w:rsidRPr="002A3D03" w:rsidRDefault="00616347" w:rsidP="008A5214">
            <w:pPr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Shelly Guevara</w:t>
            </w:r>
          </w:p>
        </w:tc>
      </w:tr>
    </w:tbl>
    <w:p w14:paraId="699E3727" w14:textId="77777777" w:rsidR="00D56588" w:rsidRDefault="00D56588" w:rsidP="00D56588">
      <w:pPr>
        <w:ind w:left="1134"/>
        <w:rPr>
          <w:b/>
          <w:bCs/>
          <w:color w:val="007981" w:themeColor="text2" w:themeShade="BF"/>
          <w:sz w:val="28"/>
          <w:szCs w:val="28"/>
        </w:rPr>
      </w:pPr>
    </w:p>
    <w:p w14:paraId="03069E3F" w14:textId="763BA7B8" w:rsidR="000B45EE" w:rsidRPr="00D56588" w:rsidRDefault="000B45EE" w:rsidP="00D56588">
      <w:pPr>
        <w:ind w:left="1134"/>
        <w:rPr>
          <w:b/>
          <w:bCs/>
          <w:color w:val="007981" w:themeColor="text2" w:themeShade="BF"/>
          <w:sz w:val="28"/>
          <w:szCs w:val="28"/>
        </w:rPr>
      </w:pPr>
      <w:r w:rsidRPr="00D56588">
        <w:rPr>
          <w:b/>
          <w:bCs/>
          <w:noProof/>
          <w:color w:val="007981" w:themeColor="text2" w:themeShade="BF"/>
          <w:sz w:val="28"/>
          <w:szCs w:val="28"/>
        </w:rPr>
        <w:lastRenderedPageBreak/>
        <w:drawing>
          <wp:anchor distT="0" distB="0" distL="114300" distR="114300" simplePos="0" relativeHeight="251658250" behindDoc="0" locked="0" layoutInCell="1" allowOverlap="1" wp14:anchorId="4914562F" wp14:editId="468C993E">
            <wp:simplePos x="0" y="0"/>
            <wp:positionH relativeFrom="column">
              <wp:align>left</wp:align>
            </wp:positionH>
            <wp:positionV relativeFrom="paragraph">
              <wp:posOffset>55880</wp:posOffset>
            </wp:positionV>
            <wp:extent cx="648000" cy="648000"/>
            <wp:effectExtent l="0" t="0" r="0" b="0"/>
            <wp:wrapNone/>
            <wp:docPr id="14" name="Picture 14" descr="A picture containing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Activity - thin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588">
        <w:rPr>
          <w:b/>
          <w:bCs/>
          <w:color w:val="007981" w:themeColor="text2" w:themeShade="BF"/>
          <w:sz w:val="28"/>
          <w:szCs w:val="28"/>
        </w:rPr>
        <w:t>Activity</w:t>
      </w:r>
    </w:p>
    <w:p w14:paraId="0E33E0B3" w14:textId="3353C9DF" w:rsidR="00436A4C" w:rsidRDefault="000B45EE" w:rsidP="00436A4C">
      <w:pPr>
        <w:ind w:left="1134"/>
      </w:pPr>
      <w:r>
        <w:t xml:space="preserve">Use the template below to draft an agenda for a meeting that you </w:t>
      </w:r>
      <w:r w:rsidR="00C215B6">
        <w:t>host</w:t>
      </w:r>
      <w:r w:rsidR="00436A4C">
        <w:t xml:space="preserve"> or participate in regularly.</w:t>
      </w:r>
    </w:p>
    <w:tbl>
      <w:tblPr>
        <w:tblW w:w="9610" w:type="dxa"/>
        <w:tblLook w:val="04A0" w:firstRow="1" w:lastRow="0" w:firstColumn="1" w:lastColumn="0" w:noHBand="0" w:noVBand="1"/>
      </w:tblPr>
      <w:tblGrid>
        <w:gridCol w:w="115"/>
        <w:gridCol w:w="1298"/>
        <w:gridCol w:w="1565"/>
        <w:gridCol w:w="1979"/>
        <w:gridCol w:w="236"/>
        <w:gridCol w:w="1181"/>
        <w:gridCol w:w="123"/>
        <w:gridCol w:w="48"/>
        <w:gridCol w:w="108"/>
        <w:gridCol w:w="923"/>
        <w:gridCol w:w="1918"/>
        <w:gridCol w:w="116"/>
      </w:tblGrid>
      <w:tr w:rsidR="00436A4C" w:rsidRPr="002A3D03" w14:paraId="3E94F613" w14:textId="77777777" w:rsidTr="00E33858">
        <w:trPr>
          <w:trHeight w:hRule="exact" w:val="680"/>
        </w:trPr>
        <w:tc>
          <w:tcPr>
            <w:tcW w:w="115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73FE168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9495" w:type="dxa"/>
            <w:gridSpan w:val="11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8B73D54" w14:textId="77777777" w:rsidR="00436A4C" w:rsidRPr="00E63E2D" w:rsidRDefault="00436A4C" w:rsidP="00E33858">
            <w:pPr>
              <w:jc w:val="center"/>
              <w:rPr>
                <w:sz w:val="36"/>
                <w:szCs w:val="36"/>
              </w:rPr>
            </w:pPr>
            <w:r w:rsidRPr="00E63E2D">
              <w:rPr>
                <w:color w:val="005A62" w:themeColor="accent1"/>
                <w:sz w:val="36"/>
                <w:szCs w:val="36"/>
              </w:rPr>
              <w:t>Meeting Agenda</w:t>
            </w:r>
          </w:p>
          <w:p w14:paraId="58B8A4BE" w14:textId="77777777" w:rsidR="00436A4C" w:rsidRDefault="00436A4C" w:rsidP="00E33858">
            <w:pPr>
              <w:rPr>
                <w:rFonts w:cs="Arial"/>
                <w:sz w:val="22"/>
              </w:rPr>
            </w:pPr>
          </w:p>
        </w:tc>
      </w:tr>
      <w:tr w:rsidR="00436A4C" w:rsidRPr="002A3D03" w14:paraId="48536FED" w14:textId="77777777" w:rsidTr="00E33858">
        <w:trPr>
          <w:trHeight w:hRule="exact" w:val="39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3B103B3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8E7F132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Title: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51CFF15" w14:textId="6F12DE5C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967547978" w:edGrp="everyone"/>
            <w:permEnd w:id="1967547978"/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bottom w:w="28" w:type="dxa"/>
              <w:right w:w="28" w:type="dxa"/>
            </w:tcMar>
            <w:vAlign w:val="center"/>
          </w:tcPr>
          <w:p w14:paraId="64727C07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Date: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170D099D" w14:textId="41E95660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877812639" w:edGrp="everyone"/>
            <w:permEnd w:id="877812639"/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A36832E" w14:textId="77777777" w:rsidR="00436A4C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41370AB0" w14:textId="77777777" w:rsidTr="00E33858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3F9A65F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  <w:vAlign w:val="center"/>
          </w:tcPr>
          <w:p w14:paraId="5B706B18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956BB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40" w:type="dxa"/>
            <w:gridSpan w:val="3"/>
            <w:tcMar>
              <w:right w:w="28" w:type="dxa"/>
            </w:tcMar>
            <w:vAlign w:val="center"/>
          </w:tcPr>
          <w:p w14:paraId="011103B4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48" w:type="dxa"/>
            <w:tcMar>
              <w:left w:w="0" w:type="dxa"/>
              <w:right w:w="28" w:type="dxa"/>
            </w:tcMar>
            <w:vAlign w:val="center"/>
          </w:tcPr>
          <w:p w14:paraId="04C7B39D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294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right w:w="28" w:type="dxa"/>
            </w:tcMar>
            <w:vAlign w:val="center"/>
          </w:tcPr>
          <w:p w14:paraId="7C424061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4ACB8B7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3566D5A6" w14:textId="77777777" w:rsidTr="00E33858">
        <w:trPr>
          <w:trHeight w:hRule="exact" w:val="39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7A1E357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189B85E8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Called By: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216CCE27" w14:textId="2FA36A88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2092325723" w:edGrp="everyone"/>
            <w:permEnd w:id="2092325723"/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bottom w:w="28" w:type="dxa"/>
              <w:right w:w="28" w:type="dxa"/>
            </w:tcMar>
            <w:vAlign w:val="center"/>
          </w:tcPr>
          <w:p w14:paraId="662D82D6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Start Time: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7B012F52" w14:textId="2B3AAC1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171928375" w:edGrp="everyone"/>
            <w:permEnd w:id="1171928375"/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78145FC" w14:textId="77777777" w:rsidR="00436A4C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6D6303AB" w14:textId="77777777" w:rsidTr="00E33858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51F19F2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  <w:vAlign w:val="center"/>
          </w:tcPr>
          <w:p w14:paraId="55332E2E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F8FAD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40" w:type="dxa"/>
            <w:gridSpan w:val="3"/>
            <w:tcMar>
              <w:right w:w="28" w:type="dxa"/>
            </w:tcMar>
            <w:vAlign w:val="center"/>
          </w:tcPr>
          <w:p w14:paraId="63B7A814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48" w:type="dxa"/>
            <w:tcMar>
              <w:left w:w="0" w:type="dxa"/>
              <w:right w:w="28" w:type="dxa"/>
            </w:tcMar>
            <w:vAlign w:val="center"/>
          </w:tcPr>
          <w:p w14:paraId="17B7E501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294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right w:w="28" w:type="dxa"/>
            </w:tcMar>
            <w:vAlign w:val="center"/>
          </w:tcPr>
          <w:p w14:paraId="04D913C2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6D7BC64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5C30379E" w14:textId="77777777" w:rsidTr="00E33858">
        <w:trPr>
          <w:trHeight w:hRule="exact" w:val="39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A90B1EF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C06C635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Venue: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AEEDBC9" w14:textId="3D6BA951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737178712" w:edGrp="everyone"/>
            <w:permEnd w:id="737178712"/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bottom w:w="28" w:type="dxa"/>
              <w:right w:w="28" w:type="dxa"/>
            </w:tcMar>
            <w:vAlign w:val="center"/>
          </w:tcPr>
          <w:p w14:paraId="187283AA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End Time: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 w14:paraId="7C31DBD5" w14:textId="11AD1DA6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840798161" w:edGrp="everyone"/>
            <w:permEnd w:id="1840798161"/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FCB7ABC" w14:textId="77777777" w:rsidR="00436A4C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467D2654" w14:textId="77777777" w:rsidTr="00E33858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0D28084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left w:w="0" w:type="dxa"/>
              <w:right w:w="0" w:type="dxa"/>
            </w:tcMar>
          </w:tcPr>
          <w:p w14:paraId="669912CE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735449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40" w:type="dxa"/>
            <w:gridSpan w:val="3"/>
            <w:tcMar>
              <w:right w:w="28" w:type="dxa"/>
            </w:tcMar>
          </w:tcPr>
          <w:p w14:paraId="78753A20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56" w:type="dxa"/>
            <w:gridSpan w:val="2"/>
            <w:tcMar>
              <w:right w:w="28" w:type="dxa"/>
            </w:tcMar>
          </w:tcPr>
          <w:p w14:paraId="4443D403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841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right w:w="28" w:type="dxa"/>
            </w:tcMar>
          </w:tcPr>
          <w:p w14:paraId="792950A0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0CA6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069ACCB9" w14:textId="77777777" w:rsidTr="00E33858">
        <w:trPr>
          <w:trHeight w:val="340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A343F2E" w14:textId="77777777" w:rsidR="00436A4C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5168994F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Attendees</w:t>
            </w:r>
            <w:r w:rsidRPr="002A3D03">
              <w:rPr>
                <w:rFonts w:cs="Arial"/>
                <w:b/>
                <w:sz w:val="22"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4950FBF5" w14:textId="77777777" w:rsidR="00436A4C" w:rsidRDefault="00436A4C" w:rsidP="00891233">
            <w:pPr>
              <w:spacing w:after="0" w:line="240" w:lineRule="auto"/>
              <w:rPr>
                <w:rFonts w:cs="Arial"/>
                <w:sz w:val="22"/>
              </w:rPr>
            </w:pPr>
            <w:permStart w:id="512756283" w:edGrp="everyone"/>
            <w:permEnd w:id="512756283"/>
          </w:p>
          <w:p w14:paraId="7974F07A" w14:textId="77777777" w:rsidR="00891233" w:rsidRDefault="00891233" w:rsidP="00891233">
            <w:pPr>
              <w:spacing w:after="0" w:line="240" w:lineRule="auto"/>
              <w:rPr>
                <w:rFonts w:cs="Arial"/>
                <w:sz w:val="22"/>
              </w:rPr>
            </w:pPr>
          </w:p>
          <w:p w14:paraId="5D53B13C" w14:textId="77777777" w:rsidR="00891233" w:rsidRDefault="00891233" w:rsidP="00891233">
            <w:pPr>
              <w:spacing w:after="0" w:line="240" w:lineRule="auto"/>
              <w:rPr>
                <w:rFonts w:cs="Arial"/>
                <w:sz w:val="22"/>
              </w:rPr>
            </w:pPr>
          </w:p>
          <w:p w14:paraId="789A0234" w14:textId="77777777" w:rsidR="00891233" w:rsidRDefault="00891233" w:rsidP="00891233">
            <w:pPr>
              <w:spacing w:after="0" w:line="240" w:lineRule="auto"/>
              <w:rPr>
                <w:rFonts w:cs="Arial"/>
                <w:sz w:val="22"/>
              </w:rPr>
            </w:pPr>
          </w:p>
          <w:p w14:paraId="68654FA3" w14:textId="77777777" w:rsidR="008926FE" w:rsidRDefault="008926FE" w:rsidP="00891233">
            <w:pPr>
              <w:spacing w:after="0" w:line="240" w:lineRule="auto"/>
              <w:rPr>
                <w:rFonts w:cs="Arial"/>
                <w:sz w:val="22"/>
              </w:rPr>
            </w:pPr>
          </w:p>
          <w:p w14:paraId="09A3CE07" w14:textId="47537967" w:rsidR="008926FE" w:rsidRPr="00C45AAC" w:rsidRDefault="008926FE" w:rsidP="00891233">
            <w:pPr>
              <w:spacing w:after="0" w:line="240" w:lineRule="auto"/>
              <w:rPr>
                <w:rFonts w:cs="Arial"/>
                <w:sz w:val="22"/>
              </w:rPr>
            </w:pPr>
          </w:p>
        </w:tc>
        <w:tc>
          <w:tcPr>
            <w:tcW w:w="1417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right w:w="28" w:type="dxa"/>
            </w:tcMar>
          </w:tcPr>
          <w:p w14:paraId="6C23A36E" w14:textId="77777777" w:rsidR="00436A4C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C45AAC">
              <w:rPr>
                <w:rFonts w:cs="Arial"/>
                <w:b/>
                <w:sz w:val="22"/>
              </w:rPr>
              <w:t xml:space="preserve">Please </w:t>
            </w:r>
            <w:r>
              <w:rPr>
                <w:rFonts w:cs="Arial"/>
                <w:b/>
                <w:sz w:val="22"/>
              </w:rPr>
              <w:t xml:space="preserve"> </w:t>
            </w:r>
          </w:p>
          <w:p w14:paraId="2E419857" w14:textId="77777777" w:rsidR="00436A4C" w:rsidRPr="00C45AAC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C45AAC">
              <w:rPr>
                <w:rFonts w:cs="Arial"/>
                <w:b/>
                <w:sz w:val="22"/>
              </w:rPr>
              <w:t>Bring: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124E" w14:textId="39571F54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137719781" w:edGrp="everyone"/>
            <w:permEnd w:id="1137719781"/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709105DC" w14:textId="77777777" w:rsidR="00436A4C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7075DE49" w14:textId="77777777" w:rsidTr="00E33858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BAC9C29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27EFD1A0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8081" w:type="dxa"/>
            <w:gridSpan w:val="9"/>
            <w:tcBorders>
              <w:left w:val="nil"/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36499D00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18D37B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4BEE4957" w14:textId="77777777" w:rsidTr="00E33858">
        <w:trPr>
          <w:trHeight w:val="340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4DD9718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3FA683B" w14:textId="77777777" w:rsidR="00436A4C" w:rsidRPr="002A3D03" w:rsidRDefault="00436A4C" w:rsidP="00E33858">
            <w:pPr>
              <w:spacing w:after="0"/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Purpose:</w:t>
            </w: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87D8AA7" w14:textId="5E59B1EE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333D262D" w14:textId="77777777" w:rsidR="00436A4C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7EF13075" w14:textId="77777777" w:rsidTr="00E33858">
        <w:trPr>
          <w:trHeight w:hRule="exact" w:val="57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F8062E7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Mar>
              <w:top w:w="28" w:type="dxa"/>
              <w:left w:w="0" w:type="dxa"/>
              <w:bottom w:w="28" w:type="dxa"/>
              <w:right w:w="0" w:type="dxa"/>
            </w:tcMar>
          </w:tcPr>
          <w:p w14:paraId="4B5EF8A8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bottom w:w="28" w:type="dxa"/>
            </w:tcMar>
          </w:tcPr>
          <w:p w14:paraId="15761C7A" w14:textId="77777777" w:rsidR="00436A4C" w:rsidRPr="002A3D03" w:rsidRDefault="00436A4C" w:rsidP="00E33858">
            <w:pPr>
              <w:spacing w:after="120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6F2F26D2" w14:textId="77777777" w:rsidR="00436A4C" w:rsidRPr="002A3D03" w:rsidRDefault="00436A4C" w:rsidP="00E33858">
            <w:pPr>
              <w:spacing w:after="120"/>
              <w:rPr>
                <w:rFonts w:cs="Arial"/>
                <w:sz w:val="22"/>
              </w:rPr>
            </w:pPr>
          </w:p>
        </w:tc>
      </w:tr>
      <w:tr w:rsidR="00436A4C" w:rsidRPr="002A3D03" w14:paraId="40D04F42" w14:textId="77777777" w:rsidTr="00E33858">
        <w:trPr>
          <w:trHeight w:hRule="exact" w:val="3119"/>
        </w:trPr>
        <w:tc>
          <w:tcPr>
            <w:tcW w:w="11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5DD078C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</w:p>
        </w:tc>
        <w:tc>
          <w:tcPr>
            <w:tcW w:w="1298" w:type="dxa"/>
            <w:tcBorders>
              <w:left w:val="nil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</w:tcPr>
          <w:p w14:paraId="0B772FE6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Outcomes:</w:t>
            </w:r>
          </w:p>
        </w:tc>
        <w:tc>
          <w:tcPr>
            <w:tcW w:w="8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648F191" w14:textId="77777777" w:rsidR="00436A4C" w:rsidRDefault="003436B3" w:rsidP="003436B3">
            <w:pPr>
              <w:spacing w:line="240" w:lineRule="auto"/>
              <w:rPr>
                <w:rFonts w:cs="Arial"/>
                <w:sz w:val="22"/>
              </w:rPr>
            </w:pPr>
            <w:permStart w:id="544544733" w:edGrp="everyone"/>
            <w:r>
              <w:rPr>
                <w:rFonts w:cs="Arial"/>
                <w:sz w:val="22"/>
              </w:rPr>
              <w:t>1.</w:t>
            </w:r>
          </w:p>
          <w:p w14:paraId="30FF7F06" w14:textId="77777777" w:rsidR="003436B3" w:rsidRDefault="003436B3" w:rsidP="003436B3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</w:t>
            </w:r>
          </w:p>
          <w:p w14:paraId="486FBAFA" w14:textId="77777777" w:rsidR="003436B3" w:rsidRDefault="003436B3" w:rsidP="003436B3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3.</w:t>
            </w:r>
          </w:p>
          <w:p w14:paraId="05BC055D" w14:textId="77777777" w:rsidR="003436B3" w:rsidRDefault="003436B3" w:rsidP="003436B3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4.</w:t>
            </w:r>
          </w:p>
          <w:p w14:paraId="70D259EC" w14:textId="77777777" w:rsidR="003436B3" w:rsidRDefault="003436B3" w:rsidP="003436B3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5.</w:t>
            </w:r>
          </w:p>
          <w:permEnd w:id="544544733"/>
          <w:p w14:paraId="5FF98BE3" w14:textId="5621FC21" w:rsidR="003436B3" w:rsidRPr="008926FE" w:rsidRDefault="003436B3" w:rsidP="003436B3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11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03787FED" w14:textId="77777777" w:rsidR="00436A4C" w:rsidRDefault="00436A4C" w:rsidP="00E33858">
            <w:pPr>
              <w:spacing w:after="120" w:line="240" w:lineRule="auto"/>
              <w:rPr>
                <w:rFonts w:cs="Arial"/>
                <w:sz w:val="22"/>
              </w:rPr>
            </w:pPr>
          </w:p>
        </w:tc>
      </w:tr>
      <w:tr w:rsidR="00436A4C" w:rsidRPr="002A3D03" w14:paraId="736EBBCD" w14:textId="77777777" w:rsidTr="00E33858">
        <w:trPr>
          <w:trHeight w:hRule="exact" w:val="113"/>
        </w:trPr>
        <w:tc>
          <w:tcPr>
            <w:tcW w:w="9610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127D7E9B" w14:textId="77777777" w:rsidR="00436A4C" w:rsidRDefault="00436A4C" w:rsidP="00E33858">
            <w:pPr>
              <w:spacing w:after="120" w:line="240" w:lineRule="auto"/>
              <w:rPr>
                <w:rFonts w:cs="Arial"/>
                <w:sz w:val="22"/>
              </w:rPr>
            </w:pPr>
          </w:p>
        </w:tc>
      </w:tr>
      <w:tr w:rsidR="00436A4C" w:rsidRPr="002A3D03" w14:paraId="76CEB32B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</w:trPr>
        <w:tc>
          <w:tcPr>
            <w:tcW w:w="2978" w:type="dxa"/>
            <w:gridSpan w:val="3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7A2789DA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Agenda Items</w:t>
            </w:r>
          </w:p>
        </w:tc>
        <w:tc>
          <w:tcPr>
            <w:tcW w:w="2215" w:type="dxa"/>
            <w:gridSpan w:val="2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59E05D11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Person responsible</w:t>
            </w:r>
          </w:p>
        </w:tc>
        <w:tc>
          <w:tcPr>
            <w:tcW w:w="2383" w:type="dxa"/>
            <w:gridSpan w:val="5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0F5F2C2C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>To be accomplished</w:t>
            </w:r>
          </w:p>
        </w:tc>
        <w:tc>
          <w:tcPr>
            <w:tcW w:w="2034" w:type="dxa"/>
            <w:gridSpan w:val="2"/>
            <w:shd w:val="clear" w:color="auto" w:fill="EAEAEA"/>
            <w:tcMar>
              <w:top w:w="28" w:type="dxa"/>
              <w:bottom w:w="28" w:type="dxa"/>
            </w:tcMar>
            <w:vAlign w:val="center"/>
          </w:tcPr>
          <w:p w14:paraId="512E430A" w14:textId="77777777" w:rsidR="00436A4C" w:rsidRPr="002A3D03" w:rsidRDefault="00436A4C" w:rsidP="00E33858">
            <w:pPr>
              <w:rPr>
                <w:rFonts w:cs="Arial"/>
                <w:b/>
                <w:sz w:val="22"/>
              </w:rPr>
            </w:pPr>
            <w:r w:rsidRPr="002A3D03">
              <w:rPr>
                <w:rFonts w:cs="Arial"/>
                <w:b/>
                <w:sz w:val="22"/>
              </w:rPr>
              <w:t xml:space="preserve">Time </w:t>
            </w:r>
            <w:r>
              <w:rPr>
                <w:rFonts w:cs="Arial"/>
                <w:b/>
                <w:sz w:val="22"/>
              </w:rPr>
              <w:t>&amp; Duration</w:t>
            </w:r>
          </w:p>
        </w:tc>
      </w:tr>
      <w:tr w:rsidR="00436A4C" w:rsidRPr="002A3D03" w14:paraId="72CCA3F3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72BC5EF8" w14:textId="3921AB8D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397576407" w:edGrp="everyone"/>
            <w:permStart w:id="1282177864" w:edGrp="everyone"/>
            <w:permStart w:id="451771894" w:edGrp="everyone"/>
            <w:permStart w:id="1660041265" w:edGrp="everyone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3F945518" w14:textId="0E47EB2C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38913D14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36E10D6B" w14:textId="1291F2E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0EC68435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2FBA9891" w14:textId="100B194F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711810357" w:edGrp="everyone"/>
            <w:permStart w:id="114130829" w:edGrp="everyone"/>
            <w:permStart w:id="2146501638" w:edGrp="everyone"/>
            <w:permStart w:id="580195559" w:edGrp="everyone"/>
            <w:permEnd w:id="1397576407"/>
            <w:permEnd w:id="1282177864"/>
            <w:permEnd w:id="451771894"/>
            <w:permEnd w:id="1660041265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247BACBF" w14:textId="4B18C359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379EEC76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66E232DF" w14:textId="5BBF0B13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6D09FCF1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70CAAE02" w14:textId="08C374EC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701526344" w:edGrp="everyone"/>
            <w:permStart w:id="1862946516" w:edGrp="everyone"/>
            <w:permStart w:id="881274613" w:edGrp="everyone"/>
            <w:permStart w:id="1963543686" w:edGrp="everyone"/>
            <w:permEnd w:id="1711810357"/>
            <w:permEnd w:id="114130829"/>
            <w:permEnd w:id="2146501638"/>
            <w:permEnd w:id="580195559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2A826AE1" w14:textId="5B66908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684AFFCB" w14:textId="072CC3F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20440895" w14:textId="14D6955D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28F920D9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333987F6" w14:textId="2D24A22C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743128465" w:edGrp="everyone"/>
            <w:permStart w:id="71787476" w:edGrp="everyone"/>
            <w:permStart w:id="1567312802" w:edGrp="everyone"/>
            <w:permStart w:id="1386944274" w:edGrp="everyone"/>
            <w:permEnd w:id="701526344"/>
            <w:permEnd w:id="1862946516"/>
            <w:permEnd w:id="881274613"/>
            <w:permEnd w:id="1963543686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4121BD1D" w14:textId="28DFCF68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4660C5B8" w14:textId="563420EC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098E08ED" w14:textId="4D692819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336F6949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786DF9DF" w14:textId="4033BF90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384331559" w:edGrp="everyone"/>
            <w:permStart w:id="751182847" w:edGrp="everyone"/>
            <w:permStart w:id="1600151580" w:edGrp="everyone"/>
            <w:permStart w:id="812721839" w:edGrp="everyone"/>
            <w:permEnd w:id="743128465"/>
            <w:permEnd w:id="71787476"/>
            <w:permEnd w:id="1567312802"/>
            <w:permEnd w:id="1386944274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2E17E66F" w14:textId="2DA2235F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65F00511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43FF47B9" w14:textId="716E4035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289FC9D3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5426F0A2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1067520732" w:edGrp="everyone"/>
            <w:permStart w:id="2021667946" w:edGrp="everyone"/>
            <w:permStart w:id="1682120741" w:edGrp="everyone"/>
            <w:permStart w:id="1619077948" w:edGrp="everyone"/>
            <w:permEnd w:id="1384331559"/>
            <w:permEnd w:id="751182847"/>
            <w:permEnd w:id="1600151580"/>
            <w:permEnd w:id="812721839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74EA4BE4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5B6E7040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36D51BFF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04F5E8FE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Mar>
              <w:top w:w="28" w:type="dxa"/>
              <w:bottom w:w="28" w:type="dxa"/>
            </w:tcMar>
            <w:vAlign w:val="center"/>
          </w:tcPr>
          <w:p w14:paraId="150E625F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695696963" w:edGrp="everyone"/>
            <w:permStart w:id="554922612" w:edGrp="everyone"/>
            <w:permStart w:id="1098976948" w:edGrp="everyone"/>
            <w:permStart w:id="858735211" w:edGrp="everyone"/>
            <w:permEnd w:id="1067520732"/>
            <w:permEnd w:id="2021667946"/>
            <w:permEnd w:id="1682120741"/>
            <w:permEnd w:id="1619077948"/>
          </w:p>
        </w:tc>
        <w:tc>
          <w:tcPr>
            <w:tcW w:w="2215" w:type="dxa"/>
            <w:gridSpan w:val="2"/>
            <w:tcMar>
              <w:top w:w="28" w:type="dxa"/>
              <w:bottom w:w="28" w:type="dxa"/>
            </w:tcMar>
            <w:vAlign w:val="center"/>
          </w:tcPr>
          <w:p w14:paraId="63E08B42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Mar>
              <w:top w:w="28" w:type="dxa"/>
              <w:bottom w:w="28" w:type="dxa"/>
            </w:tcMar>
            <w:vAlign w:val="center"/>
          </w:tcPr>
          <w:p w14:paraId="384B5E62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Mar>
              <w:top w:w="28" w:type="dxa"/>
              <w:bottom w:w="28" w:type="dxa"/>
            </w:tcMar>
            <w:vAlign w:val="center"/>
          </w:tcPr>
          <w:p w14:paraId="3E70B5A9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7986EF4A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978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6E7814A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688602707" w:edGrp="everyone"/>
            <w:permStart w:id="1510553745" w:edGrp="everyone"/>
            <w:permStart w:id="1004095954" w:edGrp="everyone"/>
            <w:permStart w:id="428096449" w:edGrp="everyone"/>
            <w:permEnd w:id="695696963"/>
            <w:permEnd w:id="554922612"/>
            <w:permEnd w:id="1098976948"/>
            <w:permEnd w:id="858735211"/>
          </w:p>
        </w:tc>
        <w:tc>
          <w:tcPr>
            <w:tcW w:w="2215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5A57F3C9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B30422E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0567C897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permEnd w:id="688602707"/>
      <w:permEnd w:id="1510553745"/>
      <w:permEnd w:id="1004095954"/>
      <w:permEnd w:id="428096449"/>
      <w:tr w:rsidR="00436A4C" w:rsidRPr="002A3D03" w14:paraId="61E681F9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"/>
        </w:trPr>
        <w:tc>
          <w:tcPr>
            <w:tcW w:w="2978" w:type="dxa"/>
            <w:gridSpan w:val="3"/>
            <w:tcBorders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4896F10E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215" w:type="dxa"/>
            <w:gridSpan w:val="2"/>
            <w:tcBorders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61AA73A3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383" w:type="dxa"/>
            <w:gridSpan w:val="5"/>
            <w:tcBorders>
              <w:left w:val="nil"/>
              <w:bottom w:val="single" w:sz="4" w:space="0" w:color="auto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63230DFA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  <w:tc>
          <w:tcPr>
            <w:tcW w:w="2034" w:type="dxa"/>
            <w:gridSpan w:val="2"/>
            <w:tcBorders>
              <w:left w:val="nil"/>
              <w:bottom w:val="single" w:sz="4" w:space="0" w:color="auto"/>
              <w:right w:val="nil"/>
            </w:tcBorders>
            <w:tcMar>
              <w:top w:w="28" w:type="dxa"/>
              <w:bottom w:w="28" w:type="dxa"/>
            </w:tcMar>
            <w:vAlign w:val="center"/>
          </w:tcPr>
          <w:p w14:paraId="52DC20E3" w14:textId="77777777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</w:p>
        </w:tc>
      </w:tr>
      <w:tr w:rsidR="00436A4C" w:rsidRPr="002A3D03" w14:paraId="363FFD0F" w14:textId="77777777" w:rsidTr="00E338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51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631521AB" w14:textId="77777777" w:rsidR="00436A4C" w:rsidRPr="00616347" w:rsidRDefault="00436A4C" w:rsidP="00E33858">
            <w:pPr>
              <w:spacing w:after="0"/>
              <w:jc w:val="right"/>
              <w:rPr>
                <w:rFonts w:cs="Arial"/>
                <w:b/>
                <w:bCs/>
                <w:sz w:val="22"/>
              </w:rPr>
            </w:pPr>
            <w:r w:rsidRPr="00616347">
              <w:rPr>
                <w:rFonts w:cs="Arial"/>
                <w:b/>
                <w:bCs/>
                <w:sz w:val="22"/>
              </w:rPr>
              <w:t>Meeting Facilitator:</w:t>
            </w:r>
          </w:p>
        </w:tc>
        <w:tc>
          <w:tcPr>
            <w:tcW w:w="4417" w:type="dxa"/>
            <w:gridSpan w:val="7"/>
            <w:tcBorders>
              <w:lef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3CB992C2" w14:textId="47B31CFB" w:rsidR="00436A4C" w:rsidRPr="002A3D03" w:rsidRDefault="00436A4C" w:rsidP="00E33858">
            <w:pPr>
              <w:spacing w:after="0"/>
              <w:rPr>
                <w:rFonts w:cs="Arial"/>
                <w:sz w:val="22"/>
              </w:rPr>
            </w:pPr>
            <w:permStart w:id="508166691" w:edGrp="everyone"/>
            <w:permEnd w:id="508166691"/>
          </w:p>
        </w:tc>
      </w:tr>
    </w:tbl>
    <w:p w14:paraId="518A22FA" w14:textId="3D3FD480" w:rsidR="00F43982" w:rsidRDefault="00F43982" w:rsidP="00404B0D">
      <w:pPr>
        <w:pStyle w:val="Heading2"/>
      </w:pPr>
      <w:bookmarkStart w:id="6" w:name="_Toc40021335"/>
      <w:r w:rsidRPr="00325A42">
        <w:lastRenderedPageBreak/>
        <w:drawing>
          <wp:anchor distT="0" distB="0" distL="114300" distR="114300" simplePos="0" relativeHeight="251658251" behindDoc="0" locked="0" layoutInCell="1" allowOverlap="1" wp14:anchorId="25F6724E" wp14:editId="1ADFBE9C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47700" cy="647700"/>
            <wp:effectExtent l="0" t="0" r="0" b="0"/>
            <wp:wrapNone/>
            <wp:docPr id="15" name="Picture 15" descr="A picture containing r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Open 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AED">
        <w:t>Some suggestions for a successful meeting</w:t>
      </w:r>
      <w:bookmarkEnd w:id="6"/>
      <w:r w:rsidR="009D5AED">
        <w:t xml:space="preserve"> </w:t>
      </w:r>
    </w:p>
    <w:p w14:paraId="74EF06BC" w14:textId="77777777" w:rsidR="00CF164F" w:rsidRDefault="00F43982" w:rsidP="0081447E">
      <w:pPr>
        <w:spacing w:after="0"/>
        <w:ind w:left="1134"/>
      </w:pPr>
      <w:r>
        <w:t xml:space="preserve">If a meeting is necessary, </w:t>
      </w:r>
      <w:r w:rsidR="0081447E">
        <w:t>it is important that you follow some basic ground rules to make the event as successful as possible</w:t>
      </w:r>
      <w:r w:rsidR="0073461E">
        <w:t xml:space="preserve"> for everyone involved.</w:t>
      </w:r>
      <w:r w:rsidR="00901CAD">
        <w:t xml:space="preserve"> </w:t>
      </w:r>
    </w:p>
    <w:p w14:paraId="534C0206" w14:textId="5497D9CB" w:rsidR="00F43982" w:rsidRDefault="00901CAD" w:rsidP="0013774D">
      <w:r>
        <w:t xml:space="preserve">There are some basic </w:t>
      </w:r>
      <w:r w:rsidR="009E4058">
        <w:t>principl</w:t>
      </w:r>
      <w:r w:rsidR="00CF164F">
        <w:t>es that you can follow that will help to ensure this.</w:t>
      </w:r>
      <w:r w:rsidR="00C16929">
        <w:t xml:space="preserve"> These may not work for every situation but, for the majority of meetings</w:t>
      </w:r>
      <w:r w:rsidR="0013774D">
        <w:t>, they are tried and tested.</w:t>
      </w:r>
    </w:p>
    <w:p w14:paraId="1D37382B" w14:textId="3847CDB1" w:rsidR="00B23CFD" w:rsidRPr="00A61E6D" w:rsidRDefault="00560F55" w:rsidP="00A61E6D">
      <w:pPr>
        <w:ind w:left="1134"/>
        <w:rPr>
          <w:b/>
          <w:bCs/>
          <w:sz w:val="28"/>
          <w:szCs w:val="28"/>
        </w:rPr>
      </w:pPr>
      <w:r w:rsidRPr="00A61E6D">
        <w:rPr>
          <w:b/>
          <w:bCs/>
          <w:noProof/>
          <w:color w:val="007981" w:themeColor="text2" w:themeShade="BF"/>
          <w:sz w:val="28"/>
          <w:szCs w:val="28"/>
        </w:rPr>
        <w:drawing>
          <wp:anchor distT="0" distB="0" distL="114300" distR="114300" simplePos="0" relativeHeight="251658253" behindDoc="0" locked="0" layoutInCell="1" allowOverlap="1" wp14:anchorId="5A038B07" wp14:editId="14A02D68">
            <wp:simplePos x="0" y="0"/>
            <wp:positionH relativeFrom="column">
              <wp:posOffset>42545</wp:posOffset>
            </wp:positionH>
            <wp:positionV relativeFrom="paragraph">
              <wp:posOffset>14605</wp:posOffset>
            </wp:positionV>
            <wp:extent cx="491301" cy="648000"/>
            <wp:effectExtent l="0" t="0" r="4445" b="0"/>
            <wp:wrapNone/>
            <wp:docPr id="17" name="Picture 17" descr="A picture containing ligh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ilit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1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CFD" w:rsidRPr="00A61E6D">
        <w:rPr>
          <w:b/>
          <w:bCs/>
          <w:color w:val="007981" w:themeColor="text2" w:themeShade="BF"/>
          <w:sz w:val="28"/>
          <w:szCs w:val="28"/>
        </w:rPr>
        <w:t>Use a Facilitator</w:t>
      </w:r>
    </w:p>
    <w:p w14:paraId="6382181D" w14:textId="13CA245C" w:rsidR="00647DE8" w:rsidRDefault="00647DE8" w:rsidP="00647DE8">
      <w:pPr>
        <w:ind w:left="1134"/>
      </w:pPr>
      <w:r>
        <w:t>A facilitator is someone who manages the ‘process’ of the meeting</w:t>
      </w:r>
      <w:r w:rsidR="00771D8F">
        <w:t>. The role is different to that of the chairperson</w:t>
      </w:r>
      <w:r w:rsidR="006B3FB2">
        <w:t>, or the meeting owner.</w:t>
      </w:r>
      <w:r w:rsidR="00770388">
        <w:t xml:space="preserve"> The facilitator will ensure that the agenda is followed</w:t>
      </w:r>
      <w:r w:rsidR="00D96E4D">
        <w:t xml:space="preserve">, record ideas on a flipchart, keep the meeting on track if </w:t>
      </w:r>
      <w:r w:rsidR="00EB6FCA">
        <w:t>it wanders off course, stop the ramblers, hurry people along if th</w:t>
      </w:r>
      <w:r w:rsidR="00BE5CD0">
        <w:t>eir time is running out, ensure that e</w:t>
      </w:r>
      <w:r w:rsidR="00E63F9B">
        <w:t>v</w:t>
      </w:r>
      <w:r w:rsidR="00BE5CD0">
        <w:t>eryone i</w:t>
      </w:r>
      <w:r w:rsidR="00E63F9B">
        <w:t>s</w:t>
      </w:r>
      <w:r w:rsidR="00BE5CD0">
        <w:t xml:space="preserve"> heard and involved</w:t>
      </w:r>
      <w:r w:rsidR="00E63F9B">
        <w:t xml:space="preserve"> – they are the </w:t>
      </w:r>
      <w:r w:rsidR="00861775">
        <w:t>‘oil’</w:t>
      </w:r>
      <w:r w:rsidR="00E63F9B">
        <w:t xml:space="preserve"> that makes the process run smoothly.</w:t>
      </w:r>
    </w:p>
    <w:p w14:paraId="71BB059D" w14:textId="7F55E70A" w:rsidR="00E63F9B" w:rsidRDefault="00BE10E8" w:rsidP="00647DE8">
      <w:pPr>
        <w:ind w:left="1134"/>
      </w:pPr>
      <w:r>
        <w:t>In regular meetings, with the same people, the role of facilitator</w:t>
      </w:r>
      <w:r w:rsidR="00A36405">
        <w:t xml:space="preserve"> can be alternated i.e. if I did it last week, someone else does it this week.</w:t>
      </w:r>
    </w:p>
    <w:p w14:paraId="3116C92C" w14:textId="151ED7AE" w:rsidR="00706EC1" w:rsidRDefault="0062246F" w:rsidP="00647DE8">
      <w:pPr>
        <w:ind w:left="1134"/>
      </w:pPr>
      <w:r>
        <w:rPr>
          <w:noProof/>
        </w:rPr>
        <w:drawing>
          <wp:anchor distT="0" distB="0" distL="114300" distR="114300" simplePos="0" relativeHeight="251658252" behindDoc="0" locked="0" layoutInCell="1" allowOverlap="1" wp14:anchorId="1C84A11E" wp14:editId="5FFAB43D">
            <wp:simplePos x="0" y="0"/>
            <wp:positionH relativeFrom="column">
              <wp:posOffset>-104775</wp:posOffset>
            </wp:positionH>
            <wp:positionV relativeFrom="paragraph">
              <wp:posOffset>467360</wp:posOffset>
            </wp:positionV>
            <wp:extent cx="647700" cy="647700"/>
            <wp:effectExtent l="0" t="0" r="0" b="0"/>
            <wp:wrapNone/>
            <wp:docPr id="11" name="Graphic 11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list_ltr_m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EC1">
        <w:t>Chances are</w:t>
      </w:r>
      <w:r>
        <w:t>,</w:t>
      </w:r>
      <w:r w:rsidR="00706EC1">
        <w:t xml:space="preserve"> you’ve never tried this approach</w:t>
      </w:r>
      <w:r>
        <w:t xml:space="preserve"> but, give it a go – you’ll be surprised how effective it can be!</w:t>
      </w:r>
    </w:p>
    <w:p w14:paraId="53AD5FA5" w14:textId="24009CCF" w:rsidR="00CF164F" w:rsidRPr="00A61E6D" w:rsidRDefault="009E4058" w:rsidP="00A61E6D">
      <w:pPr>
        <w:ind w:left="1134"/>
        <w:rPr>
          <w:b/>
          <w:bCs/>
          <w:color w:val="007981" w:themeColor="text2" w:themeShade="BF"/>
          <w:sz w:val="28"/>
          <w:szCs w:val="28"/>
        </w:rPr>
      </w:pPr>
      <w:r w:rsidRPr="00A61E6D">
        <w:rPr>
          <w:b/>
          <w:bCs/>
          <w:color w:val="007981" w:themeColor="text2" w:themeShade="BF"/>
          <w:sz w:val="28"/>
          <w:szCs w:val="28"/>
        </w:rPr>
        <w:t>Follow the agenda</w:t>
      </w:r>
    </w:p>
    <w:p w14:paraId="3A7BF761" w14:textId="249EF709" w:rsidR="009E4058" w:rsidRDefault="00C021D1" w:rsidP="009E4058">
      <w:pPr>
        <w:ind w:left="1134"/>
      </w:pPr>
      <w:r>
        <w:t>The agenda and the timings for individual items are there for a reason</w:t>
      </w:r>
      <w:r w:rsidR="00F63715">
        <w:t>. When you say the meeting is 60 minutes, it’s important to keep to 60 minutes.</w:t>
      </w:r>
      <w:r w:rsidR="00B96C50">
        <w:t xml:space="preserve"> This is called a ‘time contract’. People have given up their own time </w:t>
      </w:r>
      <w:r w:rsidR="001E1454">
        <w:t>to attend. They may have other things to do whe</w:t>
      </w:r>
      <w:r w:rsidR="002D5D8A">
        <w:t>n</w:t>
      </w:r>
      <w:r w:rsidR="001E1454">
        <w:t xml:space="preserve"> that time runs out</w:t>
      </w:r>
      <w:r w:rsidR="002D5D8A">
        <w:t xml:space="preserve"> and it is presumptuous to assume that they </w:t>
      </w:r>
      <w:r w:rsidR="00C0629F">
        <w:t>have nothing better to do, just because your meeting runs over.</w:t>
      </w:r>
    </w:p>
    <w:p w14:paraId="52AE5A72" w14:textId="1EB4C3FF" w:rsidR="004230A7" w:rsidRPr="009E4058" w:rsidRDefault="001B5F18" w:rsidP="009E4058">
      <w:pPr>
        <w:ind w:left="1134"/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76617B52" wp14:editId="2FE1709D">
            <wp:simplePos x="0" y="0"/>
            <wp:positionH relativeFrom="column">
              <wp:posOffset>-85725</wp:posOffset>
            </wp:positionH>
            <wp:positionV relativeFrom="paragraph">
              <wp:posOffset>636270</wp:posOffset>
            </wp:positionV>
            <wp:extent cx="648000" cy="648000"/>
            <wp:effectExtent l="0" t="0" r="0" b="0"/>
            <wp:wrapNone/>
            <wp:docPr id="18" name="Graphic 18" descr="Badge T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dgetick_m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0A7">
        <w:t>The facilitator can help, by reminding people that their slot is nearly over and hurrying them along</w:t>
      </w:r>
      <w:r w:rsidR="00BD6D08">
        <w:t>. Remember, people will always forgive you when your meeting finishes early – they are less forgiving when it runs over.</w:t>
      </w:r>
    </w:p>
    <w:p w14:paraId="56F24BB7" w14:textId="004F05A0" w:rsidR="00C339C3" w:rsidRPr="00A61E6D" w:rsidRDefault="00113397" w:rsidP="00A61E6D">
      <w:pPr>
        <w:ind w:left="1134"/>
        <w:rPr>
          <w:b/>
          <w:bCs/>
          <w:color w:val="007981" w:themeColor="text2" w:themeShade="BF"/>
          <w:sz w:val="28"/>
          <w:szCs w:val="28"/>
        </w:rPr>
      </w:pPr>
      <w:r w:rsidRPr="00A61E6D">
        <w:rPr>
          <w:b/>
          <w:bCs/>
          <w:color w:val="007981" w:themeColor="text2" w:themeShade="BF"/>
          <w:sz w:val="28"/>
          <w:szCs w:val="28"/>
        </w:rPr>
        <w:t>Follow good meeting behaviours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248"/>
        <w:gridCol w:w="3969"/>
      </w:tblGrid>
      <w:tr w:rsidR="0022221A" w:rsidRPr="00664952" w14:paraId="6183F34B" w14:textId="77777777" w:rsidTr="00A06979">
        <w:tc>
          <w:tcPr>
            <w:tcW w:w="4248" w:type="dxa"/>
            <w:shd w:val="clear" w:color="auto" w:fill="007981" w:themeFill="text2" w:themeFillShade="BF"/>
            <w:tcMar>
              <w:top w:w="57" w:type="dxa"/>
              <w:bottom w:w="57" w:type="dxa"/>
            </w:tcMar>
          </w:tcPr>
          <w:p w14:paraId="01DB294C" w14:textId="59C33F46" w:rsidR="0022221A" w:rsidRPr="00B464F8" w:rsidRDefault="0022221A" w:rsidP="00B464F8">
            <w:pPr>
              <w:jc w:val="center"/>
              <w:rPr>
                <w:b/>
                <w:bCs/>
                <w:color w:val="FFFFFF" w:themeColor="background1"/>
              </w:rPr>
            </w:pPr>
            <w:r w:rsidRPr="00B464F8">
              <w:rPr>
                <w:b/>
                <w:bCs/>
                <w:color w:val="FFFFFF" w:themeColor="background1"/>
              </w:rPr>
              <w:t>Do</w:t>
            </w:r>
          </w:p>
        </w:tc>
        <w:tc>
          <w:tcPr>
            <w:tcW w:w="3969" w:type="dxa"/>
            <w:shd w:val="clear" w:color="auto" w:fill="007981" w:themeFill="text2" w:themeFillShade="BF"/>
            <w:tcMar>
              <w:top w:w="57" w:type="dxa"/>
              <w:bottom w:w="57" w:type="dxa"/>
            </w:tcMar>
          </w:tcPr>
          <w:p w14:paraId="4FCC090C" w14:textId="53C42BBA" w:rsidR="0022221A" w:rsidRPr="00B464F8" w:rsidRDefault="0022221A" w:rsidP="00B464F8">
            <w:pPr>
              <w:jc w:val="center"/>
              <w:rPr>
                <w:b/>
                <w:bCs/>
                <w:color w:val="FFFFFF" w:themeColor="background1"/>
              </w:rPr>
            </w:pPr>
            <w:r w:rsidRPr="00B464F8">
              <w:rPr>
                <w:b/>
                <w:bCs/>
                <w:color w:val="FFFFFF" w:themeColor="background1"/>
              </w:rPr>
              <w:t>Don’t</w:t>
            </w:r>
          </w:p>
        </w:tc>
      </w:tr>
      <w:tr w:rsidR="00784199" w:rsidRPr="00664952" w14:paraId="516DCCF3" w14:textId="5BCDF285" w:rsidTr="00A06979">
        <w:tc>
          <w:tcPr>
            <w:tcW w:w="4248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3B449751" w14:textId="15C92568" w:rsidR="00784199" w:rsidRPr="009A5313" w:rsidRDefault="00784199" w:rsidP="00E33858">
            <w:pPr>
              <w:rPr>
                <w:b/>
                <w:bCs/>
                <w:color w:val="auto"/>
              </w:rPr>
            </w:pPr>
            <w:r w:rsidRPr="00664952">
              <w:rPr>
                <w:b/>
                <w:bCs/>
                <w:color w:val="auto"/>
              </w:rPr>
              <w:t>Participate openly</w:t>
            </w:r>
          </w:p>
        </w:tc>
        <w:tc>
          <w:tcPr>
            <w:tcW w:w="3969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06DDD1A1" w14:textId="3ACD83E8" w:rsidR="00784199" w:rsidRPr="009A5313" w:rsidRDefault="00784199" w:rsidP="00E33858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Come with a hidden agenda</w:t>
            </w:r>
          </w:p>
        </w:tc>
      </w:tr>
      <w:tr w:rsidR="00784199" w:rsidRPr="00664952" w14:paraId="00F118C7" w14:textId="4BDC8B8B" w:rsidTr="00A06979">
        <w:tc>
          <w:tcPr>
            <w:tcW w:w="4248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7C5C6DE6" w14:textId="4BBCCD27" w:rsidR="00784199" w:rsidRPr="009A5313" w:rsidRDefault="00784199" w:rsidP="00E33858">
            <w:pPr>
              <w:rPr>
                <w:b/>
                <w:bCs/>
                <w:color w:val="auto"/>
              </w:rPr>
            </w:pPr>
            <w:r w:rsidRPr="00664952">
              <w:rPr>
                <w:b/>
                <w:bCs/>
                <w:color w:val="auto"/>
              </w:rPr>
              <w:t>Focus on problem</w:t>
            </w:r>
            <w:r w:rsidRPr="009A5313">
              <w:rPr>
                <w:b/>
                <w:bCs/>
                <w:color w:val="auto"/>
              </w:rPr>
              <w:t>s</w:t>
            </w:r>
            <w:r w:rsidRPr="00664952">
              <w:rPr>
                <w:b/>
                <w:bCs/>
                <w:color w:val="auto"/>
              </w:rPr>
              <w:t xml:space="preserve">, not </w:t>
            </w:r>
            <w:r w:rsidRPr="009A5313">
              <w:rPr>
                <w:b/>
                <w:bCs/>
                <w:color w:val="auto"/>
              </w:rPr>
              <w:t>people</w:t>
            </w:r>
          </w:p>
        </w:tc>
        <w:tc>
          <w:tcPr>
            <w:tcW w:w="3969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66E23055" w14:textId="0DB8FD86" w:rsidR="00784199" w:rsidRPr="009A5313" w:rsidRDefault="00784199" w:rsidP="00E33858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Ramble</w:t>
            </w:r>
          </w:p>
        </w:tc>
      </w:tr>
      <w:tr w:rsidR="00784199" w:rsidRPr="00664952" w14:paraId="6EABF13C" w14:textId="75D1D663" w:rsidTr="00A06979">
        <w:tc>
          <w:tcPr>
            <w:tcW w:w="4248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3C504676" w14:textId="0AADF9B4" w:rsidR="00784199" w:rsidRPr="009A5313" w:rsidRDefault="00784199" w:rsidP="00E33858">
            <w:pPr>
              <w:rPr>
                <w:b/>
                <w:bCs/>
                <w:color w:val="auto"/>
              </w:rPr>
            </w:pPr>
            <w:r w:rsidRPr="00664952">
              <w:rPr>
                <w:b/>
                <w:bCs/>
                <w:color w:val="auto"/>
              </w:rPr>
              <w:t xml:space="preserve">Listen actively to others </w:t>
            </w:r>
          </w:p>
        </w:tc>
        <w:tc>
          <w:tcPr>
            <w:tcW w:w="3969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0E1A92AC" w14:textId="544256FC" w:rsidR="00784199" w:rsidRPr="009A5313" w:rsidRDefault="008336D8" w:rsidP="00E33858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Launch personal attacks</w:t>
            </w:r>
          </w:p>
        </w:tc>
      </w:tr>
      <w:tr w:rsidR="00784199" w:rsidRPr="00664952" w14:paraId="548F1012" w14:textId="3034DE47" w:rsidTr="00A06979">
        <w:tc>
          <w:tcPr>
            <w:tcW w:w="4248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17528A44" w14:textId="0BF4014B" w:rsidR="00784199" w:rsidRPr="009A5313" w:rsidRDefault="00BF7EEF" w:rsidP="00E33858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Get to the point…no war stories</w:t>
            </w:r>
          </w:p>
        </w:tc>
        <w:tc>
          <w:tcPr>
            <w:tcW w:w="3969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77400FA0" w14:textId="4266D6DE" w:rsidR="00784199" w:rsidRPr="009A5313" w:rsidRDefault="00FD0CA0" w:rsidP="00E33858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 xml:space="preserve">Derail the </w:t>
            </w:r>
            <w:r w:rsidR="00213478" w:rsidRPr="009A5313">
              <w:rPr>
                <w:b/>
                <w:bCs/>
                <w:color w:val="auto"/>
              </w:rPr>
              <w:t>meeting’s purpose</w:t>
            </w:r>
          </w:p>
        </w:tc>
      </w:tr>
      <w:tr w:rsidR="00784199" w:rsidRPr="00664952" w14:paraId="3050F68F" w14:textId="4C35B792" w:rsidTr="00A06979">
        <w:tc>
          <w:tcPr>
            <w:tcW w:w="4248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0F685351" w14:textId="32BBED6C" w:rsidR="00784199" w:rsidRPr="009A5313" w:rsidRDefault="00784199" w:rsidP="00E33858">
            <w:pPr>
              <w:rPr>
                <w:b/>
                <w:bCs/>
                <w:color w:val="auto"/>
              </w:rPr>
            </w:pPr>
            <w:r w:rsidRPr="00664952">
              <w:rPr>
                <w:b/>
                <w:bCs/>
                <w:color w:val="auto"/>
              </w:rPr>
              <w:t>Build on others' ideas</w:t>
            </w:r>
          </w:p>
        </w:tc>
        <w:tc>
          <w:tcPr>
            <w:tcW w:w="3969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43D03E32" w14:textId="5BCFE4E9" w:rsidR="00784199" w:rsidRPr="009A5313" w:rsidRDefault="00213478" w:rsidP="00E33858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Look for the ‘fatal flaw’</w:t>
            </w:r>
          </w:p>
        </w:tc>
      </w:tr>
      <w:tr w:rsidR="00D21CF7" w:rsidRPr="00664952" w14:paraId="7769171F" w14:textId="35DFD781" w:rsidTr="00A06979">
        <w:tc>
          <w:tcPr>
            <w:tcW w:w="4248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644CF53D" w14:textId="2C569CCC" w:rsidR="00D21CF7" w:rsidRPr="009A5313" w:rsidRDefault="00D21CF7" w:rsidP="00D21CF7">
            <w:pPr>
              <w:rPr>
                <w:b/>
                <w:bCs/>
                <w:color w:val="auto"/>
              </w:rPr>
            </w:pPr>
            <w:r w:rsidRPr="00664952">
              <w:rPr>
                <w:b/>
                <w:bCs/>
                <w:color w:val="auto"/>
              </w:rPr>
              <w:t>Set up win-win situations</w:t>
            </w:r>
          </w:p>
        </w:tc>
        <w:tc>
          <w:tcPr>
            <w:tcW w:w="3969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675B3458" w14:textId="4F1CD898" w:rsidR="00D21CF7" w:rsidRPr="009A5313" w:rsidRDefault="00D21CF7" w:rsidP="00D21CF7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Violate time contracts</w:t>
            </w:r>
          </w:p>
        </w:tc>
      </w:tr>
      <w:tr w:rsidR="00D21CF7" w:rsidRPr="00664952" w14:paraId="1118F4AC" w14:textId="2FF10254" w:rsidTr="00A06979">
        <w:tc>
          <w:tcPr>
            <w:tcW w:w="4248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15A90B08" w14:textId="73F4928B" w:rsidR="00D21CF7" w:rsidRPr="009A5313" w:rsidRDefault="00D21CF7" w:rsidP="00D21CF7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Value all ideas</w:t>
            </w:r>
          </w:p>
        </w:tc>
        <w:tc>
          <w:tcPr>
            <w:tcW w:w="3969" w:type="dxa"/>
            <w:shd w:val="clear" w:color="auto" w:fill="B3CBCD"/>
            <w:tcMar>
              <w:top w:w="57" w:type="dxa"/>
              <w:bottom w:w="57" w:type="dxa"/>
            </w:tcMar>
            <w:vAlign w:val="center"/>
          </w:tcPr>
          <w:p w14:paraId="4BF3227D" w14:textId="7308D159" w:rsidR="00D21CF7" w:rsidRPr="009A5313" w:rsidRDefault="00D21CF7" w:rsidP="00D21CF7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Fall asleep</w:t>
            </w:r>
          </w:p>
        </w:tc>
      </w:tr>
      <w:tr w:rsidR="00D21CF7" w:rsidRPr="00664952" w14:paraId="11F46284" w14:textId="1DB84217" w:rsidTr="00A06979">
        <w:tc>
          <w:tcPr>
            <w:tcW w:w="4248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056F17E5" w14:textId="2A58FF50" w:rsidR="00D21CF7" w:rsidRPr="009A5313" w:rsidRDefault="0022221A" w:rsidP="00D21CF7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Have fun</w:t>
            </w:r>
          </w:p>
        </w:tc>
        <w:tc>
          <w:tcPr>
            <w:tcW w:w="3969" w:type="dxa"/>
            <w:shd w:val="clear" w:color="auto" w:fill="95B6B9"/>
            <w:tcMar>
              <w:top w:w="57" w:type="dxa"/>
              <w:bottom w:w="57" w:type="dxa"/>
            </w:tcMar>
            <w:vAlign w:val="center"/>
          </w:tcPr>
          <w:p w14:paraId="40CC2A3F" w14:textId="6F450CD8" w:rsidR="00D21CF7" w:rsidRPr="009A5313" w:rsidRDefault="0022221A" w:rsidP="00D21CF7">
            <w:pPr>
              <w:rPr>
                <w:b/>
                <w:bCs/>
                <w:color w:val="auto"/>
              </w:rPr>
            </w:pPr>
            <w:r w:rsidRPr="009A5313">
              <w:rPr>
                <w:b/>
                <w:bCs/>
                <w:color w:val="auto"/>
              </w:rPr>
              <w:t>Have sub-meetings going on</w:t>
            </w:r>
          </w:p>
        </w:tc>
      </w:tr>
    </w:tbl>
    <w:p w14:paraId="5E88D91E" w14:textId="5C8431B7" w:rsidR="00C339C3" w:rsidRDefault="00C339C3" w:rsidP="00C339C3"/>
    <w:p w14:paraId="42FE414B" w14:textId="0AABDABD" w:rsidR="00C339C3" w:rsidRPr="00A61E6D" w:rsidRDefault="00A33C90" w:rsidP="00A61E6D">
      <w:pPr>
        <w:ind w:left="1134"/>
        <w:rPr>
          <w:b/>
          <w:bCs/>
          <w:sz w:val="28"/>
          <w:szCs w:val="28"/>
        </w:rPr>
      </w:pPr>
      <w:r w:rsidRPr="00A61E6D">
        <w:rPr>
          <w:b/>
          <w:bCs/>
          <w:noProof/>
          <w:color w:val="007981" w:themeColor="text2" w:themeShade="BF"/>
          <w:sz w:val="28"/>
          <w:szCs w:val="28"/>
        </w:rPr>
        <w:lastRenderedPageBreak/>
        <w:drawing>
          <wp:anchor distT="0" distB="0" distL="114300" distR="114300" simplePos="0" relativeHeight="251658255" behindDoc="0" locked="0" layoutInCell="1" allowOverlap="1" wp14:anchorId="29666A79" wp14:editId="76A9F273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323850" cy="647543"/>
            <wp:effectExtent l="0" t="0" r="0" b="635"/>
            <wp:wrapNone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lipchar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64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D2E" w:rsidRPr="00A61E6D">
        <w:rPr>
          <w:b/>
          <w:bCs/>
          <w:color w:val="007981" w:themeColor="text2" w:themeShade="BF"/>
          <w:sz w:val="28"/>
          <w:szCs w:val="28"/>
        </w:rPr>
        <w:t>Record ideas on a flipchart</w:t>
      </w:r>
    </w:p>
    <w:p w14:paraId="7DF3453F" w14:textId="454C3946" w:rsidR="00B74D2E" w:rsidRDefault="00B327A4" w:rsidP="00B74D2E">
      <w:pPr>
        <w:ind w:left="1134"/>
      </w:pPr>
      <w:r>
        <w:t xml:space="preserve">A flipchart allows you to record the output from a meeting in real time. </w:t>
      </w:r>
      <w:r w:rsidR="00DF20CA">
        <w:t>Part of the facilitator</w:t>
      </w:r>
      <w:r w:rsidR="00892893">
        <w:t>’</w:t>
      </w:r>
      <w:r w:rsidR="00DF20CA">
        <w:t xml:space="preserve">s role will be to add ideas to the flipchart as the meeting </w:t>
      </w:r>
      <w:r w:rsidR="00B70C90">
        <w:t>unfold</w:t>
      </w:r>
      <w:r w:rsidR="00DF20CA">
        <w:t>s</w:t>
      </w:r>
      <w:r w:rsidR="00892893">
        <w:t>.</w:t>
      </w:r>
    </w:p>
    <w:p w14:paraId="588D3ABE" w14:textId="520ADCA1" w:rsidR="00892893" w:rsidRDefault="00407479" w:rsidP="00B74D2E">
      <w:pPr>
        <w:ind w:left="1134"/>
      </w:pPr>
      <w:r>
        <w:t>The flipchart provides an instant record of the meeting content that helps the group to focus and encourages participation</w:t>
      </w:r>
      <w:r w:rsidR="003477D7">
        <w:t xml:space="preserve"> and creativity</w:t>
      </w:r>
      <w:r>
        <w:t>.</w:t>
      </w:r>
      <w:r w:rsidR="00F37AE7">
        <w:t xml:space="preserve"> Unlike meeting minutes, which are issued after the event, </w:t>
      </w:r>
      <w:r w:rsidR="00812719">
        <w:t xml:space="preserve">participants can clearly see </w:t>
      </w:r>
      <w:r w:rsidR="001D76AB">
        <w:t xml:space="preserve">what has been recorded and can correct any mistakes </w:t>
      </w:r>
      <w:r w:rsidR="009F0CCF">
        <w:t>as they happen.</w:t>
      </w:r>
    </w:p>
    <w:p w14:paraId="4B1AC60C" w14:textId="35D0CD6A" w:rsidR="009F0CCF" w:rsidRDefault="00B70C90" w:rsidP="00B74D2E">
      <w:pPr>
        <w:ind w:left="1134"/>
      </w:pPr>
      <w:r>
        <w:t>A</w:t>
      </w:r>
      <w:r w:rsidR="009F0CCF">
        <w:t xml:space="preserve"> flipchart depersonalises ideas, so it is never a question of </w:t>
      </w:r>
      <w:r w:rsidR="00302048">
        <w:t>“so and so said…”</w:t>
      </w:r>
    </w:p>
    <w:p w14:paraId="218076BB" w14:textId="34945C4E" w:rsidR="00302048" w:rsidRDefault="00302048" w:rsidP="00B74D2E">
      <w:pPr>
        <w:ind w:left="1134"/>
      </w:pPr>
      <w:r>
        <w:t>We typically use two flipcharts. One is used to record</w:t>
      </w:r>
      <w:r w:rsidR="008F5682">
        <w:t xml:space="preserve"> ideas and comments and the second one to record actions arising from the meeting</w:t>
      </w:r>
      <w:r w:rsidR="002C798F">
        <w:t xml:space="preserve"> (called ‘Next Steps’)</w:t>
      </w:r>
      <w:r w:rsidR="00CD0A74">
        <w:t>. This second flipchart</w:t>
      </w:r>
      <w:r w:rsidR="0033105B">
        <w:t xml:space="preserve"> </w:t>
      </w:r>
      <w:r w:rsidR="00CD0A74">
        <w:t>typically has the following layout:</w:t>
      </w:r>
    </w:p>
    <w:tbl>
      <w:tblPr>
        <w:tblStyle w:val="TableGrid"/>
        <w:tblW w:w="8471" w:type="dxa"/>
        <w:tblInd w:w="1134" w:type="dxa"/>
        <w:tblBorders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"/>
        <w:gridCol w:w="2896"/>
        <w:gridCol w:w="3624"/>
        <w:gridCol w:w="1418"/>
        <w:gridCol w:w="254"/>
      </w:tblGrid>
      <w:tr w:rsidR="00EA3E8A" w:rsidRPr="00836F46" w14:paraId="0DFEB88C" w14:textId="77777777" w:rsidTr="00CA7983">
        <w:trPr>
          <w:trHeight w:hRule="exact" w:val="170"/>
        </w:trPr>
        <w:tc>
          <w:tcPr>
            <w:tcW w:w="279" w:type="dxa"/>
            <w:tcMar>
              <w:top w:w="0" w:type="dxa"/>
              <w:bottom w:w="0" w:type="dxa"/>
            </w:tcMar>
          </w:tcPr>
          <w:p w14:paraId="349D4654" w14:textId="77777777" w:rsidR="00EA3E8A" w:rsidRPr="00836F46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2896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109FD451" w14:textId="77777777" w:rsidR="00EA3E8A" w:rsidRPr="00836F46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3624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EA0EC0F" w14:textId="77777777" w:rsidR="00EA3E8A" w:rsidRPr="00836F46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1418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14:paraId="5E8CE3F9" w14:textId="77777777" w:rsidR="00EA3E8A" w:rsidRPr="00836F46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254" w:type="dxa"/>
            <w:tcMar>
              <w:top w:w="0" w:type="dxa"/>
              <w:bottom w:w="0" w:type="dxa"/>
            </w:tcMar>
          </w:tcPr>
          <w:p w14:paraId="5E12B035" w14:textId="77777777" w:rsidR="00EA3E8A" w:rsidRPr="00836F46" w:rsidRDefault="00EA3E8A" w:rsidP="00EA3E8A">
            <w:pPr>
              <w:rPr>
                <w:rFonts w:ascii="Bradley Hand ITC" w:hAnsi="Bradley Hand ITC"/>
              </w:rPr>
            </w:pPr>
          </w:p>
        </w:tc>
      </w:tr>
      <w:tr w:rsidR="00CA592D" w:rsidRPr="001E264C" w14:paraId="3AD16CCD" w14:textId="50D6F535" w:rsidTr="00694E9A">
        <w:tc>
          <w:tcPr>
            <w:tcW w:w="279" w:type="dxa"/>
            <w:tcMar>
              <w:top w:w="0" w:type="dxa"/>
            </w:tcMar>
          </w:tcPr>
          <w:p w14:paraId="54420882" w14:textId="3C3BC1A1" w:rsidR="00EA3E8A" w:rsidRPr="001E264C" w:rsidRDefault="00EA3E8A" w:rsidP="00EA3E8A">
            <w:pPr>
              <w:rPr>
                <w:rFonts w:ascii="Ink Free" w:hAnsi="Ink Free"/>
                <w:b/>
                <w:bCs/>
                <w:color w:val="0070C0"/>
              </w:rPr>
            </w:pPr>
          </w:p>
        </w:tc>
        <w:tc>
          <w:tcPr>
            <w:tcW w:w="2896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0" w:type="dxa"/>
            </w:tcMar>
          </w:tcPr>
          <w:p w14:paraId="5B14E482" w14:textId="16492D4E" w:rsidR="00EA3E8A" w:rsidRPr="001E264C" w:rsidRDefault="00EA3E8A" w:rsidP="00EA3E8A">
            <w:pPr>
              <w:rPr>
                <w:rFonts w:ascii="Ink Free" w:hAnsi="Ink Free"/>
                <w:b/>
                <w:bCs/>
                <w:color w:val="0070C0"/>
              </w:rPr>
            </w:pPr>
            <w:r w:rsidRPr="001E264C">
              <w:rPr>
                <w:rFonts w:ascii="Ink Free" w:hAnsi="Ink Free"/>
                <w:b/>
                <w:bCs/>
                <w:color w:val="0070C0"/>
              </w:rPr>
              <w:t>Who?</w:t>
            </w:r>
          </w:p>
        </w:tc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</w:tcMar>
          </w:tcPr>
          <w:p w14:paraId="044D3E0B" w14:textId="70933851" w:rsidR="00EA3E8A" w:rsidRPr="001E264C" w:rsidRDefault="00EA3E8A" w:rsidP="00EA3E8A">
            <w:pPr>
              <w:rPr>
                <w:rFonts w:ascii="Ink Free" w:hAnsi="Ink Free"/>
                <w:b/>
                <w:bCs/>
                <w:color w:val="0070C0"/>
              </w:rPr>
            </w:pPr>
            <w:r w:rsidRPr="001E264C">
              <w:rPr>
                <w:rFonts w:ascii="Ink Free" w:hAnsi="Ink Free"/>
                <w:b/>
                <w:bCs/>
                <w:color w:val="0070C0"/>
              </w:rPr>
              <w:t>What?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0" w:type="dxa"/>
            </w:tcMar>
          </w:tcPr>
          <w:p w14:paraId="2251E52B" w14:textId="37FEA6CB" w:rsidR="00EA3E8A" w:rsidRPr="001E264C" w:rsidRDefault="00EA3E8A" w:rsidP="00EA3E8A">
            <w:pPr>
              <w:rPr>
                <w:rFonts w:ascii="Ink Free" w:hAnsi="Ink Free"/>
                <w:b/>
                <w:bCs/>
                <w:color w:val="0070C0"/>
              </w:rPr>
            </w:pPr>
            <w:r w:rsidRPr="001E264C">
              <w:rPr>
                <w:rFonts w:ascii="Ink Free" w:hAnsi="Ink Free"/>
                <w:b/>
                <w:bCs/>
                <w:color w:val="0070C0"/>
              </w:rPr>
              <w:t>By When?</w:t>
            </w:r>
          </w:p>
        </w:tc>
        <w:tc>
          <w:tcPr>
            <w:tcW w:w="254" w:type="dxa"/>
            <w:tcMar>
              <w:top w:w="0" w:type="dxa"/>
            </w:tcMar>
          </w:tcPr>
          <w:p w14:paraId="6189D7DB" w14:textId="77777777" w:rsidR="00EA3E8A" w:rsidRPr="001E264C" w:rsidRDefault="00EA3E8A" w:rsidP="00EA3E8A">
            <w:pPr>
              <w:rPr>
                <w:rFonts w:ascii="Ink Free" w:hAnsi="Ink Free"/>
                <w:b/>
                <w:bCs/>
                <w:color w:val="0070C0"/>
              </w:rPr>
            </w:pPr>
          </w:p>
        </w:tc>
      </w:tr>
      <w:tr w:rsidR="00CA592D" w:rsidRPr="001E264C" w14:paraId="5EDE90E9" w14:textId="42E627E8" w:rsidTr="00EA371C">
        <w:tc>
          <w:tcPr>
            <w:tcW w:w="279" w:type="dxa"/>
          </w:tcPr>
          <w:p w14:paraId="0F47C792" w14:textId="5B800618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</w:p>
        </w:tc>
        <w:tc>
          <w:tcPr>
            <w:tcW w:w="2896" w:type="dxa"/>
            <w:tcBorders>
              <w:top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37DBC73D" w14:textId="105BBA58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Sally Smith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13" w:type="dxa"/>
            </w:tcMar>
          </w:tcPr>
          <w:p w14:paraId="4FBFF05F" w14:textId="66BCDE1F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Send budget details to project managers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tcMar>
              <w:top w:w="113" w:type="dxa"/>
            </w:tcMar>
          </w:tcPr>
          <w:p w14:paraId="11755F88" w14:textId="0CD8581F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May 21st</w:t>
            </w:r>
          </w:p>
        </w:tc>
        <w:tc>
          <w:tcPr>
            <w:tcW w:w="254" w:type="dxa"/>
          </w:tcPr>
          <w:p w14:paraId="1295B999" w14:textId="77777777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</w:p>
        </w:tc>
      </w:tr>
      <w:tr w:rsidR="00CA592D" w:rsidRPr="001E264C" w14:paraId="447FF3C9" w14:textId="3DB30686" w:rsidTr="00CA7983">
        <w:tc>
          <w:tcPr>
            <w:tcW w:w="279" w:type="dxa"/>
          </w:tcPr>
          <w:p w14:paraId="51266382" w14:textId="5976A0EE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</w:p>
        </w:tc>
        <w:tc>
          <w:tcPr>
            <w:tcW w:w="2896" w:type="dxa"/>
            <w:tcBorders>
              <w:right w:val="single" w:sz="4" w:space="0" w:color="auto"/>
            </w:tcBorders>
          </w:tcPr>
          <w:p w14:paraId="3C971858" w14:textId="2A086D81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Hitesh Mistry</w:t>
            </w:r>
          </w:p>
        </w:tc>
        <w:tc>
          <w:tcPr>
            <w:tcW w:w="362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C45129" w14:textId="47623E2D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Contact conference organisers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2E6A710E" w14:textId="042FD417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May 15th</w:t>
            </w:r>
          </w:p>
        </w:tc>
        <w:tc>
          <w:tcPr>
            <w:tcW w:w="254" w:type="dxa"/>
          </w:tcPr>
          <w:p w14:paraId="180E0F56" w14:textId="77777777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</w:p>
        </w:tc>
      </w:tr>
      <w:tr w:rsidR="00CA592D" w:rsidRPr="001E264C" w14:paraId="640F4A77" w14:textId="4DE38E96" w:rsidTr="00694E9A">
        <w:tc>
          <w:tcPr>
            <w:tcW w:w="279" w:type="dxa"/>
            <w:tcMar>
              <w:top w:w="113" w:type="dxa"/>
            </w:tcMar>
          </w:tcPr>
          <w:p w14:paraId="2DCD1A12" w14:textId="3708BEFA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</w:p>
        </w:tc>
        <w:tc>
          <w:tcPr>
            <w:tcW w:w="2896" w:type="dxa"/>
            <w:tcBorders>
              <w:right w:val="single" w:sz="4" w:space="0" w:color="auto"/>
            </w:tcBorders>
            <w:tcMar>
              <w:top w:w="113" w:type="dxa"/>
            </w:tcMar>
          </w:tcPr>
          <w:p w14:paraId="53AD66B5" w14:textId="205DB5CC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Etc.</w:t>
            </w:r>
          </w:p>
        </w:tc>
        <w:tc>
          <w:tcPr>
            <w:tcW w:w="3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13" w:type="dxa"/>
            </w:tcMar>
          </w:tcPr>
          <w:p w14:paraId="306DF47D" w14:textId="77315AAF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Etc.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tcMar>
              <w:top w:w="113" w:type="dxa"/>
            </w:tcMar>
          </w:tcPr>
          <w:p w14:paraId="054931FC" w14:textId="2D3EF477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  <w:r w:rsidRPr="001E264C">
              <w:rPr>
                <w:rFonts w:ascii="Ink Free" w:hAnsi="Ink Free"/>
                <w:b/>
                <w:bCs/>
                <w:color w:val="C00000"/>
              </w:rPr>
              <w:t>Etc.</w:t>
            </w:r>
          </w:p>
        </w:tc>
        <w:tc>
          <w:tcPr>
            <w:tcW w:w="254" w:type="dxa"/>
            <w:tcMar>
              <w:top w:w="113" w:type="dxa"/>
            </w:tcMar>
          </w:tcPr>
          <w:p w14:paraId="2DE1E935" w14:textId="77777777" w:rsidR="00EA3E8A" w:rsidRPr="001E264C" w:rsidRDefault="00EA3E8A" w:rsidP="00EA3E8A">
            <w:pPr>
              <w:rPr>
                <w:rFonts w:ascii="Ink Free" w:hAnsi="Ink Free"/>
                <w:b/>
                <w:bCs/>
                <w:color w:val="C00000"/>
              </w:rPr>
            </w:pPr>
          </w:p>
        </w:tc>
      </w:tr>
      <w:tr w:rsidR="00EA3E8A" w:rsidRPr="00836F46" w14:paraId="47AC22AE" w14:textId="77777777" w:rsidTr="00AA7484">
        <w:trPr>
          <w:trHeight w:hRule="exact" w:val="113"/>
        </w:trPr>
        <w:tc>
          <w:tcPr>
            <w:tcW w:w="279" w:type="dxa"/>
            <w:tcMar>
              <w:top w:w="0" w:type="dxa"/>
              <w:bottom w:w="0" w:type="dxa"/>
            </w:tcMar>
          </w:tcPr>
          <w:p w14:paraId="7FB9AF8A" w14:textId="77777777" w:rsidR="00EA3E8A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2896" w:type="dxa"/>
            <w:tcMar>
              <w:top w:w="0" w:type="dxa"/>
              <w:bottom w:w="0" w:type="dxa"/>
            </w:tcMar>
          </w:tcPr>
          <w:p w14:paraId="119046BC" w14:textId="77777777" w:rsidR="00EA3E8A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3624" w:type="dxa"/>
            <w:tcBorders>
              <w:top w:val="nil"/>
            </w:tcBorders>
            <w:tcMar>
              <w:top w:w="0" w:type="dxa"/>
              <w:bottom w:w="0" w:type="dxa"/>
            </w:tcMar>
          </w:tcPr>
          <w:p w14:paraId="66F648AD" w14:textId="77777777" w:rsidR="00EA3E8A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14EFF66" w14:textId="77777777" w:rsidR="00EA3E8A" w:rsidRDefault="00EA3E8A" w:rsidP="00EA3E8A">
            <w:pPr>
              <w:rPr>
                <w:rFonts w:ascii="Bradley Hand ITC" w:hAnsi="Bradley Hand ITC"/>
              </w:rPr>
            </w:pPr>
          </w:p>
        </w:tc>
        <w:tc>
          <w:tcPr>
            <w:tcW w:w="254" w:type="dxa"/>
            <w:tcMar>
              <w:top w:w="0" w:type="dxa"/>
              <w:bottom w:w="0" w:type="dxa"/>
            </w:tcMar>
          </w:tcPr>
          <w:p w14:paraId="1EA8AAC6" w14:textId="77777777" w:rsidR="00EA3E8A" w:rsidRDefault="00EA3E8A" w:rsidP="00EA3E8A">
            <w:pPr>
              <w:rPr>
                <w:rFonts w:ascii="Bradley Hand ITC" w:hAnsi="Bradley Hand ITC"/>
              </w:rPr>
            </w:pPr>
          </w:p>
        </w:tc>
      </w:tr>
    </w:tbl>
    <w:p w14:paraId="713FE70E" w14:textId="35224030" w:rsidR="00D01516" w:rsidRDefault="004E3B79" w:rsidP="004E3B79">
      <w:pPr>
        <w:spacing w:before="240"/>
        <w:ind w:left="1134"/>
      </w:pPr>
      <w:r>
        <w:t xml:space="preserve">The content of both flipcharts is </w:t>
      </w:r>
      <w:r w:rsidR="002C798F">
        <w:t>c</w:t>
      </w:r>
      <w:r w:rsidR="00377703">
        <w:t xml:space="preserve">irculated as a Word document to </w:t>
      </w:r>
      <w:r w:rsidR="003477D7">
        <w:t xml:space="preserve">everyone as soon as possible </w:t>
      </w:r>
      <w:r w:rsidR="00A13EAE">
        <w:t>after the meeting. This also allows the meeting owner to follow-up on any actions from the Next Steps</w:t>
      </w:r>
      <w:r w:rsidR="00AE38D1">
        <w:t xml:space="preserve"> flipchart before the next meeting.</w:t>
      </w:r>
    </w:p>
    <w:p w14:paraId="3348C30C" w14:textId="1A0DE3CA" w:rsidR="00C634A2" w:rsidRDefault="00AE38D1" w:rsidP="002A7E0B">
      <w:pPr>
        <w:spacing w:before="240"/>
        <w:ind w:left="1134"/>
      </w:pPr>
      <w:r>
        <w:t xml:space="preserve">To a large extent, this method of recording has replaced meeting minutes </w:t>
      </w:r>
      <w:r w:rsidR="00EC0BFC">
        <w:t>for</w:t>
      </w:r>
      <w:r>
        <w:t xml:space="preserve"> </w:t>
      </w:r>
      <w:r w:rsidR="00EC0BFC">
        <w:t>most</w:t>
      </w:r>
      <w:r>
        <w:t xml:space="preserve"> of our</w:t>
      </w:r>
      <w:r w:rsidR="00A65FE7">
        <w:t xml:space="preserve"> ‘problem-solving’ meetings. However, it will  not be appropriate for every meeting</w:t>
      </w:r>
      <w:r w:rsidR="00CF7B32">
        <w:t xml:space="preserve">. Some meetings may require full minutes either </w:t>
      </w:r>
      <w:r w:rsidR="0081709D">
        <w:t>for legal reasons or to comply with company regulations.</w:t>
      </w:r>
    </w:p>
    <w:sectPr w:rsidR="00C634A2" w:rsidSect="00E47159">
      <w:headerReference w:type="default" r:id="rId17"/>
      <w:footerReference w:type="default" r:id="rId18"/>
      <w:headerReference w:type="first" r:id="rId19"/>
      <w:pgSz w:w="11906" w:h="16838" w:code="9"/>
      <w:pgMar w:top="1440" w:right="851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F6F8" w14:textId="77777777" w:rsidR="00C579CC" w:rsidRDefault="00C579CC" w:rsidP="00F539EC">
      <w:r>
        <w:separator/>
      </w:r>
    </w:p>
  </w:endnote>
  <w:endnote w:type="continuationSeparator" w:id="0">
    <w:p w14:paraId="23B20C0B" w14:textId="77777777" w:rsidR="00C579CC" w:rsidRDefault="00C579CC" w:rsidP="00F539EC">
      <w:r>
        <w:continuationSeparator/>
      </w:r>
    </w:p>
  </w:endnote>
  <w:endnote w:type="continuationNotice" w:id="1">
    <w:p w14:paraId="2CE5E5D6" w14:textId="77777777" w:rsidR="0054692A" w:rsidRDefault="00546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N-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Baskerville">
    <w:altName w:val="Cambria"/>
    <w:panose1 w:val="00000000000000000000"/>
    <w:charset w:val="C8"/>
    <w:family w:val="roman"/>
    <w:notTrueType/>
    <w:pitch w:val="variable"/>
    <w:sig w:usb0="00000003" w:usb1="00000000" w:usb2="00000000" w:usb3="00000000" w:csb0="00000001" w:csb1="00000000"/>
  </w:font>
  <w:font w:name="Charter B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54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3D1AD" w14:textId="215E6121" w:rsidR="00C579CC" w:rsidRDefault="00C579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CFAE1" w14:textId="77777777" w:rsidR="00C579CC" w:rsidRDefault="00C57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7AB3A" w14:textId="77777777" w:rsidR="00C579CC" w:rsidRDefault="00C579CC" w:rsidP="00F539EC">
      <w:r>
        <w:separator/>
      </w:r>
    </w:p>
  </w:footnote>
  <w:footnote w:type="continuationSeparator" w:id="0">
    <w:p w14:paraId="5AA65221" w14:textId="77777777" w:rsidR="00C579CC" w:rsidRDefault="00C579CC" w:rsidP="00F539EC">
      <w:r>
        <w:continuationSeparator/>
      </w:r>
    </w:p>
  </w:footnote>
  <w:footnote w:type="continuationNotice" w:id="1">
    <w:p w14:paraId="4E243BD2" w14:textId="77777777" w:rsidR="0054692A" w:rsidRDefault="00546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38673" w14:textId="77777777" w:rsidR="00C579CC" w:rsidRDefault="00C579CC" w:rsidP="00F539EC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3789E12D" wp14:editId="3F905E67">
          <wp:simplePos x="0" y="0"/>
          <wp:positionH relativeFrom="column">
            <wp:posOffset>4362450</wp:posOffset>
          </wp:positionH>
          <wp:positionV relativeFrom="paragraph">
            <wp:posOffset>-124460</wp:posOffset>
          </wp:positionV>
          <wp:extent cx="1730829" cy="433919"/>
          <wp:effectExtent l="0" t="0" r="3175" b="4445"/>
          <wp:wrapNone/>
          <wp:docPr id="4" name="Picture 4" descr="A drawing of a face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horne-Logo-colo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829" cy="433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15C1" w14:textId="77777777" w:rsidR="00C579CC" w:rsidRDefault="00C579CC" w:rsidP="00F539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827434" wp14:editId="47B0C01D">
          <wp:simplePos x="0" y="0"/>
          <wp:positionH relativeFrom="column">
            <wp:posOffset>4517572</wp:posOffset>
          </wp:positionH>
          <wp:positionV relativeFrom="paragraph">
            <wp:posOffset>-155575</wp:posOffset>
          </wp:positionV>
          <wp:extent cx="1730829" cy="433919"/>
          <wp:effectExtent l="0" t="0" r="3175" b="4445"/>
          <wp:wrapNone/>
          <wp:docPr id="3" name="Picture 3" descr="A drawing of a face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horne-Logo-colo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829" cy="4339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488CE5E"/>
    <w:lvl w:ilvl="0">
      <w:start w:val="1"/>
      <w:numFmt w:val="lowerLetter"/>
      <w:pStyle w:val="ListNumber2"/>
      <w:lvlText w:val="%1."/>
      <w:lvlJc w:val="left"/>
      <w:pPr>
        <w:tabs>
          <w:tab w:val="num" w:pos="708"/>
        </w:tabs>
        <w:ind w:left="708" w:hanging="425"/>
      </w:pPr>
      <w:rPr>
        <w:rFonts w:ascii="DIN-Regular" w:hAnsi="DIN-Regular" w:hint="default"/>
        <w:caps w:val="0"/>
        <w:sz w:val="24"/>
      </w:rPr>
    </w:lvl>
  </w:abstractNum>
  <w:abstractNum w:abstractNumId="1" w15:restartNumberingAfterBreak="0">
    <w:nsid w:val="FFFFFF83"/>
    <w:multiLevelType w:val="singleLevel"/>
    <w:tmpl w:val="C55E42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5D49716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93D873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25A55"/>
    <w:multiLevelType w:val="hybridMultilevel"/>
    <w:tmpl w:val="6BD89CB8"/>
    <w:lvl w:ilvl="0" w:tplc="E75665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83697D"/>
    <w:multiLevelType w:val="hybridMultilevel"/>
    <w:tmpl w:val="EE50101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13247D"/>
    <w:multiLevelType w:val="hybridMultilevel"/>
    <w:tmpl w:val="3A46E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222437"/>
    <w:multiLevelType w:val="hybridMultilevel"/>
    <w:tmpl w:val="29786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B52AB7"/>
    <w:multiLevelType w:val="hybridMultilevel"/>
    <w:tmpl w:val="CA00E330"/>
    <w:lvl w:ilvl="0" w:tplc="4614C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0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C6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0B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544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103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8C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600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14C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F4F0040"/>
    <w:multiLevelType w:val="hybridMultilevel"/>
    <w:tmpl w:val="66B6C8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C554E3"/>
    <w:multiLevelType w:val="hybridMultilevel"/>
    <w:tmpl w:val="B6C41790"/>
    <w:lvl w:ilvl="0" w:tplc="78F849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C41C99"/>
    <w:multiLevelType w:val="hybridMultilevel"/>
    <w:tmpl w:val="BF665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C4E2D"/>
    <w:multiLevelType w:val="hybridMultilevel"/>
    <w:tmpl w:val="E7F2D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E33DF0"/>
    <w:multiLevelType w:val="hybridMultilevel"/>
    <w:tmpl w:val="D048E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D2F11"/>
    <w:multiLevelType w:val="hybridMultilevel"/>
    <w:tmpl w:val="A5182D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 w:tplc="942C01D8">
      <w:numFmt w:val="bullet"/>
      <w:lvlText w:val="•"/>
      <w:lvlJc w:val="left"/>
      <w:pPr>
        <w:ind w:left="2934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6E1236"/>
    <w:multiLevelType w:val="hybridMultilevel"/>
    <w:tmpl w:val="8F60BE12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03C3C98"/>
    <w:multiLevelType w:val="hybridMultilevel"/>
    <w:tmpl w:val="92C8A2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2D5803"/>
    <w:multiLevelType w:val="hybridMultilevel"/>
    <w:tmpl w:val="33F4688C"/>
    <w:lvl w:ilvl="0" w:tplc="0D84ECA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7839F4"/>
    <w:multiLevelType w:val="hybridMultilevel"/>
    <w:tmpl w:val="2A869CD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4560B02"/>
    <w:multiLevelType w:val="hybridMultilevel"/>
    <w:tmpl w:val="FBACBD6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72DBF"/>
    <w:multiLevelType w:val="hybridMultilevel"/>
    <w:tmpl w:val="D766F11A"/>
    <w:lvl w:ilvl="0" w:tplc="2CFAF8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62019"/>
    <w:multiLevelType w:val="hybridMultilevel"/>
    <w:tmpl w:val="EF9005FC"/>
    <w:lvl w:ilvl="0" w:tplc="068C98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DD2CFE"/>
    <w:multiLevelType w:val="hybridMultilevel"/>
    <w:tmpl w:val="A118A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1E7003C"/>
    <w:multiLevelType w:val="hybridMultilevel"/>
    <w:tmpl w:val="C32052C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F279FA"/>
    <w:multiLevelType w:val="hybridMultilevel"/>
    <w:tmpl w:val="C89491B4"/>
    <w:lvl w:ilvl="0" w:tplc="5310F64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A00"/>
    <w:multiLevelType w:val="hybridMultilevel"/>
    <w:tmpl w:val="A9C0A8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0643B3"/>
    <w:multiLevelType w:val="hybridMultilevel"/>
    <w:tmpl w:val="CD0CD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5D4A96"/>
    <w:multiLevelType w:val="hybridMultilevel"/>
    <w:tmpl w:val="9D6E0F1C"/>
    <w:lvl w:ilvl="0" w:tplc="2840AB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32ABC"/>
    <w:multiLevelType w:val="hybridMultilevel"/>
    <w:tmpl w:val="31F0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FCD7AD5"/>
    <w:multiLevelType w:val="hybridMultilevel"/>
    <w:tmpl w:val="2D0EB6F4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6DE65989"/>
    <w:multiLevelType w:val="hybridMultilevel"/>
    <w:tmpl w:val="2EC806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29B74DD"/>
    <w:multiLevelType w:val="hybridMultilevel"/>
    <w:tmpl w:val="1F3EF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833BF1"/>
    <w:multiLevelType w:val="hybridMultilevel"/>
    <w:tmpl w:val="B348649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48A1CFA"/>
    <w:multiLevelType w:val="hybridMultilevel"/>
    <w:tmpl w:val="C916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35545A"/>
    <w:multiLevelType w:val="hybridMultilevel"/>
    <w:tmpl w:val="93D245F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5F80093"/>
    <w:multiLevelType w:val="hybridMultilevel"/>
    <w:tmpl w:val="7310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7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0"/>
  </w:num>
  <w:num w:numId="11">
    <w:abstractNumId w:val="21"/>
  </w:num>
  <w:num w:numId="12">
    <w:abstractNumId w:val="4"/>
  </w:num>
  <w:num w:numId="13">
    <w:abstractNumId w:val="31"/>
  </w:num>
  <w:num w:numId="14">
    <w:abstractNumId w:val="17"/>
  </w:num>
  <w:num w:numId="15">
    <w:abstractNumId w:val="12"/>
  </w:num>
  <w:num w:numId="16">
    <w:abstractNumId w:val="6"/>
  </w:num>
  <w:num w:numId="17">
    <w:abstractNumId w:val="25"/>
  </w:num>
  <w:num w:numId="18">
    <w:abstractNumId w:val="9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8"/>
  </w:num>
  <w:num w:numId="24">
    <w:abstractNumId w:val="30"/>
  </w:num>
  <w:num w:numId="25">
    <w:abstractNumId w:val="14"/>
  </w:num>
  <w:num w:numId="26">
    <w:abstractNumId w:val="34"/>
  </w:num>
  <w:num w:numId="27">
    <w:abstractNumId w:val="15"/>
  </w:num>
  <w:num w:numId="28">
    <w:abstractNumId w:val="35"/>
  </w:num>
  <w:num w:numId="29">
    <w:abstractNumId w:val="29"/>
  </w:num>
  <w:num w:numId="30">
    <w:abstractNumId w:val="18"/>
  </w:num>
  <w:num w:numId="31">
    <w:abstractNumId w:val="22"/>
  </w:num>
  <w:num w:numId="32">
    <w:abstractNumId w:val="28"/>
  </w:num>
  <w:num w:numId="33">
    <w:abstractNumId w:val="26"/>
  </w:num>
  <w:num w:numId="34">
    <w:abstractNumId w:val="16"/>
  </w:num>
  <w:num w:numId="35">
    <w:abstractNumId w:val="33"/>
  </w:num>
  <w:num w:numId="36">
    <w:abstractNumId w:val="20"/>
  </w:num>
  <w:num w:numId="37">
    <w:abstractNumId w:val="13"/>
  </w:num>
  <w:num w:numId="38">
    <w:abstractNumId w:val="24"/>
  </w:num>
  <w:num w:numId="39">
    <w:abstractNumId w:val="27"/>
  </w:num>
  <w:num w:numId="40">
    <w:abstractNumId w:val="11"/>
  </w:num>
  <w:num w:numId="41">
    <w:abstractNumId w:val="19"/>
  </w:num>
  <w:num w:numId="42">
    <w:abstractNumId w:val="5"/>
  </w:num>
  <w:num w:numId="43">
    <w:abstractNumId w:val="23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B2"/>
    <w:rsid w:val="00000A86"/>
    <w:rsid w:val="00000CB6"/>
    <w:rsid w:val="000024CD"/>
    <w:rsid w:val="000038B7"/>
    <w:rsid w:val="0000431A"/>
    <w:rsid w:val="00004D5B"/>
    <w:rsid w:val="00005327"/>
    <w:rsid w:val="00005D5D"/>
    <w:rsid w:val="000067EC"/>
    <w:rsid w:val="000072F2"/>
    <w:rsid w:val="00007767"/>
    <w:rsid w:val="00007777"/>
    <w:rsid w:val="00007A13"/>
    <w:rsid w:val="00010826"/>
    <w:rsid w:val="00010CF6"/>
    <w:rsid w:val="00011301"/>
    <w:rsid w:val="000113F5"/>
    <w:rsid w:val="00011CC9"/>
    <w:rsid w:val="00011ECE"/>
    <w:rsid w:val="000129CC"/>
    <w:rsid w:val="0001321E"/>
    <w:rsid w:val="000134E3"/>
    <w:rsid w:val="00013E0D"/>
    <w:rsid w:val="00014058"/>
    <w:rsid w:val="00014222"/>
    <w:rsid w:val="00014372"/>
    <w:rsid w:val="000144C5"/>
    <w:rsid w:val="00014B91"/>
    <w:rsid w:val="000170F6"/>
    <w:rsid w:val="0001721D"/>
    <w:rsid w:val="00017947"/>
    <w:rsid w:val="00017A4C"/>
    <w:rsid w:val="00017D01"/>
    <w:rsid w:val="00020100"/>
    <w:rsid w:val="0002129E"/>
    <w:rsid w:val="00021511"/>
    <w:rsid w:val="00021781"/>
    <w:rsid w:val="00022558"/>
    <w:rsid w:val="00022B2D"/>
    <w:rsid w:val="00023BD0"/>
    <w:rsid w:val="00023CAB"/>
    <w:rsid w:val="00024DB0"/>
    <w:rsid w:val="0002623B"/>
    <w:rsid w:val="00027067"/>
    <w:rsid w:val="0002727F"/>
    <w:rsid w:val="000275A3"/>
    <w:rsid w:val="000279C9"/>
    <w:rsid w:val="000279F1"/>
    <w:rsid w:val="00027BF6"/>
    <w:rsid w:val="000337CA"/>
    <w:rsid w:val="00033A3B"/>
    <w:rsid w:val="00033F7B"/>
    <w:rsid w:val="00034EB7"/>
    <w:rsid w:val="0003590C"/>
    <w:rsid w:val="00035ECD"/>
    <w:rsid w:val="000404C4"/>
    <w:rsid w:val="00040A0A"/>
    <w:rsid w:val="00041207"/>
    <w:rsid w:val="0004150B"/>
    <w:rsid w:val="0004309A"/>
    <w:rsid w:val="000467FA"/>
    <w:rsid w:val="00046A93"/>
    <w:rsid w:val="0004751B"/>
    <w:rsid w:val="00050104"/>
    <w:rsid w:val="00050A85"/>
    <w:rsid w:val="00050BEA"/>
    <w:rsid w:val="00051F9C"/>
    <w:rsid w:val="00053517"/>
    <w:rsid w:val="00053B0F"/>
    <w:rsid w:val="00053E07"/>
    <w:rsid w:val="00053EF3"/>
    <w:rsid w:val="00054F0F"/>
    <w:rsid w:val="00055920"/>
    <w:rsid w:val="00055DA7"/>
    <w:rsid w:val="0005697D"/>
    <w:rsid w:val="00057503"/>
    <w:rsid w:val="000579E3"/>
    <w:rsid w:val="00060502"/>
    <w:rsid w:val="00060787"/>
    <w:rsid w:val="00060AD2"/>
    <w:rsid w:val="00061897"/>
    <w:rsid w:val="00063845"/>
    <w:rsid w:val="00063C37"/>
    <w:rsid w:val="00064359"/>
    <w:rsid w:val="00066249"/>
    <w:rsid w:val="00066438"/>
    <w:rsid w:val="00070014"/>
    <w:rsid w:val="000704FD"/>
    <w:rsid w:val="00070CC4"/>
    <w:rsid w:val="00070E20"/>
    <w:rsid w:val="00070FF4"/>
    <w:rsid w:val="0007116D"/>
    <w:rsid w:val="000711DA"/>
    <w:rsid w:val="000711F8"/>
    <w:rsid w:val="0007212F"/>
    <w:rsid w:val="000722FF"/>
    <w:rsid w:val="00072AEC"/>
    <w:rsid w:val="0007350C"/>
    <w:rsid w:val="00073767"/>
    <w:rsid w:val="00073AE3"/>
    <w:rsid w:val="000742E8"/>
    <w:rsid w:val="000742FF"/>
    <w:rsid w:val="0007533B"/>
    <w:rsid w:val="00075FC1"/>
    <w:rsid w:val="00076221"/>
    <w:rsid w:val="00076F8C"/>
    <w:rsid w:val="00077C96"/>
    <w:rsid w:val="00080327"/>
    <w:rsid w:val="000804BD"/>
    <w:rsid w:val="00083EFF"/>
    <w:rsid w:val="0008504D"/>
    <w:rsid w:val="00085229"/>
    <w:rsid w:val="000865C3"/>
    <w:rsid w:val="00086843"/>
    <w:rsid w:val="00086DF4"/>
    <w:rsid w:val="0008727B"/>
    <w:rsid w:val="00095893"/>
    <w:rsid w:val="00096530"/>
    <w:rsid w:val="00096D3F"/>
    <w:rsid w:val="000970B1"/>
    <w:rsid w:val="00097D01"/>
    <w:rsid w:val="000A0BBD"/>
    <w:rsid w:val="000A1982"/>
    <w:rsid w:val="000A4451"/>
    <w:rsid w:val="000A46DD"/>
    <w:rsid w:val="000A4AF8"/>
    <w:rsid w:val="000A550E"/>
    <w:rsid w:val="000A6850"/>
    <w:rsid w:val="000A7134"/>
    <w:rsid w:val="000A744D"/>
    <w:rsid w:val="000B0915"/>
    <w:rsid w:val="000B183A"/>
    <w:rsid w:val="000B1B50"/>
    <w:rsid w:val="000B239E"/>
    <w:rsid w:val="000B3943"/>
    <w:rsid w:val="000B394F"/>
    <w:rsid w:val="000B3F25"/>
    <w:rsid w:val="000B45EE"/>
    <w:rsid w:val="000B4F5D"/>
    <w:rsid w:val="000B6771"/>
    <w:rsid w:val="000B6E96"/>
    <w:rsid w:val="000B7097"/>
    <w:rsid w:val="000B7122"/>
    <w:rsid w:val="000B7568"/>
    <w:rsid w:val="000C092B"/>
    <w:rsid w:val="000C2233"/>
    <w:rsid w:val="000C3CB7"/>
    <w:rsid w:val="000C4318"/>
    <w:rsid w:val="000C52C9"/>
    <w:rsid w:val="000C6DAC"/>
    <w:rsid w:val="000C6DDE"/>
    <w:rsid w:val="000C75E8"/>
    <w:rsid w:val="000D1124"/>
    <w:rsid w:val="000D277C"/>
    <w:rsid w:val="000D3F25"/>
    <w:rsid w:val="000D606F"/>
    <w:rsid w:val="000D6BB7"/>
    <w:rsid w:val="000D6E0C"/>
    <w:rsid w:val="000E0B22"/>
    <w:rsid w:val="000E0B54"/>
    <w:rsid w:val="000E0EFF"/>
    <w:rsid w:val="000E1262"/>
    <w:rsid w:val="000E347D"/>
    <w:rsid w:val="000E3DEE"/>
    <w:rsid w:val="000E5CB2"/>
    <w:rsid w:val="000E6468"/>
    <w:rsid w:val="000E649A"/>
    <w:rsid w:val="000E6F66"/>
    <w:rsid w:val="000E718E"/>
    <w:rsid w:val="000E7626"/>
    <w:rsid w:val="000F12B6"/>
    <w:rsid w:val="000F16CD"/>
    <w:rsid w:val="000F1D0D"/>
    <w:rsid w:val="000F3A41"/>
    <w:rsid w:val="000F3AB6"/>
    <w:rsid w:val="000F3E30"/>
    <w:rsid w:val="000F4579"/>
    <w:rsid w:val="000F5575"/>
    <w:rsid w:val="000F5A2C"/>
    <w:rsid w:val="000F6A21"/>
    <w:rsid w:val="000F711D"/>
    <w:rsid w:val="000F76D7"/>
    <w:rsid w:val="000F7C6F"/>
    <w:rsid w:val="001008BA"/>
    <w:rsid w:val="00100B2A"/>
    <w:rsid w:val="00100D3B"/>
    <w:rsid w:val="00102E57"/>
    <w:rsid w:val="0010346C"/>
    <w:rsid w:val="00103708"/>
    <w:rsid w:val="00105305"/>
    <w:rsid w:val="0010610E"/>
    <w:rsid w:val="0010619B"/>
    <w:rsid w:val="001102D6"/>
    <w:rsid w:val="0011071C"/>
    <w:rsid w:val="001114FC"/>
    <w:rsid w:val="0011184E"/>
    <w:rsid w:val="00111F31"/>
    <w:rsid w:val="00112980"/>
    <w:rsid w:val="00113397"/>
    <w:rsid w:val="001136EC"/>
    <w:rsid w:val="00113A16"/>
    <w:rsid w:val="00113B1E"/>
    <w:rsid w:val="00113B42"/>
    <w:rsid w:val="00114361"/>
    <w:rsid w:val="0011566E"/>
    <w:rsid w:val="00115901"/>
    <w:rsid w:val="00115B13"/>
    <w:rsid w:val="001169C3"/>
    <w:rsid w:val="00116EF2"/>
    <w:rsid w:val="00117614"/>
    <w:rsid w:val="001177D0"/>
    <w:rsid w:val="00121241"/>
    <w:rsid w:val="00121C9B"/>
    <w:rsid w:val="00121E85"/>
    <w:rsid w:val="00122AE6"/>
    <w:rsid w:val="0012330E"/>
    <w:rsid w:val="00123CC1"/>
    <w:rsid w:val="001256FF"/>
    <w:rsid w:val="00125C8E"/>
    <w:rsid w:val="001267B4"/>
    <w:rsid w:val="00126B31"/>
    <w:rsid w:val="00126E1A"/>
    <w:rsid w:val="00130456"/>
    <w:rsid w:val="00130A84"/>
    <w:rsid w:val="001322D4"/>
    <w:rsid w:val="00132F36"/>
    <w:rsid w:val="001330A6"/>
    <w:rsid w:val="001330C2"/>
    <w:rsid w:val="001338C6"/>
    <w:rsid w:val="00133B66"/>
    <w:rsid w:val="00133E7A"/>
    <w:rsid w:val="001360F4"/>
    <w:rsid w:val="00136895"/>
    <w:rsid w:val="00136F6F"/>
    <w:rsid w:val="0013774D"/>
    <w:rsid w:val="00137B8C"/>
    <w:rsid w:val="001400D0"/>
    <w:rsid w:val="00140302"/>
    <w:rsid w:val="001404EF"/>
    <w:rsid w:val="001411D0"/>
    <w:rsid w:val="00141A01"/>
    <w:rsid w:val="00141E16"/>
    <w:rsid w:val="0014233A"/>
    <w:rsid w:val="00142BE9"/>
    <w:rsid w:val="00144517"/>
    <w:rsid w:val="001447B9"/>
    <w:rsid w:val="00144D6F"/>
    <w:rsid w:val="001452B9"/>
    <w:rsid w:val="001457E3"/>
    <w:rsid w:val="001462DD"/>
    <w:rsid w:val="00146FF2"/>
    <w:rsid w:val="00147CBA"/>
    <w:rsid w:val="00147F9B"/>
    <w:rsid w:val="00150B35"/>
    <w:rsid w:val="00153D15"/>
    <w:rsid w:val="00153D36"/>
    <w:rsid w:val="00155379"/>
    <w:rsid w:val="001566DB"/>
    <w:rsid w:val="00156BCB"/>
    <w:rsid w:val="00156CFB"/>
    <w:rsid w:val="00157442"/>
    <w:rsid w:val="001575C6"/>
    <w:rsid w:val="00157C0C"/>
    <w:rsid w:val="001607E5"/>
    <w:rsid w:val="001616B9"/>
    <w:rsid w:val="00161986"/>
    <w:rsid w:val="001639FC"/>
    <w:rsid w:val="001651E2"/>
    <w:rsid w:val="001661C8"/>
    <w:rsid w:val="00166D53"/>
    <w:rsid w:val="00167830"/>
    <w:rsid w:val="00171A69"/>
    <w:rsid w:val="00171D41"/>
    <w:rsid w:val="00172151"/>
    <w:rsid w:val="00172759"/>
    <w:rsid w:val="00173DAF"/>
    <w:rsid w:val="0017551E"/>
    <w:rsid w:val="001770D4"/>
    <w:rsid w:val="00181AA4"/>
    <w:rsid w:val="00182ED1"/>
    <w:rsid w:val="001831AC"/>
    <w:rsid w:val="001833A2"/>
    <w:rsid w:val="0018422A"/>
    <w:rsid w:val="001847AF"/>
    <w:rsid w:val="00184AC3"/>
    <w:rsid w:val="00184FC0"/>
    <w:rsid w:val="001854CC"/>
    <w:rsid w:val="00185635"/>
    <w:rsid w:val="00187999"/>
    <w:rsid w:val="00187ED8"/>
    <w:rsid w:val="001911EE"/>
    <w:rsid w:val="00191A3C"/>
    <w:rsid w:val="001921F9"/>
    <w:rsid w:val="0019280B"/>
    <w:rsid w:val="00193F33"/>
    <w:rsid w:val="00193F67"/>
    <w:rsid w:val="00194A45"/>
    <w:rsid w:val="00194BFB"/>
    <w:rsid w:val="001954E2"/>
    <w:rsid w:val="00195E47"/>
    <w:rsid w:val="00196926"/>
    <w:rsid w:val="00197C82"/>
    <w:rsid w:val="001A0476"/>
    <w:rsid w:val="001A051F"/>
    <w:rsid w:val="001A07E2"/>
    <w:rsid w:val="001A0AD7"/>
    <w:rsid w:val="001A135C"/>
    <w:rsid w:val="001A171C"/>
    <w:rsid w:val="001A192C"/>
    <w:rsid w:val="001A1B33"/>
    <w:rsid w:val="001A1BDD"/>
    <w:rsid w:val="001A427E"/>
    <w:rsid w:val="001A43D5"/>
    <w:rsid w:val="001A4887"/>
    <w:rsid w:val="001A6904"/>
    <w:rsid w:val="001A7037"/>
    <w:rsid w:val="001A742F"/>
    <w:rsid w:val="001A7715"/>
    <w:rsid w:val="001A7B6B"/>
    <w:rsid w:val="001B07E5"/>
    <w:rsid w:val="001B0F53"/>
    <w:rsid w:val="001B2751"/>
    <w:rsid w:val="001B2F74"/>
    <w:rsid w:val="001B46D0"/>
    <w:rsid w:val="001B4706"/>
    <w:rsid w:val="001B508E"/>
    <w:rsid w:val="001B5F18"/>
    <w:rsid w:val="001B66AA"/>
    <w:rsid w:val="001B6A10"/>
    <w:rsid w:val="001C0086"/>
    <w:rsid w:val="001C1767"/>
    <w:rsid w:val="001C20D9"/>
    <w:rsid w:val="001C2170"/>
    <w:rsid w:val="001C339B"/>
    <w:rsid w:val="001C4098"/>
    <w:rsid w:val="001C41FB"/>
    <w:rsid w:val="001C482C"/>
    <w:rsid w:val="001C52B0"/>
    <w:rsid w:val="001C5E85"/>
    <w:rsid w:val="001C6FD4"/>
    <w:rsid w:val="001D00A8"/>
    <w:rsid w:val="001D0145"/>
    <w:rsid w:val="001D0AAC"/>
    <w:rsid w:val="001D0D3C"/>
    <w:rsid w:val="001D1338"/>
    <w:rsid w:val="001D1955"/>
    <w:rsid w:val="001D209E"/>
    <w:rsid w:val="001D21A1"/>
    <w:rsid w:val="001D24B4"/>
    <w:rsid w:val="001D3149"/>
    <w:rsid w:val="001D4148"/>
    <w:rsid w:val="001D42D0"/>
    <w:rsid w:val="001D4A2B"/>
    <w:rsid w:val="001D5E7D"/>
    <w:rsid w:val="001D5FFA"/>
    <w:rsid w:val="001D69DA"/>
    <w:rsid w:val="001D6A87"/>
    <w:rsid w:val="001D6BC5"/>
    <w:rsid w:val="001D76AB"/>
    <w:rsid w:val="001D7740"/>
    <w:rsid w:val="001D7D8A"/>
    <w:rsid w:val="001E0AA4"/>
    <w:rsid w:val="001E0CC3"/>
    <w:rsid w:val="001E103F"/>
    <w:rsid w:val="001E112E"/>
    <w:rsid w:val="001E1454"/>
    <w:rsid w:val="001E264C"/>
    <w:rsid w:val="001E38D8"/>
    <w:rsid w:val="001E3AF2"/>
    <w:rsid w:val="001E3E33"/>
    <w:rsid w:val="001E3FCB"/>
    <w:rsid w:val="001E536A"/>
    <w:rsid w:val="001E5A35"/>
    <w:rsid w:val="001E6CA8"/>
    <w:rsid w:val="001E6F62"/>
    <w:rsid w:val="001E6F7D"/>
    <w:rsid w:val="001E7AA7"/>
    <w:rsid w:val="001F127C"/>
    <w:rsid w:val="001F2957"/>
    <w:rsid w:val="001F3556"/>
    <w:rsid w:val="001F45F7"/>
    <w:rsid w:val="001F4B30"/>
    <w:rsid w:val="001F4C5C"/>
    <w:rsid w:val="001F4E72"/>
    <w:rsid w:val="001F510F"/>
    <w:rsid w:val="00200DEA"/>
    <w:rsid w:val="00200ECE"/>
    <w:rsid w:val="0020234A"/>
    <w:rsid w:val="002045B4"/>
    <w:rsid w:val="002052DF"/>
    <w:rsid w:val="002064D4"/>
    <w:rsid w:val="00206D01"/>
    <w:rsid w:val="002071EA"/>
    <w:rsid w:val="002077A7"/>
    <w:rsid w:val="002108E0"/>
    <w:rsid w:val="00212328"/>
    <w:rsid w:val="002123AF"/>
    <w:rsid w:val="00212949"/>
    <w:rsid w:val="00212A2E"/>
    <w:rsid w:val="00213478"/>
    <w:rsid w:val="0021551D"/>
    <w:rsid w:val="002155A2"/>
    <w:rsid w:val="0021579F"/>
    <w:rsid w:val="00216822"/>
    <w:rsid w:val="0021708C"/>
    <w:rsid w:val="00217855"/>
    <w:rsid w:val="00220E31"/>
    <w:rsid w:val="002214B0"/>
    <w:rsid w:val="00221EBA"/>
    <w:rsid w:val="0022221A"/>
    <w:rsid w:val="00222328"/>
    <w:rsid w:val="002237CB"/>
    <w:rsid w:val="00224671"/>
    <w:rsid w:val="002246F5"/>
    <w:rsid w:val="00224B54"/>
    <w:rsid w:val="002262D9"/>
    <w:rsid w:val="0022754F"/>
    <w:rsid w:val="002279EB"/>
    <w:rsid w:val="00230306"/>
    <w:rsid w:val="0023031E"/>
    <w:rsid w:val="002305BD"/>
    <w:rsid w:val="002315FC"/>
    <w:rsid w:val="00231B45"/>
    <w:rsid w:val="002325B5"/>
    <w:rsid w:val="0023459D"/>
    <w:rsid w:val="002345C7"/>
    <w:rsid w:val="002357AD"/>
    <w:rsid w:val="00235812"/>
    <w:rsid w:val="00236DC2"/>
    <w:rsid w:val="002379F7"/>
    <w:rsid w:val="00237B26"/>
    <w:rsid w:val="00237FEF"/>
    <w:rsid w:val="00240D12"/>
    <w:rsid w:val="002414ED"/>
    <w:rsid w:val="00243688"/>
    <w:rsid w:val="002441CD"/>
    <w:rsid w:val="00244801"/>
    <w:rsid w:val="00244CAD"/>
    <w:rsid w:val="00244CF9"/>
    <w:rsid w:val="002451D2"/>
    <w:rsid w:val="00246BAA"/>
    <w:rsid w:val="00246F2F"/>
    <w:rsid w:val="002470A5"/>
    <w:rsid w:val="00247167"/>
    <w:rsid w:val="00247D32"/>
    <w:rsid w:val="0025007F"/>
    <w:rsid w:val="002506E4"/>
    <w:rsid w:val="00251E50"/>
    <w:rsid w:val="00252D9F"/>
    <w:rsid w:val="002534F7"/>
    <w:rsid w:val="002536E9"/>
    <w:rsid w:val="00253DC8"/>
    <w:rsid w:val="00254DB4"/>
    <w:rsid w:val="00255D84"/>
    <w:rsid w:val="00255E28"/>
    <w:rsid w:val="00257FDF"/>
    <w:rsid w:val="00260C6D"/>
    <w:rsid w:val="00261425"/>
    <w:rsid w:val="0026202A"/>
    <w:rsid w:val="0026284D"/>
    <w:rsid w:val="002628D1"/>
    <w:rsid w:val="00262D42"/>
    <w:rsid w:val="00262F02"/>
    <w:rsid w:val="00262F33"/>
    <w:rsid w:val="00263372"/>
    <w:rsid w:val="0026414E"/>
    <w:rsid w:val="00265058"/>
    <w:rsid w:val="0026617F"/>
    <w:rsid w:val="002674AC"/>
    <w:rsid w:val="00267816"/>
    <w:rsid w:val="00267973"/>
    <w:rsid w:val="00270023"/>
    <w:rsid w:val="00270FBA"/>
    <w:rsid w:val="0027275F"/>
    <w:rsid w:val="00272942"/>
    <w:rsid w:val="00272B58"/>
    <w:rsid w:val="00272F57"/>
    <w:rsid w:val="00273456"/>
    <w:rsid w:val="00274549"/>
    <w:rsid w:val="00275F98"/>
    <w:rsid w:val="00276408"/>
    <w:rsid w:val="002779B6"/>
    <w:rsid w:val="00280B8A"/>
    <w:rsid w:val="00280CD1"/>
    <w:rsid w:val="002811CB"/>
    <w:rsid w:val="002819FF"/>
    <w:rsid w:val="002836BB"/>
    <w:rsid w:val="00283C7D"/>
    <w:rsid w:val="00283C99"/>
    <w:rsid w:val="00285C20"/>
    <w:rsid w:val="00286698"/>
    <w:rsid w:val="0028787D"/>
    <w:rsid w:val="0029076B"/>
    <w:rsid w:val="002913E5"/>
    <w:rsid w:val="002930DF"/>
    <w:rsid w:val="002935EB"/>
    <w:rsid w:val="00293850"/>
    <w:rsid w:val="00293864"/>
    <w:rsid w:val="0029421A"/>
    <w:rsid w:val="00294745"/>
    <w:rsid w:val="00295272"/>
    <w:rsid w:val="002953E8"/>
    <w:rsid w:val="002963C2"/>
    <w:rsid w:val="00297847"/>
    <w:rsid w:val="00297D92"/>
    <w:rsid w:val="00297E81"/>
    <w:rsid w:val="002A03F7"/>
    <w:rsid w:val="002A0BCE"/>
    <w:rsid w:val="002A0CBB"/>
    <w:rsid w:val="002A10D7"/>
    <w:rsid w:val="002A2470"/>
    <w:rsid w:val="002A426F"/>
    <w:rsid w:val="002A51DC"/>
    <w:rsid w:val="002A5630"/>
    <w:rsid w:val="002A581F"/>
    <w:rsid w:val="002A66DB"/>
    <w:rsid w:val="002A6810"/>
    <w:rsid w:val="002A7ABF"/>
    <w:rsid w:val="002A7C46"/>
    <w:rsid w:val="002A7E0B"/>
    <w:rsid w:val="002B0378"/>
    <w:rsid w:val="002B08F4"/>
    <w:rsid w:val="002B140A"/>
    <w:rsid w:val="002B16F9"/>
    <w:rsid w:val="002B1C43"/>
    <w:rsid w:val="002B1F60"/>
    <w:rsid w:val="002B3C82"/>
    <w:rsid w:val="002B3D46"/>
    <w:rsid w:val="002B3EAD"/>
    <w:rsid w:val="002B43CB"/>
    <w:rsid w:val="002B491D"/>
    <w:rsid w:val="002B5077"/>
    <w:rsid w:val="002B6346"/>
    <w:rsid w:val="002B63C8"/>
    <w:rsid w:val="002B741F"/>
    <w:rsid w:val="002B7CDD"/>
    <w:rsid w:val="002B7EB4"/>
    <w:rsid w:val="002C0D08"/>
    <w:rsid w:val="002C0DEF"/>
    <w:rsid w:val="002C1441"/>
    <w:rsid w:val="002C2229"/>
    <w:rsid w:val="002C2281"/>
    <w:rsid w:val="002C24BC"/>
    <w:rsid w:val="002C3BF6"/>
    <w:rsid w:val="002C3DE5"/>
    <w:rsid w:val="002C47CC"/>
    <w:rsid w:val="002C59D9"/>
    <w:rsid w:val="002C6D27"/>
    <w:rsid w:val="002C74C7"/>
    <w:rsid w:val="002C798F"/>
    <w:rsid w:val="002D0102"/>
    <w:rsid w:val="002D0152"/>
    <w:rsid w:val="002D0425"/>
    <w:rsid w:val="002D04CC"/>
    <w:rsid w:val="002D09DA"/>
    <w:rsid w:val="002D11AD"/>
    <w:rsid w:val="002D2347"/>
    <w:rsid w:val="002D2AE2"/>
    <w:rsid w:val="002D33C7"/>
    <w:rsid w:val="002D3A73"/>
    <w:rsid w:val="002D470A"/>
    <w:rsid w:val="002D5224"/>
    <w:rsid w:val="002D5C01"/>
    <w:rsid w:val="002D5D8A"/>
    <w:rsid w:val="002D6114"/>
    <w:rsid w:val="002D62B6"/>
    <w:rsid w:val="002D6C18"/>
    <w:rsid w:val="002D7334"/>
    <w:rsid w:val="002D745D"/>
    <w:rsid w:val="002E05B1"/>
    <w:rsid w:val="002E0A20"/>
    <w:rsid w:val="002E0B15"/>
    <w:rsid w:val="002E1A06"/>
    <w:rsid w:val="002E1C0F"/>
    <w:rsid w:val="002E2421"/>
    <w:rsid w:val="002E2682"/>
    <w:rsid w:val="002E3595"/>
    <w:rsid w:val="002E42FF"/>
    <w:rsid w:val="002E4FCC"/>
    <w:rsid w:val="002E525A"/>
    <w:rsid w:val="002E685C"/>
    <w:rsid w:val="002F1ACB"/>
    <w:rsid w:val="002F1F80"/>
    <w:rsid w:val="002F393B"/>
    <w:rsid w:val="002F41C0"/>
    <w:rsid w:val="002F4F46"/>
    <w:rsid w:val="002F53E9"/>
    <w:rsid w:val="002F7D08"/>
    <w:rsid w:val="002F7E8F"/>
    <w:rsid w:val="003000C3"/>
    <w:rsid w:val="003005BC"/>
    <w:rsid w:val="003007EE"/>
    <w:rsid w:val="00300C0C"/>
    <w:rsid w:val="00302048"/>
    <w:rsid w:val="0030215D"/>
    <w:rsid w:val="00302189"/>
    <w:rsid w:val="00302325"/>
    <w:rsid w:val="0030240A"/>
    <w:rsid w:val="0030313C"/>
    <w:rsid w:val="00303C50"/>
    <w:rsid w:val="0030445B"/>
    <w:rsid w:val="0030589D"/>
    <w:rsid w:val="00306C44"/>
    <w:rsid w:val="00306EAA"/>
    <w:rsid w:val="0030786E"/>
    <w:rsid w:val="00307DEF"/>
    <w:rsid w:val="0031118D"/>
    <w:rsid w:val="00312676"/>
    <w:rsid w:val="003126D3"/>
    <w:rsid w:val="00312B8E"/>
    <w:rsid w:val="003138C1"/>
    <w:rsid w:val="003155CB"/>
    <w:rsid w:val="0031632A"/>
    <w:rsid w:val="00316344"/>
    <w:rsid w:val="003165F4"/>
    <w:rsid w:val="003171FE"/>
    <w:rsid w:val="00317485"/>
    <w:rsid w:val="00320197"/>
    <w:rsid w:val="00323326"/>
    <w:rsid w:val="0032335A"/>
    <w:rsid w:val="003239C9"/>
    <w:rsid w:val="00324E6C"/>
    <w:rsid w:val="00325A42"/>
    <w:rsid w:val="00325CD6"/>
    <w:rsid w:val="0032634D"/>
    <w:rsid w:val="00326602"/>
    <w:rsid w:val="00326CCB"/>
    <w:rsid w:val="00326EEA"/>
    <w:rsid w:val="0032787F"/>
    <w:rsid w:val="0033105B"/>
    <w:rsid w:val="0033275A"/>
    <w:rsid w:val="003334DF"/>
    <w:rsid w:val="00333887"/>
    <w:rsid w:val="003343D5"/>
    <w:rsid w:val="00334487"/>
    <w:rsid w:val="0033598B"/>
    <w:rsid w:val="00335A7C"/>
    <w:rsid w:val="003361EF"/>
    <w:rsid w:val="003400D2"/>
    <w:rsid w:val="0034081B"/>
    <w:rsid w:val="00340ACD"/>
    <w:rsid w:val="00340AED"/>
    <w:rsid w:val="00340E35"/>
    <w:rsid w:val="003415CC"/>
    <w:rsid w:val="003426D4"/>
    <w:rsid w:val="00342D2A"/>
    <w:rsid w:val="003436B3"/>
    <w:rsid w:val="00343FB9"/>
    <w:rsid w:val="00344519"/>
    <w:rsid w:val="00345F5D"/>
    <w:rsid w:val="00347359"/>
    <w:rsid w:val="003477D7"/>
    <w:rsid w:val="00347FD4"/>
    <w:rsid w:val="003517BC"/>
    <w:rsid w:val="00351BD7"/>
    <w:rsid w:val="00351CC3"/>
    <w:rsid w:val="003526E3"/>
    <w:rsid w:val="0035290D"/>
    <w:rsid w:val="00352F19"/>
    <w:rsid w:val="003530E5"/>
    <w:rsid w:val="0035320B"/>
    <w:rsid w:val="00353C39"/>
    <w:rsid w:val="00353DB7"/>
    <w:rsid w:val="003551C6"/>
    <w:rsid w:val="00355E41"/>
    <w:rsid w:val="00355E81"/>
    <w:rsid w:val="00362655"/>
    <w:rsid w:val="00362E25"/>
    <w:rsid w:val="003630EB"/>
    <w:rsid w:val="003635CD"/>
    <w:rsid w:val="00363B96"/>
    <w:rsid w:val="00363C99"/>
    <w:rsid w:val="00363D4A"/>
    <w:rsid w:val="00364C60"/>
    <w:rsid w:val="00365925"/>
    <w:rsid w:val="0036613D"/>
    <w:rsid w:val="003661C0"/>
    <w:rsid w:val="003665D1"/>
    <w:rsid w:val="00367D45"/>
    <w:rsid w:val="00370639"/>
    <w:rsid w:val="003709F6"/>
    <w:rsid w:val="00370E7C"/>
    <w:rsid w:val="0037193E"/>
    <w:rsid w:val="0037216D"/>
    <w:rsid w:val="00372C74"/>
    <w:rsid w:val="00373911"/>
    <w:rsid w:val="003756F6"/>
    <w:rsid w:val="003766BF"/>
    <w:rsid w:val="00377703"/>
    <w:rsid w:val="0037771A"/>
    <w:rsid w:val="00377AA9"/>
    <w:rsid w:val="00377F2D"/>
    <w:rsid w:val="0038015E"/>
    <w:rsid w:val="0038064F"/>
    <w:rsid w:val="00380B0B"/>
    <w:rsid w:val="0038193D"/>
    <w:rsid w:val="00382BD7"/>
    <w:rsid w:val="00382DC1"/>
    <w:rsid w:val="003835F5"/>
    <w:rsid w:val="00385888"/>
    <w:rsid w:val="00385C9B"/>
    <w:rsid w:val="00385DBA"/>
    <w:rsid w:val="003872B5"/>
    <w:rsid w:val="003873CA"/>
    <w:rsid w:val="0038776D"/>
    <w:rsid w:val="00387E8F"/>
    <w:rsid w:val="00390805"/>
    <w:rsid w:val="003918D5"/>
    <w:rsid w:val="00391D7A"/>
    <w:rsid w:val="00392756"/>
    <w:rsid w:val="003931EC"/>
    <w:rsid w:val="003943A7"/>
    <w:rsid w:val="00394E60"/>
    <w:rsid w:val="00395280"/>
    <w:rsid w:val="00396511"/>
    <w:rsid w:val="00397443"/>
    <w:rsid w:val="003A104C"/>
    <w:rsid w:val="003A3164"/>
    <w:rsid w:val="003A3227"/>
    <w:rsid w:val="003A3BD3"/>
    <w:rsid w:val="003A3EB6"/>
    <w:rsid w:val="003A3F52"/>
    <w:rsid w:val="003A4011"/>
    <w:rsid w:val="003A47AD"/>
    <w:rsid w:val="003A4C9F"/>
    <w:rsid w:val="003A54EB"/>
    <w:rsid w:val="003A5E10"/>
    <w:rsid w:val="003A6B0E"/>
    <w:rsid w:val="003A6EF8"/>
    <w:rsid w:val="003B03AE"/>
    <w:rsid w:val="003B0493"/>
    <w:rsid w:val="003B1F1D"/>
    <w:rsid w:val="003B2D07"/>
    <w:rsid w:val="003B3844"/>
    <w:rsid w:val="003B4073"/>
    <w:rsid w:val="003B4D93"/>
    <w:rsid w:val="003B62B6"/>
    <w:rsid w:val="003B7026"/>
    <w:rsid w:val="003B7FE0"/>
    <w:rsid w:val="003C0A5B"/>
    <w:rsid w:val="003C2454"/>
    <w:rsid w:val="003C3278"/>
    <w:rsid w:val="003C50EE"/>
    <w:rsid w:val="003C6222"/>
    <w:rsid w:val="003C7CDE"/>
    <w:rsid w:val="003D0796"/>
    <w:rsid w:val="003D1A4A"/>
    <w:rsid w:val="003D2664"/>
    <w:rsid w:val="003D300B"/>
    <w:rsid w:val="003D375C"/>
    <w:rsid w:val="003D37DA"/>
    <w:rsid w:val="003D3866"/>
    <w:rsid w:val="003D3F99"/>
    <w:rsid w:val="003D4962"/>
    <w:rsid w:val="003E092A"/>
    <w:rsid w:val="003E124F"/>
    <w:rsid w:val="003E21F6"/>
    <w:rsid w:val="003E306C"/>
    <w:rsid w:val="003E326A"/>
    <w:rsid w:val="003E387F"/>
    <w:rsid w:val="003E4F4E"/>
    <w:rsid w:val="003E62FC"/>
    <w:rsid w:val="003E76B5"/>
    <w:rsid w:val="003E771C"/>
    <w:rsid w:val="003E7E32"/>
    <w:rsid w:val="003F030B"/>
    <w:rsid w:val="003F06CA"/>
    <w:rsid w:val="003F2178"/>
    <w:rsid w:val="003F2952"/>
    <w:rsid w:val="003F4670"/>
    <w:rsid w:val="003F4CA1"/>
    <w:rsid w:val="003F5757"/>
    <w:rsid w:val="003F6692"/>
    <w:rsid w:val="003F6BDB"/>
    <w:rsid w:val="004004EA"/>
    <w:rsid w:val="0040088D"/>
    <w:rsid w:val="00403B39"/>
    <w:rsid w:val="00403EEA"/>
    <w:rsid w:val="00404213"/>
    <w:rsid w:val="00404B0D"/>
    <w:rsid w:val="00404E0F"/>
    <w:rsid w:val="00406EA1"/>
    <w:rsid w:val="004070A8"/>
    <w:rsid w:val="00407479"/>
    <w:rsid w:val="0040785D"/>
    <w:rsid w:val="00407B08"/>
    <w:rsid w:val="00410363"/>
    <w:rsid w:val="0041050C"/>
    <w:rsid w:val="0041126F"/>
    <w:rsid w:val="00411D6A"/>
    <w:rsid w:val="00411F3A"/>
    <w:rsid w:val="0041252D"/>
    <w:rsid w:val="00412796"/>
    <w:rsid w:val="004138E2"/>
    <w:rsid w:val="00413B6B"/>
    <w:rsid w:val="00413B96"/>
    <w:rsid w:val="00414AA0"/>
    <w:rsid w:val="004156DF"/>
    <w:rsid w:val="00415D70"/>
    <w:rsid w:val="00416880"/>
    <w:rsid w:val="004200FB"/>
    <w:rsid w:val="00421ED8"/>
    <w:rsid w:val="004230A7"/>
    <w:rsid w:val="00423657"/>
    <w:rsid w:val="00425453"/>
    <w:rsid w:val="00425D70"/>
    <w:rsid w:val="00426143"/>
    <w:rsid w:val="004261D6"/>
    <w:rsid w:val="00427C7F"/>
    <w:rsid w:val="00430404"/>
    <w:rsid w:val="004312EA"/>
    <w:rsid w:val="004325F5"/>
    <w:rsid w:val="00432A91"/>
    <w:rsid w:val="00432D0C"/>
    <w:rsid w:val="00432F5F"/>
    <w:rsid w:val="00433AD5"/>
    <w:rsid w:val="00435019"/>
    <w:rsid w:val="00436131"/>
    <w:rsid w:val="00436A4C"/>
    <w:rsid w:val="00437D29"/>
    <w:rsid w:val="0044012A"/>
    <w:rsid w:val="00440A85"/>
    <w:rsid w:val="00441BFB"/>
    <w:rsid w:val="00442443"/>
    <w:rsid w:val="00442CAC"/>
    <w:rsid w:val="0044306B"/>
    <w:rsid w:val="004431EB"/>
    <w:rsid w:val="004434F0"/>
    <w:rsid w:val="0044479D"/>
    <w:rsid w:val="00444A9D"/>
    <w:rsid w:val="00444B0E"/>
    <w:rsid w:val="00445F1E"/>
    <w:rsid w:val="004476F2"/>
    <w:rsid w:val="004509B7"/>
    <w:rsid w:val="00451341"/>
    <w:rsid w:val="004514CC"/>
    <w:rsid w:val="00451820"/>
    <w:rsid w:val="004529D6"/>
    <w:rsid w:val="00453610"/>
    <w:rsid w:val="00453C9B"/>
    <w:rsid w:val="004543DC"/>
    <w:rsid w:val="00455D97"/>
    <w:rsid w:val="00455E8D"/>
    <w:rsid w:val="0045603C"/>
    <w:rsid w:val="0045647C"/>
    <w:rsid w:val="004571D5"/>
    <w:rsid w:val="00457423"/>
    <w:rsid w:val="00457A6B"/>
    <w:rsid w:val="00457E5F"/>
    <w:rsid w:val="0046023F"/>
    <w:rsid w:val="00461335"/>
    <w:rsid w:val="004635A6"/>
    <w:rsid w:val="00463F43"/>
    <w:rsid w:val="00464F05"/>
    <w:rsid w:val="0046648A"/>
    <w:rsid w:val="00466923"/>
    <w:rsid w:val="00466EAC"/>
    <w:rsid w:val="00466FF6"/>
    <w:rsid w:val="004718F2"/>
    <w:rsid w:val="004720FE"/>
    <w:rsid w:val="004744D7"/>
    <w:rsid w:val="0047542E"/>
    <w:rsid w:val="00477A49"/>
    <w:rsid w:val="004801E7"/>
    <w:rsid w:val="004802E6"/>
    <w:rsid w:val="00481BA4"/>
    <w:rsid w:val="00481F77"/>
    <w:rsid w:val="004825F4"/>
    <w:rsid w:val="004837A0"/>
    <w:rsid w:val="00483E16"/>
    <w:rsid w:val="004846AF"/>
    <w:rsid w:val="0048525F"/>
    <w:rsid w:val="00485BF3"/>
    <w:rsid w:val="004871D5"/>
    <w:rsid w:val="004873DF"/>
    <w:rsid w:val="00487C52"/>
    <w:rsid w:val="004907DA"/>
    <w:rsid w:val="00490968"/>
    <w:rsid w:val="00491B8B"/>
    <w:rsid w:val="00491C06"/>
    <w:rsid w:val="004923DF"/>
    <w:rsid w:val="00492B7F"/>
    <w:rsid w:val="004942C7"/>
    <w:rsid w:val="004952FD"/>
    <w:rsid w:val="0049567C"/>
    <w:rsid w:val="0049602D"/>
    <w:rsid w:val="00496371"/>
    <w:rsid w:val="0049792C"/>
    <w:rsid w:val="004A179E"/>
    <w:rsid w:val="004A1DA8"/>
    <w:rsid w:val="004A2759"/>
    <w:rsid w:val="004A3136"/>
    <w:rsid w:val="004A3470"/>
    <w:rsid w:val="004A41DF"/>
    <w:rsid w:val="004A4A2A"/>
    <w:rsid w:val="004A5637"/>
    <w:rsid w:val="004A5E01"/>
    <w:rsid w:val="004A6383"/>
    <w:rsid w:val="004A6388"/>
    <w:rsid w:val="004A649B"/>
    <w:rsid w:val="004A67A6"/>
    <w:rsid w:val="004A733B"/>
    <w:rsid w:val="004B0669"/>
    <w:rsid w:val="004B0C62"/>
    <w:rsid w:val="004B1061"/>
    <w:rsid w:val="004B2070"/>
    <w:rsid w:val="004B2665"/>
    <w:rsid w:val="004B3427"/>
    <w:rsid w:val="004B3D75"/>
    <w:rsid w:val="004B452D"/>
    <w:rsid w:val="004B45D9"/>
    <w:rsid w:val="004B46A0"/>
    <w:rsid w:val="004B49C4"/>
    <w:rsid w:val="004B6816"/>
    <w:rsid w:val="004B68BA"/>
    <w:rsid w:val="004B7C6F"/>
    <w:rsid w:val="004C1989"/>
    <w:rsid w:val="004C1F53"/>
    <w:rsid w:val="004C219D"/>
    <w:rsid w:val="004C2601"/>
    <w:rsid w:val="004C2E01"/>
    <w:rsid w:val="004C2E57"/>
    <w:rsid w:val="004C44E7"/>
    <w:rsid w:val="004C4BD6"/>
    <w:rsid w:val="004C4DE0"/>
    <w:rsid w:val="004C5AA0"/>
    <w:rsid w:val="004C5EA7"/>
    <w:rsid w:val="004C6C03"/>
    <w:rsid w:val="004C703B"/>
    <w:rsid w:val="004C74E0"/>
    <w:rsid w:val="004D102F"/>
    <w:rsid w:val="004D114B"/>
    <w:rsid w:val="004D1362"/>
    <w:rsid w:val="004D2306"/>
    <w:rsid w:val="004D2747"/>
    <w:rsid w:val="004D4705"/>
    <w:rsid w:val="004D4715"/>
    <w:rsid w:val="004D507F"/>
    <w:rsid w:val="004D603D"/>
    <w:rsid w:val="004D6528"/>
    <w:rsid w:val="004D72B0"/>
    <w:rsid w:val="004D7B9D"/>
    <w:rsid w:val="004E0D96"/>
    <w:rsid w:val="004E1241"/>
    <w:rsid w:val="004E2953"/>
    <w:rsid w:val="004E2C1A"/>
    <w:rsid w:val="004E30DF"/>
    <w:rsid w:val="004E3848"/>
    <w:rsid w:val="004E3B79"/>
    <w:rsid w:val="004E544E"/>
    <w:rsid w:val="004E5900"/>
    <w:rsid w:val="004E59CC"/>
    <w:rsid w:val="004E6447"/>
    <w:rsid w:val="004E786C"/>
    <w:rsid w:val="004F04AC"/>
    <w:rsid w:val="004F05DF"/>
    <w:rsid w:val="004F1E5E"/>
    <w:rsid w:val="004F2D5F"/>
    <w:rsid w:val="004F3C0A"/>
    <w:rsid w:val="004F43B3"/>
    <w:rsid w:val="004F52BD"/>
    <w:rsid w:val="004F5D62"/>
    <w:rsid w:val="004F661A"/>
    <w:rsid w:val="00501475"/>
    <w:rsid w:val="00501775"/>
    <w:rsid w:val="0050226E"/>
    <w:rsid w:val="00502BC9"/>
    <w:rsid w:val="00502E68"/>
    <w:rsid w:val="00502F1E"/>
    <w:rsid w:val="005052FF"/>
    <w:rsid w:val="005078DF"/>
    <w:rsid w:val="00510510"/>
    <w:rsid w:val="00510B51"/>
    <w:rsid w:val="00511308"/>
    <w:rsid w:val="005126DA"/>
    <w:rsid w:val="0051368F"/>
    <w:rsid w:val="0051392E"/>
    <w:rsid w:val="00513942"/>
    <w:rsid w:val="0051430B"/>
    <w:rsid w:val="005145B8"/>
    <w:rsid w:val="00514822"/>
    <w:rsid w:val="00515E67"/>
    <w:rsid w:val="005165B6"/>
    <w:rsid w:val="00516AA7"/>
    <w:rsid w:val="0051716D"/>
    <w:rsid w:val="005178B4"/>
    <w:rsid w:val="00520AA5"/>
    <w:rsid w:val="00522532"/>
    <w:rsid w:val="0052455B"/>
    <w:rsid w:val="005246C9"/>
    <w:rsid w:val="00525263"/>
    <w:rsid w:val="00526D4C"/>
    <w:rsid w:val="00526DF4"/>
    <w:rsid w:val="00527CDA"/>
    <w:rsid w:val="0053261A"/>
    <w:rsid w:val="00533255"/>
    <w:rsid w:val="00533C0F"/>
    <w:rsid w:val="005341E2"/>
    <w:rsid w:val="00534375"/>
    <w:rsid w:val="0053547D"/>
    <w:rsid w:val="005360BE"/>
    <w:rsid w:val="00536DB7"/>
    <w:rsid w:val="005378E0"/>
    <w:rsid w:val="00537AF7"/>
    <w:rsid w:val="005401CC"/>
    <w:rsid w:val="00542038"/>
    <w:rsid w:val="005421A5"/>
    <w:rsid w:val="005424F1"/>
    <w:rsid w:val="00542507"/>
    <w:rsid w:val="00542664"/>
    <w:rsid w:val="00542968"/>
    <w:rsid w:val="00543B84"/>
    <w:rsid w:val="00543D45"/>
    <w:rsid w:val="0054510B"/>
    <w:rsid w:val="00545542"/>
    <w:rsid w:val="00545AD3"/>
    <w:rsid w:val="00545B52"/>
    <w:rsid w:val="00546209"/>
    <w:rsid w:val="00546681"/>
    <w:rsid w:val="0054692A"/>
    <w:rsid w:val="00546F19"/>
    <w:rsid w:val="005479FA"/>
    <w:rsid w:val="00547CCF"/>
    <w:rsid w:val="00550357"/>
    <w:rsid w:val="005506F5"/>
    <w:rsid w:val="00550EB5"/>
    <w:rsid w:val="0055151F"/>
    <w:rsid w:val="00551644"/>
    <w:rsid w:val="00551A88"/>
    <w:rsid w:val="00551B5D"/>
    <w:rsid w:val="00552C32"/>
    <w:rsid w:val="00553037"/>
    <w:rsid w:val="00553548"/>
    <w:rsid w:val="0055367C"/>
    <w:rsid w:val="00553ABF"/>
    <w:rsid w:val="00553DA2"/>
    <w:rsid w:val="00553DA6"/>
    <w:rsid w:val="0055432E"/>
    <w:rsid w:val="0055467C"/>
    <w:rsid w:val="005553B9"/>
    <w:rsid w:val="005555CB"/>
    <w:rsid w:val="00555D04"/>
    <w:rsid w:val="00556D1F"/>
    <w:rsid w:val="0055794A"/>
    <w:rsid w:val="00557B4A"/>
    <w:rsid w:val="00560112"/>
    <w:rsid w:val="00560132"/>
    <w:rsid w:val="005603E8"/>
    <w:rsid w:val="005606E0"/>
    <w:rsid w:val="00560B05"/>
    <w:rsid w:val="00560F55"/>
    <w:rsid w:val="00561C44"/>
    <w:rsid w:val="00562BCA"/>
    <w:rsid w:val="005639A5"/>
    <w:rsid w:val="005642CB"/>
    <w:rsid w:val="005645FF"/>
    <w:rsid w:val="005647A5"/>
    <w:rsid w:val="00564903"/>
    <w:rsid w:val="00564BCC"/>
    <w:rsid w:val="00567657"/>
    <w:rsid w:val="00567932"/>
    <w:rsid w:val="00567D74"/>
    <w:rsid w:val="00571792"/>
    <w:rsid w:val="00572361"/>
    <w:rsid w:val="005728CF"/>
    <w:rsid w:val="00572A3A"/>
    <w:rsid w:val="00572DB6"/>
    <w:rsid w:val="005733FD"/>
    <w:rsid w:val="00573DF6"/>
    <w:rsid w:val="00574446"/>
    <w:rsid w:val="00575173"/>
    <w:rsid w:val="00575196"/>
    <w:rsid w:val="00576813"/>
    <w:rsid w:val="00576921"/>
    <w:rsid w:val="0057746B"/>
    <w:rsid w:val="005776F7"/>
    <w:rsid w:val="00577CAE"/>
    <w:rsid w:val="005805BD"/>
    <w:rsid w:val="00581467"/>
    <w:rsid w:val="00581A06"/>
    <w:rsid w:val="00582293"/>
    <w:rsid w:val="00582E38"/>
    <w:rsid w:val="005851BB"/>
    <w:rsid w:val="005855EB"/>
    <w:rsid w:val="00585931"/>
    <w:rsid w:val="0058662C"/>
    <w:rsid w:val="00587CF5"/>
    <w:rsid w:val="00587EF1"/>
    <w:rsid w:val="00590EEF"/>
    <w:rsid w:val="005910DF"/>
    <w:rsid w:val="00592C0C"/>
    <w:rsid w:val="005941B0"/>
    <w:rsid w:val="005953CE"/>
    <w:rsid w:val="00596131"/>
    <w:rsid w:val="00597166"/>
    <w:rsid w:val="00597B4E"/>
    <w:rsid w:val="005A02C7"/>
    <w:rsid w:val="005A055E"/>
    <w:rsid w:val="005A37E5"/>
    <w:rsid w:val="005A4A6E"/>
    <w:rsid w:val="005A548E"/>
    <w:rsid w:val="005A56F7"/>
    <w:rsid w:val="005A6D32"/>
    <w:rsid w:val="005A73A0"/>
    <w:rsid w:val="005B0837"/>
    <w:rsid w:val="005B1663"/>
    <w:rsid w:val="005B1D54"/>
    <w:rsid w:val="005B2CF0"/>
    <w:rsid w:val="005B34C1"/>
    <w:rsid w:val="005B375A"/>
    <w:rsid w:val="005B3FD1"/>
    <w:rsid w:val="005B4184"/>
    <w:rsid w:val="005B4B84"/>
    <w:rsid w:val="005B58FC"/>
    <w:rsid w:val="005C0248"/>
    <w:rsid w:val="005C089E"/>
    <w:rsid w:val="005C1086"/>
    <w:rsid w:val="005C1318"/>
    <w:rsid w:val="005C161F"/>
    <w:rsid w:val="005C308B"/>
    <w:rsid w:val="005C4D4E"/>
    <w:rsid w:val="005C5907"/>
    <w:rsid w:val="005C66EC"/>
    <w:rsid w:val="005C6B45"/>
    <w:rsid w:val="005C7A45"/>
    <w:rsid w:val="005D02E1"/>
    <w:rsid w:val="005D1342"/>
    <w:rsid w:val="005D13C6"/>
    <w:rsid w:val="005D306A"/>
    <w:rsid w:val="005D35C7"/>
    <w:rsid w:val="005D4A77"/>
    <w:rsid w:val="005D4BC1"/>
    <w:rsid w:val="005D5AC7"/>
    <w:rsid w:val="005D5B68"/>
    <w:rsid w:val="005D6834"/>
    <w:rsid w:val="005D718E"/>
    <w:rsid w:val="005D74A9"/>
    <w:rsid w:val="005E12E3"/>
    <w:rsid w:val="005E2865"/>
    <w:rsid w:val="005E491B"/>
    <w:rsid w:val="005E6498"/>
    <w:rsid w:val="005E64D2"/>
    <w:rsid w:val="005E6BDE"/>
    <w:rsid w:val="005E72C0"/>
    <w:rsid w:val="005F13BE"/>
    <w:rsid w:val="005F253A"/>
    <w:rsid w:val="005F2614"/>
    <w:rsid w:val="005F2B31"/>
    <w:rsid w:val="005F3B1F"/>
    <w:rsid w:val="005F673B"/>
    <w:rsid w:val="005F6EA4"/>
    <w:rsid w:val="005F7400"/>
    <w:rsid w:val="0060020B"/>
    <w:rsid w:val="00601C3E"/>
    <w:rsid w:val="0060201A"/>
    <w:rsid w:val="006021E7"/>
    <w:rsid w:val="00602C88"/>
    <w:rsid w:val="00603D59"/>
    <w:rsid w:val="00605729"/>
    <w:rsid w:val="00605D37"/>
    <w:rsid w:val="006060D8"/>
    <w:rsid w:val="00606E2E"/>
    <w:rsid w:val="00607203"/>
    <w:rsid w:val="006078BC"/>
    <w:rsid w:val="00610BD9"/>
    <w:rsid w:val="00610D73"/>
    <w:rsid w:val="006111B3"/>
    <w:rsid w:val="00611F35"/>
    <w:rsid w:val="006127F3"/>
    <w:rsid w:val="00612B1E"/>
    <w:rsid w:val="00614F68"/>
    <w:rsid w:val="00616347"/>
    <w:rsid w:val="006163BB"/>
    <w:rsid w:val="0061673A"/>
    <w:rsid w:val="00616BE4"/>
    <w:rsid w:val="00616D1C"/>
    <w:rsid w:val="00620382"/>
    <w:rsid w:val="006206A0"/>
    <w:rsid w:val="006213CC"/>
    <w:rsid w:val="0062246F"/>
    <w:rsid w:val="0062251E"/>
    <w:rsid w:val="00622C92"/>
    <w:rsid w:val="00623E5E"/>
    <w:rsid w:val="0062423C"/>
    <w:rsid w:val="006253AC"/>
    <w:rsid w:val="006262B2"/>
    <w:rsid w:val="00626E32"/>
    <w:rsid w:val="00627370"/>
    <w:rsid w:val="00627BB3"/>
    <w:rsid w:val="00630054"/>
    <w:rsid w:val="006311CE"/>
    <w:rsid w:val="00631565"/>
    <w:rsid w:val="00632DC4"/>
    <w:rsid w:val="00633C78"/>
    <w:rsid w:val="00633EF5"/>
    <w:rsid w:val="00635102"/>
    <w:rsid w:val="006352E3"/>
    <w:rsid w:val="0063653C"/>
    <w:rsid w:val="00637163"/>
    <w:rsid w:val="006373EE"/>
    <w:rsid w:val="00640059"/>
    <w:rsid w:val="00643EAA"/>
    <w:rsid w:val="00644A6D"/>
    <w:rsid w:val="00645D66"/>
    <w:rsid w:val="006461F7"/>
    <w:rsid w:val="006462D7"/>
    <w:rsid w:val="00646825"/>
    <w:rsid w:val="00646913"/>
    <w:rsid w:val="006472C1"/>
    <w:rsid w:val="00647A34"/>
    <w:rsid w:val="00647DE8"/>
    <w:rsid w:val="006501E4"/>
    <w:rsid w:val="006514AE"/>
    <w:rsid w:val="00651948"/>
    <w:rsid w:val="00652284"/>
    <w:rsid w:val="00652DA8"/>
    <w:rsid w:val="0065352F"/>
    <w:rsid w:val="00653C23"/>
    <w:rsid w:val="006545EA"/>
    <w:rsid w:val="006554D1"/>
    <w:rsid w:val="00655A2C"/>
    <w:rsid w:val="006568EC"/>
    <w:rsid w:val="00656903"/>
    <w:rsid w:val="00661CAA"/>
    <w:rsid w:val="0066399D"/>
    <w:rsid w:val="00663BAF"/>
    <w:rsid w:val="006643D4"/>
    <w:rsid w:val="0066445F"/>
    <w:rsid w:val="00664952"/>
    <w:rsid w:val="00664F45"/>
    <w:rsid w:val="00665313"/>
    <w:rsid w:val="0066631F"/>
    <w:rsid w:val="0066710F"/>
    <w:rsid w:val="0066798E"/>
    <w:rsid w:val="0067051C"/>
    <w:rsid w:val="00670900"/>
    <w:rsid w:val="006731A2"/>
    <w:rsid w:val="006752D4"/>
    <w:rsid w:val="006761C2"/>
    <w:rsid w:val="00677E43"/>
    <w:rsid w:val="00677E7C"/>
    <w:rsid w:val="00680468"/>
    <w:rsid w:val="006804E7"/>
    <w:rsid w:val="00681F14"/>
    <w:rsid w:val="006851B5"/>
    <w:rsid w:val="00685717"/>
    <w:rsid w:val="006858B6"/>
    <w:rsid w:val="00685E56"/>
    <w:rsid w:val="00685FD0"/>
    <w:rsid w:val="00686E26"/>
    <w:rsid w:val="00687DA8"/>
    <w:rsid w:val="00690FBB"/>
    <w:rsid w:val="0069283B"/>
    <w:rsid w:val="00692C79"/>
    <w:rsid w:val="00693682"/>
    <w:rsid w:val="00694E9A"/>
    <w:rsid w:val="00695A86"/>
    <w:rsid w:val="006969F5"/>
    <w:rsid w:val="00697105"/>
    <w:rsid w:val="00697370"/>
    <w:rsid w:val="00697BE7"/>
    <w:rsid w:val="006A1F70"/>
    <w:rsid w:val="006A2B3B"/>
    <w:rsid w:val="006A2FA9"/>
    <w:rsid w:val="006A4738"/>
    <w:rsid w:val="006A57A3"/>
    <w:rsid w:val="006A61A8"/>
    <w:rsid w:val="006A7C63"/>
    <w:rsid w:val="006A7DB3"/>
    <w:rsid w:val="006B0406"/>
    <w:rsid w:val="006B1663"/>
    <w:rsid w:val="006B20D5"/>
    <w:rsid w:val="006B29A3"/>
    <w:rsid w:val="006B3FB2"/>
    <w:rsid w:val="006B47EF"/>
    <w:rsid w:val="006B47F2"/>
    <w:rsid w:val="006B4D52"/>
    <w:rsid w:val="006B5B05"/>
    <w:rsid w:val="006B6A73"/>
    <w:rsid w:val="006B6F95"/>
    <w:rsid w:val="006B7213"/>
    <w:rsid w:val="006B7D7E"/>
    <w:rsid w:val="006C0D96"/>
    <w:rsid w:val="006C211E"/>
    <w:rsid w:val="006C4D51"/>
    <w:rsid w:val="006C58D6"/>
    <w:rsid w:val="006C5E88"/>
    <w:rsid w:val="006C6270"/>
    <w:rsid w:val="006D0DCD"/>
    <w:rsid w:val="006D172D"/>
    <w:rsid w:val="006D2212"/>
    <w:rsid w:val="006D2C65"/>
    <w:rsid w:val="006D3B5E"/>
    <w:rsid w:val="006D3DB4"/>
    <w:rsid w:val="006D5329"/>
    <w:rsid w:val="006D639D"/>
    <w:rsid w:val="006D6B58"/>
    <w:rsid w:val="006E241B"/>
    <w:rsid w:val="006E6BD7"/>
    <w:rsid w:val="006E7F0B"/>
    <w:rsid w:val="006F046F"/>
    <w:rsid w:val="006F1BDC"/>
    <w:rsid w:val="006F2410"/>
    <w:rsid w:val="006F26D9"/>
    <w:rsid w:val="006F382B"/>
    <w:rsid w:val="006F4A25"/>
    <w:rsid w:val="006F5140"/>
    <w:rsid w:val="006F59D0"/>
    <w:rsid w:val="006F6503"/>
    <w:rsid w:val="006F69B7"/>
    <w:rsid w:val="006F6BD6"/>
    <w:rsid w:val="006F6C45"/>
    <w:rsid w:val="006F7228"/>
    <w:rsid w:val="006F7920"/>
    <w:rsid w:val="0070054C"/>
    <w:rsid w:val="007008C6"/>
    <w:rsid w:val="00701A96"/>
    <w:rsid w:val="00702016"/>
    <w:rsid w:val="00702D0F"/>
    <w:rsid w:val="007031B4"/>
    <w:rsid w:val="0070367D"/>
    <w:rsid w:val="00703C4E"/>
    <w:rsid w:val="00703FAA"/>
    <w:rsid w:val="0070545B"/>
    <w:rsid w:val="00705977"/>
    <w:rsid w:val="00706EC1"/>
    <w:rsid w:val="007073C6"/>
    <w:rsid w:val="0070796E"/>
    <w:rsid w:val="00710485"/>
    <w:rsid w:val="007104DA"/>
    <w:rsid w:val="00711182"/>
    <w:rsid w:val="007114A3"/>
    <w:rsid w:val="00713E73"/>
    <w:rsid w:val="00715198"/>
    <w:rsid w:val="00715B2C"/>
    <w:rsid w:val="00717635"/>
    <w:rsid w:val="0071770D"/>
    <w:rsid w:val="00721CBC"/>
    <w:rsid w:val="00721F07"/>
    <w:rsid w:val="00722AF1"/>
    <w:rsid w:val="0072321F"/>
    <w:rsid w:val="007234B2"/>
    <w:rsid w:val="0072444F"/>
    <w:rsid w:val="0072536D"/>
    <w:rsid w:val="00725DB5"/>
    <w:rsid w:val="0072630B"/>
    <w:rsid w:val="00734450"/>
    <w:rsid w:val="0073461E"/>
    <w:rsid w:val="0073478B"/>
    <w:rsid w:val="007349CD"/>
    <w:rsid w:val="00734EFC"/>
    <w:rsid w:val="00735859"/>
    <w:rsid w:val="00735AE1"/>
    <w:rsid w:val="00735FEA"/>
    <w:rsid w:val="00736897"/>
    <w:rsid w:val="0074082A"/>
    <w:rsid w:val="00741371"/>
    <w:rsid w:val="00741B7F"/>
    <w:rsid w:val="00743D65"/>
    <w:rsid w:val="00744368"/>
    <w:rsid w:val="007447E7"/>
    <w:rsid w:val="00746660"/>
    <w:rsid w:val="00746C62"/>
    <w:rsid w:val="007479F4"/>
    <w:rsid w:val="00747A19"/>
    <w:rsid w:val="00750139"/>
    <w:rsid w:val="00750E24"/>
    <w:rsid w:val="007514E0"/>
    <w:rsid w:val="0075247F"/>
    <w:rsid w:val="00752795"/>
    <w:rsid w:val="00753BFA"/>
    <w:rsid w:val="00755650"/>
    <w:rsid w:val="00756101"/>
    <w:rsid w:val="007606CC"/>
    <w:rsid w:val="007606CE"/>
    <w:rsid w:val="00760BA1"/>
    <w:rsid w:val="007616AA"/>
    <w:rsid w:val="007653B2"/>
    <w:rsid w:val="00765E5A"/>
    <w:rsid w:val="00770388"/>
    <w:rsid w:val="00771D8F"/>
    <w:rsid w:val="0077456E"/>
    <w:rsid w:val="00774749"/>
    <w:rsid w:val="0077565D"/>
    <w:rsid w:val="0077604D"/>
    <w:rsid w:val="007800AA"/>
    <w:rsid w:val="007802BB"/>
    <w:rsid w:val="00781B42"/>
    <w:rsid w:val="00782055"/>
    <w:rsid w:val="00782C5C"/>
    <w:rsid w:val="00782F48"/>
    <w:rsid w:val="007830E5"/>
    <w:rsid w:val="007830F8"/>
    <w:rsid w:val="00784199"/>
    <w:rsid w:val="007842EB"/>
    <w:rsid w:val="00784C11"/>
    <w:rsid w:val="007855D5"/>
    <w:rsid w:val="007869E4"/>
    <w:rsid w:val="007901BE"/>
    <w:rsid w:val="007907BA"/>
    <w:rsid w:val="00790C7C"/>
    <w:rsid w:val="0079175D"/>
    <w:rsid w:val="00792058"/>
    <w:rsid w:val="00793B0E"/>
    <w:rsid w:val="00793DB6"/>
    <w:rsid w:val="00794E6C"/>
    <w:rsid w:val="00796629"/>
    <w:rsid w:val="0079669D"/>
    <w:rsid w:val="007972D0"/>
    <w:rsid w:val="007975B1"/>
    <w:rsid w:val="007977C2"/>
    <w:rsid w:val="00797C0C"/>
    <w:rsid w:val="00797D32"/>
    <w:rsid w:val="00797F11"/>
    <w:rsid w:val="007A0C3D"/>
    <w:rsid w:val="007A15F1"/>
    <w:rsid w:val="007A1D34"/>
    <w:rsid w:val="007A34A4"/>
    <w:rsid w:val="007A3C38"/>
    <w:rsid w:val="007A483C"/>
    <w:rsid w:val="007A4D87"/>
    <w:rsid w:val="007A6616"/>
    <w:rsid w:val="007A7380"/>
    <w:rsid w:val="007B0AD0"/>
    <w:rsid w:val="007B4AD9"/>
    <w:rsid w:val="007B4BE4"/>
    <w:rsid w:val="007B5BCF"/>
    <w:rsid w:val="007B5D17"/>
    <w:rsid w:val="007B6C6D"/>
    <w:rsid w:val="007B6FCD"/>
    <w:rsid w:val="007B7134"/>
    <w:rsid w:val="007C0189"/>
    <w:rsid w:val="007C088F"/>
    <w:rsid w:val="007C0992"/>
    <w:rsid w:val="007C1F39"/>
    <w:rsid w:val="007C2031"/>
    <w:rsid w:val="007C2781"/>
    <w:rsid w:val="007C2C03"/>
    <w:rsid w:val="007C31C6"/>
    <w:rsid w:val="007C4FCA"/>
    <w:rsid w:val="007C54F7"/>
    <w:rsid w:val="007C63C4"/>
    <w:rsid w:val="007C78DF"/>
    <w:rsid w:val="007C7EBD"/>
    <w:rsid w:val="007D2A7A"/>
    <w:rsid w:val="007D2EBB"/>
    <w:rsid w:val="007D3218"/>
    <w:rsid w:val="007D4D4D"/>
    <w:rsid w:val="007D7B71"/>
    <w:rsid w:val="007D7E0B"/>
    <w:rsid w:val="007E1718"/>
    <w:rsid w:val="007E29A7"/>
    <w:rsid w:val="007E2AFE"/>
    <w:rsid w:val="007E30CA"/>
    <w:rsid w:val="007E389A"/>
    <w:rsid w:val="007E411F"/>
    <w:rsid w:val="007E47B2"/>
    <w:rsid w:val="007E49F9"/>
    <w:rsid w:val="007E58FC"/>
    <w:rsid w:val="007E6281"/>
    <w:rsid w:val="007E6594"/>
    <w:rsid w:val="007E789B"/>
    <w:rsid w:val="007F053A"/>
    <w:rsid w:val="007F29AD"/>
    <w:rsid w:val="007F2C97"/>
    <w:rsid w:val="007F313C"/>
    <w:rsid w:val="007F3448"/>
    <w:rsid w:val="007F3712"/>
    <w:rsid w:val="007F3F98"/>
    <w:rsid w:val="007F48F8"/>
    <w:rsid w:val="008008F7"/>
    <w:rsid w:val="008011AD"/>
    <w:rsid w:val="008017D1"/>
    <w:rsid w:val="00801D08"/>
    <w:rsid w:val="0080283A"/>
    <w:rsid w:val="00802CF8"/>
    <w:rsid w:val="00802EF6"/>
    <w:rsid w:val="00803CFB"/>
    <w:rsid w:val="00803F35"/>
    <w:rsid w:val="00804DD3"/>
    <w:rsid w:val="0080751A"/>
    <w:rsid w:val="008077CF"/>
    <w:rsid w:val="00807B94"/>
    <w:rsid w:val="00810883"/>
    <w:rsid w:val="0081105A"/>
    <w:rsid w:val="00811A19"/>
    <w:rsid w:val="00812719"/>
    <w:rsid w:val="00812AC2"/>
    <w:rsid w:val="00814152"/>
    <w:rsid w:val="0081447E"/>
    <w:rsid w:val="00814C1D"/>
    <w:rsid w:val="008159B4"/>
    <w:rsid w:val="008167D1"/>
    <w:rsid w:val="00816967"/>
    <w:rsid w:val="00816AD4"/>
    <w:rsid w:val="0081705C"/>
    <w:rsid w:val="0081709D"/>
    <w:rsid w:val="00817406"/>
    <w:rsid w:val="00820AAA"/>
    <w:rsid w:val="008215D5"/>
    <w:rsid w:val="00821811"/>
    <w:rsid w:val="00822367"/>
    <w:rsid w:val="0082364C"/>
    <w:rsid w:val="0082544D"/>
    <w:rsid w:val="00825DF6"/>
    <w:rsid w:val="00826471"/>
    <w:rsid w:val="00826C64"/>
    <w:rsid w:val="00826CFF"/>
    <w:rsid w:val="0082770B"/>
    <w:rsid w:val="008305A5"/>
    <w:rsid w:val="00830BF9"/>
    <w:rsid w:val="008336D8"/>
    <w:rsid w:val="00835339"/>
    <w:rsid w:val="0083546B"/>
    <w:rsid w:val="00835BF2"/>
    <w:rsid w:val="00835DC4"/>
    <w:rsid w:val="008362E8"/>
    <w:rsid w:val="0083693C"/>
    <w:rsid w:val="00836F46"/>
    <w:rsid w:val="008373A5"/>
    <w:rsid w:val="0083751B"/>
    <w:rsid w:val="00837738"/>
    <w:rsid w:val="008407BE"/>
    <w:rsid w:val="00841060"/>
    <w:rsid w:val="008419A3"/>
    <w:rsid w:val="008419DB"/>
    <w:rsid w:val="00842F9E"/>
    <w:rsid w:val="00843F93"/>
    <w:rsid w:val="00846228"/>
    <w:rsid w:val="00846854"/>
    <w:rsid w:val="00847068"/>
    <w:rsid w:val="0084774B"/>
    <w:rsid w:val="00850152"/>
    <w:rsid w:val="008506F1"/>
    <w:rsid w:val="00851216"/>
    <w:rsid w:val="00851B39"/>
    <w:rsid w:val="00852D16"/>
    <w:rsid w:val="0085303D"/>
    <w:rsid w:val="00853A54"/>
    <w:rsid w:val="008544C3"/>
    <w:rsid w:val="00855076"/>
    <w:rsid w:val="0085574F"/>
    <w:rsid w:val="00856C29"/>
    <w:rsid w:val="0085729E"/>
    <w:rsid w:val="008602BC"/>
    <w:rsid w:val="00860C7A"/>
    <w:rsid w:val="008612BF"/>
    <w:rsid w:val="00861775"/>
    <w:rsid w:val="00861E6A"/>
    <w:rsid w:val="00862837"/>
    <w:rsid w:val="00862C5A"/>
    <w:rsid w:val="00862F99"/>
    <w:rsid w:val="0086455B"/>
    <w:rsid w:val="008662B9"/>
    <w:rsid w:val="00866B4B"/>
    <w:rsid w:val="008679AD"/>
    <w:rsid w:val="00867A36"/>
    <w:rsid w:val="00867E89"/>
    <w:rsid w:val="00867FD4"/>
    <w:rsid w:val="00870866"/>
    <w:rsid w:val="00870BC0"/>
    <w:rsid w:val="00871B4C"/>
    <w:rsid w:val="00871CA8"/>
    <w:rsid w:val="00872177"/>
    <w:rsid w:val="0087445F"/>
    <w:rsid w:val="00874915"/>
    <w:rsid w:val="00875BD9"/>
    <w:rsid w:val="00876E61"/>
    <w:rsid w:val="00877055"/>
    <w:rsid w:val="00882656"/>
    <w:rsid w:val="008835EB"/>
    <w:rsid w:val="008836D4"/>
    <w:rsid w:val="00883E46"/>
    <w:rsid w:val="00884C06"/>
    <w:rsid w:val="00885B34"/>
    <w:rsid w:val="00885C55"/>
    <w:rsid w:val="00886419"/>
    <w:rsid w:val="00886541"/>
    <w:rsid w:val="008868DA"/>
    <w:rsid w:val="00886C87"/>
    <w:rsid w:val="00887184"/>
    <w:rsid w:val="0088719C"/>
    <w:rsid w:val="008874A7"/>
    <w:rsid w:val="00887C65"/>
    <w:rsid w:val="00887EB5"/>
    <w:rsid w:val="00890A11"/>
    <w:rsid w:val="00891233"/>
    <w:rsid w:val="00891276"/>
    <w:rsid w:val="00891393"/>
    <w:rsid w:val="00892455"/>
    <w:rsid w:val="008926FE"/>
    <w:rsid w:val="00892893"/>
    <w:rsid w:val="00895649"/>
    <w:rsid w:val="0089578C"/>
    <w:rsid w:val="008957B8"/>
    <w:rsid w:val="00896AF9"/>
    <w:rsid w:val="00896EA9"/>
    <w:rsid w:val="00897270"/>
    <w:rsid w:val="00897299"/>
    <w:rsid w:val="008979A0"/>
    <w:rsid w:val="00897DB2"/>
    <w:rsid w:val="008A014C"/>
    <w:rsid w:val="008A1602"/>
    <w:rsid w:val="008A1C1E"/>
    <w:rsid w:val="008A3BF0"/>
    <w:rsid w:val="008A4383"/>
    <w:rsid w:val="008A44F6"/>
    <w:rsid w:val="008A4571"/>
    <w:rsid w:val="008A5214"/>
    <w:rsid w:val="008A57D4"/>
    <w:rsid w:val="008A648B"/>
    <w:rsid w:val="008A6AA2"/>
    <w:rsid w:val="008B22DE"/>
    <w:rsid w:val="008B2508"/>
    <w:rsid w:val="008B3D1C"/>
    <w:rsid w:val="008B3D3A"/>
    <w:rsid w:val="008B4135"/>
    <w:rsid w:val="008B4486"/>
    <w:rsid w:val="008B4DF5"/>
    <w:rsid w:val="008B53CF"/>
    <w:rsid w:val="008B5A1C"/>
    <w:rsid w:val="008B6142"/>
    <w:rsid w:val="008B6BBE"/>
    <w:rsid w:val="008B73F5"/>
    <w:rsid w:val="008B75BF"/>
    <w:rsid w:val="008C1907"/>
    <w:rsid w:val="008C1C30"/>
    <w:rsid w:val="008C1EB5"/>
    <w:rsid w:val="008C28A1"/>
    <w:rsid w:val="008C3192"/>
    <w:rsid w:val="008C32CE"/>
    <w:rsid w:val="008C32D3"/>
    <w:rsid w:val="008C3FB6"/>
    <w:rsid w:val="008C4CE2"/>
    <w:rsid w:val="008C69A0"/>
    <w:rsid w:val="008C6AE6"/>
    <w:rsid w:val="008C6B6D"/>
    <w:rsid w:val="008C7162"/>
    <w:rsid w:val="008C72D5"/>
    <w:rsid w:val="008C7885"/>
    <w:rsid w:val="008D0CC8"/>
    <w:rsid w:val="008D101A"/>
    <w:rsid w:val="008D12A7"/>
    <w:rsid w:val="008D1A68"/>
    <w:rsid w:val="008D2986"/>
    <w:rsid w:val="008D30F4"/>
    <w:rsid w:val="008D315D"/>
    <w:rsid w:val="008D3ACD"/>
    <w:rsid w:val="008D3FE4"/>
    <w:rsid w:val="008D41FA"/>
    <w:rsid w:val="008D44B7"/>
    <w:rsid w:val="008D57FC"/>
    <w:rsid w:val="008D5992"/>
    <w:rsid w:val="008D5B32"/>
    <w:rsid w:val="008D6276"/>
    <w:rsid w:val="008D66B0"/>
    <w:rsid w:val="008E0905"/>
    <w:rsid w:val="008E0AB6"/>
    <w:rsid w:val="008E0D00"/>
    <w:rsid w:val="008E0ECC"/>
    <w:rsid w:val="008E1146"/>
    <w:rsid w:val="008E2A8B"/>
    <w:rsid w:val="008E422D"/>
    <w:rsid w:val="008E4E90"/>
    <w:rsid w:val="008E56C2"/>
    <w:rsid w:val="008E766F"/>
    <w:rsid w:val="008F1FBC"/>
    <w:rsid w:val="008F232D"/>
    <w:rsid w:val="008F348D"/>
    <w:rsid w:val="008F3F93"/>
    <w:rsid w:val="008F4700"/>
    <w:rsid w:val="008F5682"/>
    <w:rsid w:val="008F63E2"/>
    <w:rsid w:val="0090056D"/>
    <w:rsid w:val="009012F3"/>
    <w:rsid w:val="00901CAD"/>
    <w:rsid w:val="009039F1"/>
    <w:rsid w:val="009049F5"/>
    <w:rsid w:val="0091161E"/>
    <w:rsid w:val="0091227C"/>
    <w:rsid w:val="00912800"/>
    <w:rsid w:val="0091492C"/>
    <w:rsid w:val="009152E1"/>
    <w:rsid w:val="009165F8"/>
    <w:rsid w:val="00916A3D"/>
    <w:rsid w:val="00917234"/>
    <w:rsid w:val="00917478"/>
    <w:rsid w:val="009174B7"/>
    <w:rsid w:val="0092028A"/>
    <w:rsid w:val="00920ABD"/>
    <w:rsid w:val="009226A5"/>
    <w:rsid w:val="00922D3F"/>
    <w:rsid w:val="009238E8"/>
    <w:rsid w:val="009241C7"/>
    <w:rsid w:val="0092486D"/>
    <w:rsid w:val="00924C3E"/>
    <w:rsid w:val="009256F1"/>
    <w:rsid w:val="00925A95"/>
    <w:rsid w:val="00925C2B"/>
    <w:rsid w:val="00925C5C"/>
    <w:rsid w:val="009261D8"/>
    <w:rsid w:val="00926B1C"/>
    <w:rsid w:val="00927CD8"/>
    <w:rsid w:val="00927E63"/>
    <w:rsid w:val="009307D9"/>
    <w:rsid w:val="009320A0"/>
    <w:rsid w:val="0093372C"/>
    <w:rsid w:val="009339D0"/>
    <w:rsid w:val="00933FD2"/>
    <w:rsid w:val="009343FB"/>
    <w:rsid w:val="00934F6C"/>
    <w:rsid w:val="00934F7E"/>
    <w:rsid w:val="00935008"/>
    <w:rsid w:val="009350C8"/>
    <w:rsid w:val="009361FB"/>
    <w:rsid w:val="009363F5"/>
    <w:rsid w:val="00941720"/>
    <w:rsid w:val="00941C3D"/>
    <w:rsid w:val="00942AB9"/>
    <w:rsid w:val="00943938"/>
    <w:rsid w:val="00943966"/>
    <w:rsid w:val="00944237"/>
    <w:rsid w:val="00944563"/>
    <w:rsid w:val="009445E5"/>
    <w:rsid w:val="00945199"/>
    <w:rsid w:val="0094538A"/>
    <w:rsid w:val="009462BB"/>
    <w:rsid w:val="00946395"/>
    <w:rsid w:val="00946EDA"/>
    <w:rsid w:val="009470E4"/>
    <w:rsid w:val="0094795E"/>
    <w:rsid w:val="00947AA4"/>
    <w:rsid w:val="009519A1"/>
    <w:rsid w:val="00952433"/>
    <w:rsid w:val="0095255D"/>
    <w:rsid w:val="00952C7B"/>
    <w:rsid w:val="00952EF9"/>
    <w:rsid w:val="0095529F"/>
    <w:rsid w:val="0095692E"/>
    <w:rsid w:val="00956D14"/>
    <w:rsid w:val="00957BD1"/>
    <w:rsid w:val="00957FDE"/>
    <w:rsid w:val="0096026E"/>
    <w:rsid w:val="00961033"/>
    <w:rsid w:val="00961B46"/>
    <w:rsid w:val="00961F91"/>
    <w:rsid w:val="0096309B"/>
    <w:rsid w:val="0096338D"/>
    <w:rsid w:val="00964604"/>
    <w:rsid w:val="00965D4F"/>
    <w:rsid w:val="009665A9"/>
    <w:rsid w:val="00967745"/>
    <w:rsid w:val="009711A8"/>
    <w:rsid w:val="0097170D"/>
    <w:rsid w:val="009719F6"/>
    <w:rsid w:val="00973A04"/>
    <w:rsid w:val="00973B9B"/>
    <w:rsid w:val="00973E2C"/>
    <w:rsid w:val="00973FDB"/>
    <w:rsid w:val="0097403C"/>
    <w:rsid w:val="00974C9C"/>
    <w:rsid w:val="00974DC3"/>
    <w:rsid w:val="00975318"/>
    <w:rsid w:val="009753A1"/>
    <w:rsid w:val="009756D3"/>
    <w:rsid w:val="009768E6"/>
    <w:rsid w:val="00977557"/>
    <w:rsid w:val="00977791"/>
    <w:rsid w:val="00977E3E"/>
    <w:rsid w:val="0098166F"/>
    <w:rsid w:val="00981BE1"/>
    <w:rsid w:val="009820DB"/>
    <w:rsid w:val="00982DF6"/>
    <w:rsid w:val="00983457"/>
    <w:rsid w:val="00983639"/>
    <w:rsid w:val="00987360"/>
    <w:rsid w:val="00990E1B"/>
    <w:rsid w:val="009922D8"/>
    <w:rsid w:val="009940D8"/>
    <w:rsid w:val="0099453B"/>
    <w:rsid w:val="0099489A"/>
    <w:rsid w:val="00994F8F"/>
    <w:rsid w:val="00996688"/>
    <w:rsid w:val="00997447"/>
    <w:rsid w:val="00997714"/>
    <w:rsid w:val="009A06B6"/>
    <w:rsid w:val="009A0B35"/>
    <w:rsid w:val="009A0BD6"/>
    <w:rsid w:val="009A1582"/>
    <w:rsid w:val="009A1D5E"/>
    <w:rsid w:val="009A2223"/>
    <w:rsid w:val="009A3B7D"/>
    <w:rsid w:val="009A3F32"/>
    <w:rsid w:val="009A4112"/>
    <w:rsid w:val="009A413D"/>
    <w:rsid w:val="009A43DD"/>
    <w:rsid w:val="009A4FCD"/>
    <w:rsid w:val="009A5313"/>
    <w:rsid w:val="009A53DD"/>
    <w:rsid w:val="009B051F"/>
    <w:rsid w:val="009B0875"/>
    <w:rsid w:val="009B518F"/>
    <w:rsid w:val="009B5BD0"/>
    <w:rsid w:val="009B5CB2"/>
    <w:rsid w:val="009B5E46"/>
    <w:rsid w:val="009B651D"/>
    <w:rsid w:val="009B67BA"/>
    <w:rsid w:val="009B7D40"/>
    <w:rsid w:val="009C03B4"/>
    <w:rsid w:val="009C12D7"/>
    <w:rsid w:val="009C16B2"/>
    <w:rsid w:val="009C23DD"/>
    <w:rsid w:val="009C268F"/>
    <w:rsid w:val="009C49E2"/>
    <w:rsid w:val="009C5432"/>
    <w:rsid w:val="009C55C2"/>
    <w:rsid w:val="009C6175"/>
    <w:rsid w:val="009D2A21"/>
    <w:rsid w:val="009D2D22"/>
    <w:rsid w:val="009D344D"/>
    <w:rsid w:val="009D3CBD"/>
    <w:rsid w:val="009D3DC1"/>
    <w:rsid w:val="009D4463"/>
    <w:rsid w:val="009D4781"/>
    <w:rsid w:val="009D4DA4"/>
    <w:rsid w:val="009D5AED"/>
    <w:rsid w:val="009D5CA3"/>
    <w:rsid w:val="009D6340"/>
    <w:rsid w:val="009E1B0B"/>
    <w:rsid w:val="009E1E78"/>
    <w:rsid w:val="009E2BE2"/>
    <w:rsid w:val="009E4058"/>
    <w:rsid w:val="009E7037"/>
    <w:rsid w:val="009E7146"/>
    <w:rsid w:val="009E7376"/>
    <w:rsid w:val="009E7680"/>
    <w:rsid w:val="009F0863"/>
    <w:rsid w:val="009F0CCF"/>
    <w:rsid w:val="009F227C"/>
    <w:rsid w:val="009F2C3E"/>
    <w:rsid w:val="009F2F81"/>
    <w:rsid w:val="009F4702"/>
    <w:rsid w:val="009F49A8"/>
    <w:rsid w:val="009F5F41"/>
    <w:rsid w:val="009F6655"/>
    <w:rsid w:val="009F7384"/>
    <w:rsid w:val="009F7D55"/>
    <w:rsid w:val="00A017B1"/>
    <w:rsid w:val="00A019FE"/>
    <w:rsid w:val="00A01CEE"/>
    <w:rsid w:val="00A03700"/>
    <w:rsid w:val="00A048B2"/>
    <w:rsid w:val="00A0516A"/>
    <w:rsid w:val="00A051BA"/>
    <w:rsid w:val="00A05BB6"/>
    <w:rsid w:val="00A06979"/>
    <w:rsid w:val="00A06C60"/>
    <w:rsid w:val="00A06C84"/>
    <w:rsid w:val="00A07892"/>
    <w:rsid w:val="00A10165"/>
    <w:rsid w:val="00A10864"/>
    <w:rsid w:val="00A109D3"/>
    <w:rsid w:val="00A11110"/>
    <w:rsid w:val="00A116A2"/>
    <w:rsid w:val="00A13EAE"/>
    <w:rsid w:val="00A1476C"/>
    <w:rsid w:val="00A1527C"/>
    <w:rsid w:val="00A16CE6"/>
    <w:rsid w:val="00A16CFE"/>
    <w:rsid w:val="00A1792A"/>
    <w:rsid w:val="00A179A7"/>
    <w:rsid w:val="00A2042D"/>
    <w:rsid w:val="00A20C3E"/>
    <w:rsid w:val="00A22447"/>
    <w:rsid w:val="00A22DCE"/>
    <w:rsid w:val="00A23BDF"/>
    <w:rsid w:val="00A24084"/>
    <w:rsid w:val="00A242B3"/>
    <w:rsid w:val="00A24FE9"/>
    <w:rsid w:val="00A253B3"/>
    <w:rsid w:val="00A25822"/>
    <w:rsid w:val="00A25EC5"/>
    <w:rsid w:val="00A26189"/>
    <w:rsid w:val="00A26A82"/>
    <w:rsid w:val="00A2763C"/>
    <w:rsid w:val="00A277F6"/>
    <w:rsid w:val="00A311D1"/>
    <w:rsid w:val="00A3244C"/>
    <w:rsid w:val="00A326BE"/>
    <w:rsid w:val="00A32B43"/>
    <w:rsid w:val="00A32DA3"/>
    <w:rsid w:val="00A33C90"/>
    <w:rsid w:val="00A343D4"/>
    <w:rsid w:val="00A345AA"/>
    <w:rsid w:val="00A36405"/>
    <w:rsid w:val="00A36A88"/>
    <w:rsid w:val="00A36B05"/>
    <w:rsid w:val="00A36BA3"/>
    <w:rsid w:val="00A401A8"/>
    <w:rsid w:val="00A40AD1"/>
    <w:rsid w:val="00A41967"/>
    <w:rsid w:val="00A41A61"/>
    <w:rsid w:val="00A41DD4"/>
    <w:rsid w:val="00A41F02"/>
    <w:rsid w:val="00A4280D"/>
    <w:rsid w:val="00A4504A"/>
    <w:rsid w:val="00A45C50"/>
    <w:rsid w:val="00A479F9"/>
    <w:rsid w:val="00A511F5"/>
    <w:rsid w:val="00A51417"/>
    <w:rsid w:val="00A5152B"/>
    <w:rsid w:val="00A51B9C"/>
    <w:rsid w:val="00A5218E"/>
    <w:rsid w:val="00A53349"/>
    <w:rsid w:val="00A53DA5"/>
    <w:rsid w:val="00A54678"/>
    <w:rsid w:val="00A54764"/>
    <w:rsid w:val="00A54BA0"/>
    <w:rsid w:val="00A54FCB"/>
    <w:rsid w:val="00A568C9"/>
    <w:rsid w:val="00A56969"/>
    <w:rsid w:val="00A571CD"/>
    <w:rsid w:val="00A57C28"/>
    <w:rsid w:val="00A57F8B"/>
    <w:rsid w:val="00A60069"/>
    <w:rsid w:val="00A604A0"/>
    <w:rsid w:val="00A60CB3"/>
    <w:rsid w:val="00A61378"/>
    <w:rsid w:val="00A61E6D"/>
    <w:rsid w:val="00A62C59"/>
    <w:rsid w:val="00A62E7E"/>
    <w:rsid w:val="00A643E1"/>
    <w:rsid w:val="00A64C2E"/>
    <w:rsid w:val="00A65287"/>
    <w:rsid w:val="00A65FE7"/>
    <w:rsid w:val="00A66DFF"/>
    <w:rsid w:val="00A711F0"/>
    <w:rsid w:val="00A711FB"/>
    <w:rsid w:val="00A7135F"/>
    <w:rsid w:val="00A71717"/>
    <w:rsid w:val="00A71D8E"/>
    <w:rsid w:val="00A72D76"/>
    <w:rsid w:val="00A739D5"/>
    <w:rsid w:val="00A73DD5"/>
    <w:rsid w:val="00A7460D"/>
    <w:rsid w:val="00A758D0"/>
    <w:rsid w:val="00A75F07"/>
    <w:rsid w:val="00A7612F"/>
    <w:rsid w:val="00A8011A"/>
    <w:rsid w:val="00A81138"/>
    <w:rsid w:val="00A84E50"/>
    <w:rsid w:val="00A850B2"/>
    <w:rsid w:val="00A86319"/>
    <w:rsid w:val="00A90F4C"/>
    <w:rsid w:val="00A91B78"/>
    <w:rsid w:val="00A91EFF"/>
    <w:rsid w:val="00A94D70"/>
    <w:rsid w:val="00A951DE"/>
    <w:rsid w:val="00A96764"/>
    <w:rsid w:val="00A968C1"/>
    <w:rsid w:val="00A97F2C"/>
    <w:rsid w:val="00AA0604"/>
    <w:rsid w:val="00AA09C6"/>
    <w:rsid w:val="00AA2537"/>
    <w:rsid w:val="00AA2779"/>
    <w:rsid w:val="00AA3084"/>
    <w:rsid w:val="00AA4DFF"/>
    <w:rsid w:val="00AA50A4"/>
    <w:rsid w:val="00AA6545"/>
    <w:rsid w:val="00AA69F2"/>
    <w:rsid w:val="00AA7036"/>
    <w:rsid w:val="00AA7165"/>
    <w:rsid w:val="00AA7484"/>
    <w:rsid w:val="00AA74C8"/>
    <w:rsid w:val="00AB1AE4"/>
    <w:rsid w:val="00AB2358"/>
    <w:rsid w:val="00AB3903"/>
    <w:rsid w:val="00AB4A7C"/>
    <w:rsid w:val="00AB4A8F"/>
    <w:rsid w:val="00AB4DF6"/>
    <w:rsid w:val="00AB6B5A"/>
    <w:rsid w:val="00AB78C8"/>
    <w:rsid w:val="00AB7EAD"/>
    <w:rsid w:val="00AC0458"/>
    <w:rsid w:val="00AC0E3B"/>
    <w:rsid w:val="00AC1C75"/>
    <w:rsid w:val="00AC1E43"/>
    <w:rsid w:val="00AC24C7"/>
    <w:rsid w:val="00AC2567"/>
    <w:rsid w:val="00AC3211"/>
    <w:rsid w:val="00AC49B5"/>
    <w:rsid w:val="00AC4EB3"/>
    <w:rsid w:val="00AC6EBC"/>
    <w:rsid w:val="00AC796B"/>
    <w:rsid w:val="00AD02E7"/>
    <w:rsid w:val="00AD0F4C"/>
    <w:rsid w:val="00AD139A"/>
    <w:rsid w:val="00AD1780"/>
    <w:rsid w:val="00AD1AD3"/>
    <w:rsid w:val="00AD362A"/>
    <w:rsid w:val="00AD4DB3"/>
    <w:rsid w:val="00AD4DED"/>
    <w:rsid w:val="00AD5473"/>
    <w:rsid w:val="00AD618C"/>
    <w:rsid w:val="00AD7724"/>
    <w:rsid w:val="00AE1B3B"/>
    <w:rsid w:val="00AE29D6"/>
    <w:rsid w:val="00AE316B"/>
    <w:rsid w:val="00AE3869"/>
    <w:rsid w:val="00AE38D1"/>
    <w:rsid w:val="00AE3A31"/>
    <w:rsid w:val="00AE3D9B"/>
    <w:rsid w:val="00AE4D93"/>
    <w:rsid w:val="00AE50DC"/>
    <w:rsid w:val="00AE61CB"/>
    <w:rsid w:val="00AE7217"/>
    <w:rsid w:val="00AE784E"/>
    <w:rsid w:val="00AF0611"/>
    <w:rsid w:val="00AF0B10"/>
    <w:rsid w:val="00AF1874"/>
    <w:rsid w:val="00AF1961"/>
    <w:rsid w:val="00AF2B6E"/>
    <w:rsid w:val="00AF2C80"/>
    <w:rsid w:val="00AF3FAF"/>
    <w:rsid w:val="00AF45E2"/>
    <w:rsid w:val="00AF4ACF"/>
    <w:rsid w:val="00AF5700"/>
    <w:rsid w:val="00AF5ED4"/>
    <w:rsid w:val="00AF6E62"/>
    <w:rsid w:val="00AF70A7"/>
    <w:rsid w:val="00B01F4F"/>
    <w:rsid w:val="00B0232B"/>
    <w:rsid w:val="00B026BD"/>
    <w:rsid w:val="00B0292C"/>
    <w:rsid w:val="00B02AB3"/>
    <w:rsid w:val="00B02BEA"/>
    <w:rsid w:val="00B02C98"/>
    <w:rsid w:val="00B02DD5"/>
    <w:rsid w:val="00B032D7"/>
    <w:rsid w:val="00B03390"/>
    <w:rsid w:val="00B0413B"/>
    <w:rsid w:val="00B0798D"/>
    <w:rsid w:val="00B07D33"/>
    <w:rsid w:val="00B1076D"/>
    <w:rsid w:val="00B1169A"/>
    <w:rsid w:val="00B11787"/>
    <w:rsid w:val="00B1234C"/>
    <w:rsid w:val="00B128E9"/>
    <w:rsid w:val="00B13E09"/>
    <w:rsid w:val="00B14332"/>
    <w:rsid w:val="00B14D42"/>
    <w:rsid w:val="00B15A61"/>
    <w:rsid w:val="00B167E7"/>
    <w:rsid w:val="00B16818"/>
    <w:rsid w:val="00B23399"/>
    <w:rsid w:val="00B23474"/>
    <w:rsid w:val="00B23CFD"/>
    <w:rsid w:val="00B24444"/>
    <w:rsid w:val="00B25AE8"/>
    <w:rsid w:val="00B30303"/>
    <w:rsid w:val="00B306DF"/>
    <w:rsid w:val="00B307B0"/>
    <w:rsid w:val="00B30E48"/>
    <w:rsid w:val="00B31BE9"/>
    <w:rsid w:val="00B3235B"/>
    <w:rsid w:val="00B32510"/>
    <w:rsid w:val="00B327A4"/>
    <w:rsid w:val="00B32E30"/>
    <w:rsid w:val="00B34361"/>
    <w:rsid w:val="00B349A8"/>
    <w:rsid w:val="00B34E0F"/>
    <w:rsid w:val="00B35E2F"/>
    <w:rsid w:val="00B363BE"/>
    <w:rsid w:val="00B37414"/>
    <w:rsid w:val="00B378E0"/>
    <w:rsid w:val="00B37A06"/>
    <w:rsid w:val="00B427C8"/>
    <w:rsid w:val="00B42E79"/>
    <w:rsid w:val="00B4575C"/>
    <w:rsid w:val="00B464F8"/>
    <w:rsid w:val="00B46E77"/>
    <w:rsid w:val="00B47D40"/>
    <w:rsid w:val="00B504A1"/>
    <w:rsid w:val="00B51576"/>
    <w:rsid w:val="00B52BA5"/>
    <w:rsid w:val="00B52DFA"/>
    <w:rsid w:val="00B53E5F"/>
    <w:rsid w:val="00B5543B"/>
    <w:rsid w:val="00B554E4"/>
    <w:rsid w:val="00B554F3"/>
    <w:rsid w:val="00B562DC"/>
    <w:rsid w:val="00B56736"/>
    <w:rsid w:val="00B567A8"/>
    <w:rsid w:val="00B60343"/>
    <w:rsid w:val="00B61EDD"/>
    <w:rsid w:val="00B620EA"/>
    <w:rsid w:val="00B6457B"/>
    <w:rsid w:val="00B64D28"/>
    <w:rsid w:val="00B6611F"/>
    <w:rsid w:val="00B67149"/>
    <w:rsid w:val="00B70C90"/>
    <w:rsid w:val="00B70CFA"/>
    <w:rsid w:val="00B70F17"/>
    <w:rsid w:val="00B711BB"/>
    <w:rsid w:val="00B71CF7"/>
    <w:rsid w:val="00B71F09"/>
    <w:rsid w:val="00B720AE"/>
    <w:rsid w:val="00B7210C"/>
    <w:rsid w:val="00B732B1"/>
    <w:rsid w:val="00B743D5"/>
    <w:rsid w:val="00B7468D"/>
    <w:rsid w:val="00B74D2E"/>
    <w:rsid w:val="00B761EE"/>
    <w:rsid w:val="00B76992"/>
    <w:rsid w:val="00B7720E"/>
    <w:rsid w:val="00B77875"/>
    <w:rsid w:val="00B77BF2"/>
    <w:rsid w:val="00B77DEF"/>
    <w:rsid w:val="00B81BFE"/>
    <w:rsid w:val="00B81F61"/>
    <w:rsid w:val="00B8383E"/>
    <w:rsid w:val="00B83B3F"/>
    <w:rsid w:val="00B84C2D"/>
    <w:rsid w:val="00B85FDA"/>
    <w:rsid w:val="00B864D7"/>
    <w:rsid w:val="00B86513"/>
    <w:rsid w:val="00B868A2"/>
    <w:rsid w:val="00B879DE"/>
    <w:rsid w:val="00B90591"/>
    <w:rsid w:val="00B906C0"/>
    <w:rsid w:val="00B91187"/>
    <w:rsid w:val="00B9151D"/>
    <w:rsid w:val="00B932E9"/>
    <w:rsid w:val="00B93AE6"/>
    <w:rsid w:val="00B93DDE"/>
    <w:rsid w:val="00B946AC"/>
    <w:rsid w:val="00B95470"/>
    <w:rsid w:val="00B957A9"/>
    <w:rsid w:val="00B9685B"/>
    <w:rsid w:val="00B96C50"/>
    <w:rsid w:val="00BA12E4"/>
    <w:rsid w:val="00BA1F87"/>
    <w:rsid w:val="00BA2B14"/>
    <w:rsid w:val="00BA35FF"/>
    <w:rsid w:val="00BA3924"/>
    <w:rsid w:val="00BA48AB"/>
    <w:rsid w:val="00BA4F02"/>
    <w:rsid w:val="00BA5C62"/>
    <w:rsid w:val="00BA679A"/>
    <w:rsid w:val="00BA6986"/>
    <w:rsid w:val="00BA7319"/>
    <w:rsid w:val="00BB05F4"/>
    <w:rsid w:val="00BB0AC5"/>
    <w:rsid w:val="00BB0C73"/>
    <w:rsid w:val="00BB3399"/>
    <w:rsid w:val="00BB370C"/>
    <w:rsid w:val="00BB3CAF"/>
    <w:rsid w:val="00BB466B"/>
    <w:rsid w:val="00BB6AC9"/>
    <w:rsid w:val="00BB7616"/>
    <w:rsid w:val="00BC116E"/>
    <w:rsid w:val="00BC122E"/>
    <w:rsid w:val="00BC2209"/>
    <w:rsid w:val="00BC26D9"/>
    <w:rsid w:val="00BC2C5E"/>
    <w:rsid w:val="00BC3279"/>
    <w:rsid w:val="00BC3314"/>
    <w:rsid w:val="00BC4BAB"/>
    <w:rsid w:val="00BC4F99"/>
    <w:rsid w:val="00BC5DD8"/>
    <w:rsid w:val="00BC6CBB"/>
    <w:rsid w:val="00BD0CDF"/>
    <w:rsid w:val="00BD1336"/>
    <w:rsid w:val="00BD2A6E"/>
    <w:rsid w:val="00BD3102"/>
    <w:rsid w:val="00BD48FB"/>
    <w:rsid w:val="00BD4E88"/>
    <w:rsid w:val="00BD4FCB"/>
    <w:rsid w:val="00BD64F4"/>
    <w:rsid w:val="00BD6C9E"/>
    <w:rsid w:val="00BD6D08"/>
    <w:rsid w:val="00BE04D6"/>
    <w:rsid w:val="00BE0671"/>
    <w:rsid w:val="00BE0DCD"/>
    <w:rsid w:val="00BE10E8"/>
    <w:rsid w:val="00BE15AA"/>
    <w:rsid w:val="00BE2590"/>
    <w:rsid w:val="00BE35BE"/>
    <w:rsid w:val="00BE3E1B"/>
    <w:rsid w:val="00BE4B39"/>
    <w:rsid w:val="00BE4E6A"/>
    <w:rsid w:val="00BE4FD2"/>
    <w:rsid w:val="00BE521F"/>
    <w:rsid w:val="00BE57C0"/>
    <w:rsid w:val="00BE5CD0"/>
    <w:rsid w:val="00BE6094"/>
    <w:rsid w:val="00BE623C"/>
    <w:rsid w:val="00BE713B"/>
    <w:rsid w:val="00BE7B75"/>
    <w:rsid w:val="00BF1BA8"/>
    <w:rsid w:val="00BF294C"/>
    <w:rsid w:val="00BF2C86"/>
    <w:rsid w:val="00BF571D"/>
    <w:rsid w:val="00BF57BF"/>
    <w:rsid w:val="00BF5E51"/>
    <w:rsid w:val="00BF664A"/>
    <w:rsid w:val="00BF67BE"/>
    <w:rsid w:val="00BF6D26"/>
    <w:rsid w:val="00BF6DB7"/>
    <w:rsid w:val="00BF70A6"/>
    <w:rsid w:val="00BF7187"/>
    <w:rsid w:val="00BF7EEF"/>
    <w:rsid w:val="00C00BBD"/>
    <w:rsid w:val="00C01B5E"/>
    <w:rsid w:val="00C01E31"/>
    <w:rsid w:val="00C021D1"/>
    <w:rsid w:val="00C04785"/>
    <w:rsid w:val="00C047F8"/>
    <w:rsid w:val="00C04EE7"/>
    <w:rsid w:val="00C05BAA"/>
    <w:rsid w:val="00C0629F"/>
    <w:rsid w:val="00C07E98"/>
    <w:rsid w:val="00C100DC"/>
    <w:rsid w:val="00C10452"/>
    <w:rsid w:val="00C119F4"/>
    <w:rsid w:val="00C11EC7"/>
    <w:rsid w:val="00C12CD5"/>
    <w:rsid w:val="00C13D80"/>
    <w:rsid w:val="00C1403E"/>
    <w:rsid w:val="00C14647"/>
    <w:rsid w:val="00C1476B"/>
    <w:rsid w:val="00C14793"/>
    <w:rsid w:val="00C15888"/>
    <w:rsid w:val="00C16929"/>
    <w:rsid w:val="00C16C9C"/>
    <w:rsid w:val="00C2098E"/>
    <w:rsid w:val="00C20B16"/>
    <w:rsid w:val="00C215B6"/>
    <w:rsid w:val="00C2188B"/>
    <w:rsid w:val="00C22562"/>
    <w:rsid w:val="00C227F0"/>
    <w:rsid w:val="00C23FC3"/>
    <w:rsid w:val="00C24269"/>
    <w:rsid w:val="00C25057"/>
    <w:rsid w:val="00C267CA"/>
    <w:rsid w:val="00C27D5A"/>
    <w:rsid w:val="00C31395"/>
    <w:rsid w:val="00C31996"/>
    <w:rsid w:val="00C3231A"/>
    <w:rsid w:val="00C3289D"/>
    <w:rsid w:val="00C329B7"/>
    <w:rsid w:val="00C32BED"/>
    <w:rsid w:val="00C33445"/>
    <w:rsid w:val="00C339C3"/>
    <w:rsid w:val="00C3469A"/>
    <w:rsid w:val="00C34F17"/>
    <w:rsid w:val="00C360DA"/>
    <w:rsid w:val="00C368A8"/>
    <w:rsid w:val="00C36CBB"/>
    <w:rsid w:val="00C410ED"/>
    <w:rsid w:val="00C41A9A"/>
    <w:rsid w:val="00C438F2"/>
    <w:rsid w:val="00C4427E"/>
    <w:rsid w:val="00C457D2"/>
    <w:rsid w:val="00C45E2E"/>
    <w:rsid w:val="00C46214"/>
    <w:rsid w:val="00C468F3"/>
    <w:rsid w:val="00C46CBD"/>
    <w:rsid w:val="00C47309"/>
    <w:rsid w:val="00C47F15"/>
    <w:rsid w:val="00C50D4A"/>
    <w:rsid w:val="00C53CEF"/>
    <w:rsid w:val="00C54ADE"/>
    <w:rsid w:val="00C571AD"/>
    <w:rsid w:val="00C579CC"/>
    <w:rsid w:val="00C616B7"/>
    <w:rsid w:val="00C62582"/>
    <w:rsid w:val="00C6333D"/>
    <w:rsid w:val="00C6335E"/>
    <w:rsid w:val="00C634A2"/>
    <w:rsid w:val="00C63727"/>
    <w:rsid w:val="00C63DEA"/>
    <w:rsid w:val="00C64930"/>
    <w:rsid w:val="00C65328"/>
    <w:rsid w:val="00C65C61"/>
    <w:rsid w:val="00C6613F"/>
    <w:rsid w:val="00C67356"/>
    <w:rsid w:val="00C7049F"/>
    <w:rsid w:val="00C709A1"/>
    <w:rsid w:val="00C712AF"/>
    <w:rsid w:val="00C72508"/>
    <w:rsid w:val="00C7261D"/>
    <w:rsid w:val="00C75F41"/>
    <w:rsid w:val="00C75F42"/>
    <w:rsid w:val="00C760B2"/>
    <w:rsid w:val="00C768DF"/>
    <w:rsid w:val="00C76CE5"/>
    <w:rsid w:val="00C76D28"/>
    <w:rsid w:val="00C76D62"/>
    <w:rsid w:val="00C770EC"/>
    <w:rsid w:val="00C82A85"/>
    <w:rsid w:val="00C830FD"/>
    <w:rsid w:val="00C84D49"/>
    <w:rsid w:val="00C851D5"/>
    <w:rsid w:val="00C85761"/>
    <w:rsid w:val="00C85D23"/>
    <w:rsid w:val="00C86699"/>
    <w:rsid w:val="00C90735"/>
    <w:rsid w:val="00C91C3A"/>
    <w:rsid w:val="00C922FD"/>
    <w:rsid w:val="00C92503"/>
    <w:rsid w:val="00C94855"/>
    <w:rsid w:val="00C95188"/>
    <w:rsid w:val="00C95AC6"/>
    <w:rsid w:val="00C9778F"/>
    <w:rsid w:val="00C97B00"/>
    <w:rsid w:val="00C97D43"/>
    <w:rsid w:val="00CA08BC"/>
    <w:rsid w:val="00CA092D"/>
    <w:rsid w:val="00CA0BCB"/>
    <w:rsid w:val="00CA1157"/>
    <w:rsid w:val="00CA1D95"/>
    <w:rsid w:val="00CA1DE3"/>
    <w:rsid w:val="00CA2779"/>
    <w:rsid w:val="00CA2CA5"/>
    <w:rsid w:val="00CA3444"/>
    <w:rsid w:val="00CA465D"/>
    <w:rsid w:val="00CA55C2"/>
    <w:rsid w:val="00CA592D"/>
    <w:rsid w:val="00CA7983"/>
    <w:rsid w:val="00CA7AFB"/>
    <w:rsid w:val="00CA7BA5"/>
    <w:rsid w:val="00CA7C2A"/>
    <w:rsid w:val="00CB2009"/>
    <w:rsid w:val="00CB2327"/>
    <w:rsid w:val="00CB330E"/>
    <w:rsid w:val="00CB390B"/>
    <w:rsid w:val="00CB43D3"/>
    <w:rsid w:val="00CB5011"/>
    <w:rsid w:val="00CB72CD"/>
    <w:rsid w:val="00CC16B9"/>
    <w:rsid w:val="00CC1D30"/>
    <w:rsid w:val="00CC30D2"/>
    <w:rsid w:val="00CC3283"/>
    <w:rsid w:val="00CC393F"/>
    <w:rsid w:val="00CC3B4D"/>
    <w:rsid w:val="00CC462A"/>
    <w:rsid w:val="00CC6214"/>
    <w:rsid w:val="00CC68FD"/>
    <w:rsid w:val="00CC6A0B"/>
    <w:rsid w:val="00CC7DB3"/>
    <w:rsid w:val="00CD0A74"/>
    <w:rsid w:val="00CD10B0"/>
    <w:rsid w:val="00CD301A"/>
    <w:rsid w:val="00CD4F72"/>
    <w:rsid w:val="00CD5002"/>
    <w:rsid w:val="00CD5C60"/>
    <w:rsid w:val="00CD6468"/>
    <w:rsid w:val="00CD7288"/>
    <w:rsid w:val="00CD78D7"/>
    <w:rsid w:val="00CE1825"/>
    <w:rsid w:val="00CE26A3"/>
    <w:rsid w:val="00CE2C6B"/>
    <w:rsid w:val="00CE34C0"/>
    <w:rsid w:val="00CE38E1"/>
    <w:rsid w:val="00CE4E7E"/>
    <w:rsid w:val="00CE5B98"/>
    <w:rsid w:val="00CE705F"/>
    <w:rsid w:val="00CE7313"/>
    <w:rsid w:val="00CE79A5"/>
    <w:rsid w:val="00CF164F"/>
    <w:rsid w:val="00CF2811"/>
    <w:rsid w:val="00CF4E87"/>
    <w:rsid w:val="00CF7843"/>
    <w:rsid w:val="00CF7B32"/>
    <w:rsid w:val="00D00AA1"/>
    <w:rsid w:val="00D01516"/>
    <w:rsid w:val="00D0254B"/>
    <w:rsid w:val="00D0302C"/>
    <w:rsid w:val="00D0314B"/>
    <w:rsid w:val="00D03975"/>
    <w:rsid w:val="00D04AB0"/>
    <w:rsid w:val="00D04BA6"/>
    <w:rsid w:val="00D05E51"/>
    <w:rsid w:val="00D06E64"/>
    <w:rsid w:val="00D10ABF"/>
    <w:rsid w:val="00D11D0B"/>
    <w:rsid w:val="00D1230B"/>
    <w:rsid w:val="00D1245D"/>
    <w:rsid w:val="00D12AAF"/>
    <w:rsid w:val="00D15297"/>
    <w:rsid w:val="00D16070"/>
    <w:rsid w:val="00D16B13"/>
    <w:rsid w:val="00D16E50"/>
    <w:rsid w:val="00D16E91"/>
    <w:rsid w:val="00D16FEB"/>
    <w:rsid w:val="00D17449"/>
    <w:rsid w:val="00D205D6"/>
    <w:rsid w:val="00D216C0"/>
    <w:rsid w:val="00D217A3"/>
    <w:rsid w:val="00D218EF"/>
    <w:rsid w:val="00D21CF7"/>
    <w:rsid w:val="00D21FF9"/>
    <w:rsid w:val="00D22663"/>
    <w:rsid w:val="00D227CF"/>
    <w:rsid w:val="00D22C2F"/>
    <w:rsid w:val="00D23377"/>
    <w:rsid w:val="00D25335"/>
    <w:rsid w:val="00D25E0E"/>
    <w:rsid w:val="00D261C0"/>
    <w:rsid w:val="00D26246"/>
    <w:rsid w:val="00D268A2"/>
    <w:rsid w:val="00D2713F"/>
    <w:rsid w:val="00D279C9"/>
    <w:rsid w:val="00D31DD3"/>
    <w:rsid w:val="00D3444B"/>
    <w:rsid w:val="00D34CE3"/>
    <w:rsid w:val="00D35018"/>
    <w:rsid w:val="00D35090"/>
    <w:rsid w:val="00D35A58"/>
    <w:rsid w:val="00D371E4"/>
    <w:rsid w:val="00D40B9D"/>
    <w:rsid w:val="00D41044"/>
    <w:rsid w:val="00D4106D"/>
    <w:rsid w:val="00D411F2"/>
    <w:rsid w:val="00D441AB"/>
    <w:rsid w:val="00D45687"/>
    <w:rsid w:val="00D46D8C"/>
    <w:rsid w:val="00D47DA4"/>
    <w:rsid w:val="00D502F6"/>
    <w:rsid w:val="00D50A22"/>
    <w:rsid w:val="00D50E82"/>
    <w:rsid w:val="00D5140B"/>
    <w:rsid w:val="00D52DBB"/>
    <w:rsid w:val="00D537E0"/>
    <w:rsid w:val="00D53837"/>
    <w:rsid w:val="00D53EC2"/>
    <w:rsid w:val="00D542B3"/>
    <w:rsid w:val="00D56588"/>
    <w:rsid w:val="00D57C9F"/>
    <w:rsid w:val="00D60C8E"/>
    <w:rsid w:val="00D62271"/>
    <w:rsid w:val="00D63618"/>
    <w:rsid w:val="00D641F9"/>
    <w:rsid w:val="00D65FF8"/>
    <w:rsid w:val="00D662F3"/>
    <w:rsid w:val="00D66917"/>
    <w:rsid w:val="00D66F78"/>
    <w:rsid w:val="00D707FA"/>
    <w:rsid w:val="00D71ADB"/>
    <w:rsid w:val="00D72DE0"/>
    <w:rsid w:val="00D733ED"/>
    <w:rsid w:val="00D7357B"/>
    <w:rsid w:val="00D7395D"/>
    <w:rsid w:val="00D73C97"/>
    <w:rsid w:val="00D75E00"/>
    <w:rsid w:val="00D76E77"/>
    <w:rsid w:val="00D77C50"/>
    <w:rsid w:val="00D80CCC"/>
    <w:rsid w:val="00D8235C"/>
    <w:rsid w:val="00D833F1"/>
    <w:rsid w:val="00D83A36"/>
    <w:rsid w:val="00D8484D"/>
    <w:rsid w:val="00D84865"/>
    <w:rsid w:val="00D848FC"/>
    <w:rsid w:val="00D85380"/>
    <w:rsid w:val="00D857B3"/>
    <w:rsid w:val="00D87131"/>
    <w:rsid w:val="00D871BB"/>
    <w:rsid w:val="00D87DEE"/>
    <w:rsid w:val="00D90279"/>
    <w:rsid w:val="00D9045E"/>
    <w:rsid w:val="00D90A4B"/>
    <w:rsid w:val="00D90F05"/>
    <w:rsid w:val="00D91561"/>
    <w:rsid w:val="00D928FE"/>
    <w:rsid w:val="00D931DE"/>
    <w:rsid w:val="00D94284"/>
    <w:rsid w:val="00D94338"/>
    <w:rsid w:val="00D9442A"/>
    <w:rsid w:val="00D94C75"/>
    <w:rsid w:val="00D95D6C"/>
    <w:rsid w:val="00D96E4D"/>
    <w:rsid w:val="00D96FD1"/>
    <w:rsid w:val="00D97456"/>
    <w:rsid w:val="00DA19C6"/>
    <w:rsid w:val="00DA373F"/>
    <w:rsid w:val="00DA394A"/>
    <w:rsid w:val="00DA4972"/>
    <w:rsid w:val="00DA5358"/>
    <w:rsid w:val="00DA6215"/>
    <w:rsid w:val="00DA79ED"/>
    <w:rsid w:val="00DA7C38"/>
    <w:rsid w:val="00DA7D4C"/>
    <w:rsid w:val="00DB0B18"/>
    <w:rsid w:val="00DB0CA8"/>
    <w:rsid w:val="00DB30F5"/>
    <w:rsid w:val="00DB33E0"/>
    <w:rsid w:val="00DB38A6"/>
    <w:rsid w:val="00DB40E0"/>
    <w:rsid w:val="00DB4484"/>
    <w:rsid w:val="00DB5AF0"/>
    <w:rsid w:val="00DB5C9E"/>
    <w:rsid w:val="00DB5F0E"/>
    <w:rsid w:val="00DB6246"/>
    <w:rsid w:val="00DB687C"/>
    <w:rsid w:val="00DB7662"/>
    <w:rsid w:val="00DC3CDD"/>
    <w:rsid w:val="00DC7D9D"/>
    <w:rsid w:val="00DD0182"/>
    <w:rsid w:val="00DD2112"/>
    <w:rsid w:val="00DD2162"/>
    <w:rsid w:val="00DD26ED"/>
    <w:rsid w:val="00DD3877"/>
    <w:rsid w:val="00DD51E4"/>
    <w:rsid w:val="00DD5402"/>
    <w:rsid w:val="00DD570B"/>
    <w:rsid w:val="00DD5AA8"/>
    <w:rsid w:val="00DD5CEA"/>
    <w:rsid w:val="00DD5D54"/>
    <w:rsid w:val="00DD5EAD"/>
    <w:rsid w:val="00DD7D88"/>
    <w:rsid w:val="00DE13C7"/>
    <w:rsid w:val="00DE174E"/>
    <w:rsid w:val="00DE1B3B"/>
    <w:rsid w:val="00DE36DD"/>
    <w:rsid w:val="00DE37C8"/>
    <w:rsid w:val="00DE42AF"/>
    <w:rsid w:val="00DE4AC2"/>
    <w:rsid w:val="00DE5722"/>
    <w:rsid w:val="00DE59C6"/>
    <w:rsid w:val="00DE69D7"/>
    <w:rsid w:val="00DE69FD"/>
    <w:rsid w:val="00DE7235"/>
    <w:rsid w:val="00DE7BD1"/>
    <w:rsid w:val="00DF09BB"/>
    <w:rsid w:val="00DF1EDC"/>
    <w:rsid w:val="00DF1EE9"/>
    <w:rsid w:val="00DF20CA"/>
    <w:rsid w:val="00DF2380"/>
    <w:rsid w:val="00DF2BB4"/>
    <w:rsid w:val="00DF2F95"/>
    <w:rsid w:val="00DF3474"/>
    <w:rsid w:val="00DF3EC5"/>
    <w:rsid w:val="00DF41A4"/>
    <w:rsid w:val="00DF41F0"/>
    <w:rsid w:val="00DF4510"/>
    <w:rsid w:val="00DF4BE4"/>
    <w:rsid w:val="00DF554B"/>
    <w:rsid w:val="00DF5BAE"/>
    <w:rsid w:val="00DF7B0E"/>
    <w:rsid w:val="00DF7D25"/>
    <w:rsid w:val="00E01774"/>
    <w:rsid w:val="00E025C5"/>
    <w:rsid w:val="00E02867"/>
    <w:rsid w:val="00E03496"/>
    <w:rsid w:val="00E04862"/>
    <w:rsid w:val="00E04CEF"/>
    <w:rsid w:val="00E059DD"/>
    <w:rsid w:val="00E060FB"/>
    <w:rsid w:val="00E0613D"/>
    <w:rsid w:val="00E061C0"/>
    <w:rsid w:val="00E065BE"/>
    <w:rsid w:val="00E071B2"/>
    <w:rsid w:val="00E1011D"/>
    <w:rsid w:val="00E1133C"/>
    <w:rsid w:val="00E123C7"/>
    <w:rsid w:val="00E12B9B"/>
    <w:rsid w:val="00E14092"/>
    <w:rsid w:val="00E144EC"/>
    <w:rsid w:val="00E173D6"/>
    <w:rsid w:val="00E17732"/>
    <w:rsid w:val="00E206B4"/>
    <w:rsid w:val="00E20E8B"/>
    <w:rsid w:val="00E2131A"/>
    <w:rsid w:val="00E21492"/>
    <w:rsid w:val="00E24CA2"/>
    <w:rsid w:val="00E24FE9"/>
    <w:rsid w:val="00E26E64"/>
    <w:rsid w:val="00E27FC6"/>
    <w:rsid w:val="00E30422"/>
    <w:rsid w:val="00E31404"/>
    <w:rsid w:val="00E31697"/>
    <w:rsid w:val="00E31C05"/>
    <w:rsid w:val="00E31E71"/>
    <w:rsid w:val="00E324F3"/>
    <w:rsid w:val="00E33858"/>
    <w:rsid w:val="00E33C00"/>
    <w:rsid w:val="00E343C3"/>
    <w:rsid w:val="00E344BD"/>
    <w:rsid w:val="00E3589E"/>
    <w:rsid w:val="00E36E82"/>
    <w:rsid w:val="00E3735A"/>
    <w:rsid w:val="00E37880"/>
    <w:rsid w:val="00E4015C"/>
    <w:rsid w:val="00E40845"/>
    <w:rsid w:val="00E42301"/>
    <w:rsid w:val="00E43FAE"/>
    <w:rsid w:val="00E45177"/>
    <w:rsid w:val="00E45766"/>
    <w:rsid w:val="00E47159"/>
    <w:rsid w:val="00E47324"/>
    <w:rsid w:val="00E5035E"/>
    <w:rsid w:val="00E51433"/>
    <w:rsid w:val="00E52EB5"/>
    <w:rsid w:val="00E534A6"/>
    <w:rsid w:val="00E538F1"/>
    <w:rsid w:val="00E5411A"/>
    <w:rsid w:val="00E548CE"/>
    <w:rsid w:val="00E55C0A"/>
    <w:rsid w:val="00E55ED8"/>
    <w:rsid w:val="00E56138"/>
    <w:rsid w:val="00E56530"/>
    <w:rsid w:val="00E56FC5"/>
    <w:rsid w:val="00E57922"/>
    <w:rsid w:val="00E60B73"/>
    <w:rsid w:val="00E61DAB"/>
    <w:rsid w:val="00E620EB"/>
    <w:rsid w:val="00E63DE5"/>
    <w:rsid w:val="00E63E2D"/>
    <w:rsid w:val="00E63F9B"/>
    <w:rsid w:val="00E64B30"/>
    <w:rsid w:val="00E64FE5"/>
    <w:rsid w:val="00E65EA1"/>
    <w:rsid w:val="00E662B3"/>
    <w:rsid w:val="00E66DF1"/>
    <w:rsid w:val="00E70000"/>
    <w:rsid w:val="00E71785"/>
    <w:rsid w:val="00E7215C"/>
    <w:rsid w:val="00E72172"/>
    <w:rsid w:val="00E741F7"/>
    <w:rsid w:val="00E743E4"/>
    <w:rsid w:val="00E75E51"/>
    <w:rsid w:val="00E80DC0"/>
    <w:rsid w:val="00E80F0F"/>
    <w:rsid w:val="00E81C01"/>
    <w:rsid w:val="00E82E94"/>
    <w:rsid w:val="00E834D8"/>
    <w:rsid w:val="00E84059"/>
    <w:rsid w:val="00E84A54"/>
    <w:rsid w:val="00E86425"/>
    <w:rsid w:val="00E86FE6"/>
    <w:rsid w:val="00E8734F"/>
    <w:rsid w:val="00E87D53"/>
    <w:rsid w:val="00E87E18"/>
    <w:rsid w:val="00E90712"/>
    <w:rsid w:val="00E953C3"/>
    <w:rsid w:val="00E95CE0"/>
    <w:rsid w:val="00E963EB"/>
    <w:rsid w:val="00E967E6"/>
    <w:rsid w:val="00E96A16"/>
    <w:rsid w:val="00E96F14"/>
    <w:rsid w:val="00E97158"/>
    <w:rsid w:val="00E972D8"/>
    <w:rsid w:val="00E97D16"/>
    <w:rsid w:val="00E97EE7"/>
    <w:rsid w:val="00EA371C"/>
    <w:rsid w:val="00EA3962"/>
    <w:rsid w:val="00EA3E8A"/>
    <w:rsid w:val="00EA4773"/>
    <w:rsid w:val="00EA5160"/>
    <w:rsid w:val="00EA5757"/>
    <w:rsid w:val="00EA7E57"/>
    <w:rsid w:val="00EB0750"/>
    <w:rsid w:val="00EB0E8F"/>
    <w:rsid w:val="00EB18B5"/>
    <w:rsid w:val="00EB2063"/>
    <w:rsid w:val="00EB2368"/>
    <w:rsid w:val="00EB416A"/>
    <w:rsid w:val="00EB6FCA"/>
    <w:rsid w:val="00EB7D0F"/>
    <w:rsid w:val="00EB7EE3"/>
    <w:rsid w:val="00EC0BFC"/>
    <w:rsid w:val="00EC19AB"/>
    <w:rsid w:val="00EC1CD3"/>
    <w:rsid w:val="00EC29CB"/>
    <w:rsid w:val="00EC2B1B"/>
    <w:rsid w:val="00EC322E"/>
    <w:rsid w:val="00EC372D"/>
    <w:rsid w:val="00EC3EA6"/>
    <w:rsid w:val="00ED0AE7"/>
    <w:rsid w:val="00ED18FD"/>
    <w:rsid w:val="00ED2A1F"/>
    <w:rsid w:val="00ED31B8"/>
    <w:rsid w:val="00ED3844"/>
    <w:rsid w:val="00ED4B5B"/>
    <w:rsid w:val="00ED647B"/>
    <w:rsid w:val="00ED6672"/>
    <w:rsid w:val="00ED6983"/>
    <w:rsid w:val="00ED72DB"/>
    <w:rsid w:val="00EE0C11"/>
    <w:rsid w:val="00EE1385"/>
    <w:rsid w:val="00EE204C"/>
    <w:rsid w:val="00EE2396"/>
    <w:rsid w:val="00EE2B13"/>
    <w:rsid w:val="00EE4732"/>
    <w:rsid w:val="00EE4B79"/>
    <w:rsid w:val="00EE541F"/>
    <w:rsid w:val="00EE5F20"/>
    <w:rsid w:val="00EE707D"/>
    <w:rsid w:val="00EE7BB0"/>
    <w:rsid w:val="00EE7E5C"/>
    <w:rsid w:val="00EE7F0D"/>
    <w:rsid w:val="00EF062B"/>
    <w:rsid w:val="00EF1A25"/>
    <w:rsid w:val="00EF1B31"/>
    <w:rsid w:val="00EF2FC7"/>
    <w:rsid w:val="00EF308B"/>
    <w:rsid w:val="00EF353F"/>
    <w:rsid w:val="00EF3569"/>
    <w:rsid w:val="00EF363F"/>
    <w:rsid w:val="00EF4926"/>
    <w:rsid w:val="00EF5A35"/>
    <w:rsid w:val="00EF6357"/>
    <w:rsid w:val="00EF6C97"/>
    <w:rsid w:val="00EF6FC4"/>
    <w:rsid w:val="00EF78AD"/>
    <w:rsid w:val="00F009D2"/>
    <w:rsid w:val="00F022FB"/>
    <w:rsid w:val="00F04089"/>
    <w:rsid w:val="00F04855"/>
    <w:rsid w:val="00F04F78"/>
    <w:rsid w:val="00F0513A"/>
    <w:rsid w:val="00F10096"/>
    <w:rsid w:val="00F118F6"/>
    <w:rsid w:val="00F11F68"/>
    <w:rsid w:val="00F12186"/>
    <w:rsid w:val="00F125BF"/>
    <w:rsid w:val="00F12D51"/>
    <w:rsid w:val="00F130D5"/>
    <w:rsid w:val="00F132E1"/>
    <w:rsid w:val="00F140B4"/>
    <w:rsid w:val="00F1503E"/>
    <w:rsid w:val="00F15506"/>
    <w:rsid w:val="00F15892"/>
    <w:rsid w:val="00F16036"/>
    <w:rsid w:val="00F160C9"/>
    <w:rsid w:val="00F17644"/>
    <w:rsid w:val="00F21325"/>
    <w:rsid w:val="00F21A59"/>
    <w:rsid w:val="00F235E4"/>
    <w:rsid w:val="00F23E64"/>
    <w:rsid w:val="00F244E7"/>
    <w:rsid w:val="00F25698"/>
    <w:rsid w:val="00F25F0D"/>
    <w:rsid w:val="00F26278"/>
    <w:rsid w:val="00F268AD"/>
    <w:rsid w:val="00F27C3C"/>
    <w:rsid w:val="00F27E00"/>
    <w:rsid w:val="00F335D1"/>
    <w:rsid w:val="00F33C8E"/>
    <w:rsid w:val="00F33F57"/>
    <w:rsid w:val="00F34001"/>
    <w:rsid w:val="00F34DF6"/>
    <w:rsid w:val="00F369FF"/>
    <w:rsid w:val="00F36E95"/>
    <w:rsid w:val="00F37AE7"/>
    <w:rsid w:val="00F4098B"/>
    <w:rsid w:val="00F41915"/>
    <w:rsid w:val="00F41AF7"/>
    <w:rsid w:val="00F41C80"/>
    <w:rsid w:val="00F41CA6"/>
    <w:rsid w:val="00F41FF4"/>
    <w:rsid w:val="00F42A48"/>
    <w:rsid w:val="00F42D18"/>
    <w:rsid w:val="00F4360E"/>
    <w:rsid w:val="00F43982"/>
    <w:rsid w:val="00F45564"/>
    <w:rsid w:val="00F4577E"/>
    <w:rsid w:val="00F473CB"/>
    <w:rsid w:val="00F47FC7"/>
    <w:rsid w:val="00F506ED"/>
    <w:rsid w:val="00F5088C"/>
    <w:rsid w:val="00F51AE7"/>
    <w:rsid w:val="00F52B75"/>
    <w:rsid w:val="00F52B9F"/>
    <w:rsid w:val="00F533C6"/>
    <w:rsid w:val="00F539EC"/>
    <w:rsid w:val="00F54076"/>
    <w:rsid w:val="00F549F6"/>
    <w:rsid w:val="00F55C71"/>
    <w:rsid w:val="00F55F3B"/>
    <w:rsid w:val="00F565CC"/>
    <w:rsid w:val="00F56C10"/>
    <w:rsid w:val="00F56F1A"/>
    <w:rsid w:val="00F575F6"/>
    <w:rsid w:val="00F5797B"/>
    <w:rsid w:val="00F61142"/>
    <w:rsid w:val="00F623C9"/>
    <w:rsid w:val="00F62AE5"/>
    <w:rsid w:val="00F63715"/>
    <w:rsid w:val="00F63E89"/>
    <w:rsid w:val="00F643F1"/>
    <w:rsid w:val="00F645A6"/>
    <w:rsid w:val="00F64968"/>
    <w:rsid w:val="00F652B4"/>
    <w:rsid w:val="00F65C6C"/>
    <w:rsid w:val="00F666BD"/>
    <w:rsid w:val="00F6717E"/>
    <w:rsid w:val="00F67553"/>
    <w:rsid w:val="00F6756B"/>
    <w:rsid w:val="00F70A97"/>
    <w:rsid w:val="00F72C2C"/>
    <w:rsid w:val="00F730CF"/>
    <w:rsid w:val="00F734A7"/>
    <w:rsid w:val="00F765EE"/>
    <w:rsid w:val="00F76FDB"/>
    <w:rsid w:val="00F775E9"/>
    <w:rsid w:val="00F80EAC"/>
    <w:rsid w:val="00F832E2"/>
    <w:rsid w:val="00F83C2A"/>
    <w:rsid w:val="00F8556B"/>
    <w:rsid w:val="00F85809"/>
    <w:rsid w:val="00F85D7E"/>
    <w:rsid w:val="00F86450"/>
    <w:rsid w:val="00F86E72"/>
    <w:rsid w:val="00F8708F"/>
    <w:rsid w:val="00F90059"/>
    <w:rsid w:val="00F900EA"/>
    <w:rsid w:val="00F90DA9"/>
    <w:rsid w:val="00F924E2"/>
    <w:rsid w:val="00F93975"/>
    <w:rsid w:val="00F93F01"/>
    <w:rsid w:val="00F95B26"/>
    <w:rsid w:val="00F974D2"/>
    <w:rsid w:val="00FA1342"/>
    <w:rsid w:val="00FA15A6"/>
    <w:rsid w:val="00FA2112"/>
    <w:rsid w:val="00FA2DFA"/>
    <w:rsid w:val="00FA4355"/>
    <w:rsid w:val="00FA4611"/>
    <w:rsid w:val="00FA4889"/>
    <w:rsid w:val="00FA4BB5"/>
    <w:rsid w:val="00FA4DDC"/>
    <w:rsid w:val="00FA4ED1"/>
    <w:rsid w:val="00FA5274"/>
    <w:rsid w:val="00FA5917"/>
    <w:rsid w:val="00FA631A"/>
    <w:rsid w:val="00FA73CB"/>
    <w:rsid w:val="00FB0966"/>
    <w:rsid w:val="00FB169A"/>
    <w:rsid w:val="00FB1A2B"/>
    <w:rsid w:val="00FB1BF1"/>
    <w:rsid w:val="00FB2F53"/>
    <w:rsid w:val="00FB3F89"/>
    <w:rsid w:val="00FB43B7"/>
    <w:rsid w:val="00FB51EE"/>
    <w:rsid w:val="00FB7059"/>
    <w:rsid w:val="00FB7BF8"/>
    <w:rsid w:val="00FC0B83"/>
    <w:rsid w:val="00FC0F04"/>
    <w:rsid w:val="00FC1F9D"/>
    <w:rsid w:val="00FC1FC8"/>
    <w:rsid w:val="00FC2030"/>
    <w:rsid w:val="00FC244A"/>
    <w:rsid w:val="00FC3D9E"/>
    <w:rsid w:val="00FC4D14"/>
    <w:rsid w:val="00FC52CE"/>
    <w:rsid w:val="00FD0B9C"/>
    <w:rsid w:val="00FD0CA0"/>
    <w:rsid w:val="00FD1A20"/>
    <w:rsid w:val="00FD2AD6"/>
    <w:rsid w:val="00FD3CF2"/>
    <w:rsid w:val="00FD529F"/>
    <w:rsid w:val="00FD59D4"/>
    <w:rsid w:val="00FD5D16"/>
    <w:rsid w:val="00FD5E87"/>
    <w:rsid w:val="00FD6F29"/>
    <w:rsid w:val="00FE01DC"/>
    <w:rsid w:val="00FE0382"/>
    <w:rsid w:val="00FE0E84"/>
    <w:rsid w:val="00FE2F99"/>
    <w:rsid w:val="00FE3984"/>
    <w:rsid w:val="00FE40D6"/>
    <w:rsid w:val="00FE419C"/>
    <w:rsid w:val="00FE43B7"/>
    <w:rsid w:val="00FE4B57"/>
    <w:rsid w:val="00FE5A75"/>
    <w:rsid w:val="00FE76D4"/>
    <w:rsid w:val="00FE7730"/>
    <w:rsid w:val="00FF0430"/>
    <w:rsid w:val="00FF0F81"/>
    <w:rsid w:val="00FF1336"/>
    <w:rsid w:val="00FF1C49"/>
    <w:rsid w:val="00FF2C88"/>
    <w:rsid w:val="00FF2FD4"/>
    <w:rsid w:val="00FF3539"/>
    <w:rsid w:val="00FF39C0"/>
    <w:rsid w:val="00FF3BAE"/>
    <w:rsid w:val="00FF3F9D"/>
    <w:rsid w:val="00FF50FB"/>
    <w:rsid w:val="00FF563C"/>
    <w:rsid w:val="00FF6355"/>
    <w:rsid w:val="00FF6C95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4B7A547"/>
  <w15:chartTrackingRefBased/>
  <w15:docId w15:val="{AF585279-24F3-4A8F-A61A-F19DAAEB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39EC"/>
    <w:rPr>
      <w:rFonts w:ascii="Arial" w:hAnsi="Arial"/>
      <w:color w:val="838381"/>
      <w:sz w:val="24"/>
    </w:rPr>
  </w:style>
  <w:style w:type="paragraph" w:styleId="Heading1">
    <w:name w:val="heading 1"/>
    <w:basedOn w:val="Normal"/>
    <w:next w:val="Normal"/>
    <w:link w:val="Heading1Char"/>
    <w:qFormat/>
    <w:rsid w:val="009719F6"/>
    <w:pPr>
      <w:keepNext/>
      <w:keepLines/>
      <w:spacing w:before="120" w:after="120"/>
      <w:outlineLvl w:val="0"/>
    </w:pPr>
    <w:rPr>
      <w:rFonts w:eastAsiaTheme="majorEastAsia" w:cs="Arial"/>
      <w:color w:val="005A62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04B0D"/>
    <w:pPr>
      <w:keepNext/>
      <w:keepLines/>
      <w:spacing w:before="40" w:after="0" w:line="360" w:lineRule="auto"/>
      <w:ind w:left="1134"/>
      <w:outlineLvl w:val="1"/>
    </w:pPr>
    <w:rPr>
      <w:rFonts w:eastAsiaTheme="majorEastAsia" w:cs="Arial"/>
      <w:b/>
      <w:bCs/>
      <w:noProof/>
      <w:color w:val="007981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539EC"/>
    <w:pPr>
      <w:keepNext/>
      <w:keepLines/>
      <w:spacing w:before="40" w:after="0" w:line="360" w:lineRule="auto"/>
      <w:ind w:left="1134"/>
      <w:outlineLvl w:val="2"/>
    </w:pPr>
    <w:rPr>
      <w:rFonts w:eastAsiaTheme="majorEastAsia" w:cstheme="majorBidi"/>
      <w:b/>
      <w:color w:val="AF3917" w:themeColor="accent4"/>
      <w:szCs w:val="24"/>
    </w:rPr>
  </w:style>
  <w:style w:type="paragraph" w:styleId="Heading4">
    <w:name w:val="heading 4"/>
    <w:aliases w:val="Section Heading"/>
    <w:basedOn w:val="Normal"/>
    <w:next w:val="Normal"/>
    <w:link w:val="Heading4Char"/>
    <w:unhideWhenUsed/>
    <w:qFormat/>
    <w:rsid w:val="000A744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Cover Page"/>
    <w:basedOn w:val="Normal"/>
    <w:next w:val="Normal"/>
    <w:link w:val="Heading5Char"/>
    <w:qFormat/>
    <w:rsid w:val="00AC1C75"/>
    <w:pPr>
      <w:spacing w:before="2880" w:after="0" w:line="240" w:lineRule="auto"/>
      <w:outlineLvl w:val="4"/>
    </w:pPr>
    <w:rPr>
      <w:rFonts w:eastAsia="Times" w:cs="Arial"/>
      <w:bCs/>
      <w:iCs/>
      <w:color w:val="auto"/>
      <w:sz w:val="56"/>
      <w:szCs w:val="26"/>
    </w:rPr>
  </w:style>
  <w:style w:type="paragraph" w:styleId="Heading6">
    <w:name w:val="heading 6"/>
    <w:basedOn w:val="Normal"/>
    <w:next w:val="Normal"/>
    <w:link w:val="Heading6Char"/>
    <w:qFormat/>
    <w:rsid w:val="00E071B2"/>
    <w:pPr>
      <w:keepNext/>
      <w:spacing w:after="0" w:line="240" w:lineRule="auto"/>
      <w:jc w:val="center"/>
      <w:outlineLvl w:val="5"/>
    </w:pPr>
    <w:rPr>
      <w:rFonts w:eastAsia="Times New Roman" w:cs="Arial"/>
      <w:b/>
      <w:bCs/>
      <w:color w:val="auto"/>
      <w:sz w:val="36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E071B2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E071B2"/>
    <w:pPr>
      <w:keepNext/>
      <w:spacing w:after="0" w:line="240" w:lineRule="auto"/>
      <w:outlineLvl w:val="7"/>
    </w:pPr>
    <w:rPr>
      <w:rFonts w:ascii="DIN-Regular" w:eastAsia="Times" w:hAnsi="DIN-Regular" w:cs="Times New Roman"/>
      <w:color w:val="auto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E071B2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color w:val="auto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40D12"/>
  </w:style>
  <w:style w:type="paragraph" w:styleId="Footer">
    <w:name w:val="footer"/>
    <w:basedOn w:val="Normal"/>
    <w:link w:val="FooterChar"/>
    <w:uiPriority w:val="99"/>
    <w:unhideWhenUsed/>
    <w:rsid w:val="0024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D12"/>
  </w:style>
  <w:style w:type="character" w:customStyle="1" w:styleId="Heading1Char">
    <w:name w:val="Heading 1 Char"/>
    <w:basedOn w:val="DefaultParagraphFont"/>
    <w:link w:val="Heading1"/>
    <w:rsid w:val="009719F6"/>
    <w:rPr>
      <w:rFonts w:ascii="Arial" w:eastAsiaTheme="majorEastAsia" w:hAnsi="Arial" w:cs="Arial"/>
      <w:color w:val="005A62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404B0D"/>
    <w:rPr>
      <w:rFonts w:ascii="Arial" w:eastAsiaTheme="majorEastAsia" w:hAnsi="Arial" w:cs="Arial"/>
      <w:b/>
      <w:bCs/>
      <w:noProof/>
      <w:color w:val="007981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539EC"/>
    <w:rPr>
      <w:rFonts w:ascii="Arial" w:eastAsiaTheme="majorEastAsia" w:hAnsi="Arial" w:cstheme="majorBidi"/>
      <w:b/>
      <w:color w:val="AF3917" w:themeColor="accent4"/>
      <w:sz w:val="24"/>
      <w:szCs w:val="24"/>
    </w:rPr>
  </w:style>
  <w:style w:type="character" w:customStyle="1" w:styleId="Heading4Char">
    <w:name w:val="Heading 4 Char"/>
    <w:aliases w:val="Section Heading Char"/>
    <w:basedOn w:val="DefaultParagraphFont"/>
    <w:link w:val="Heading4"/>
    <w:rsid w:val="000A744D"/>
    <w:rPr>
      <w:rFonts w:ascii="Arial" w:eastAsiaTheme="majorEastAsia" w:hAnsi="Arial" w:cstheme="majorBidi"/>
      <w:b/>
      <w:iCs/>
      <w:color w:val="979795" w:themeColor="text1" w:themeTint="A6"/>
      <w:sz w:val="24"/>
    </w:rPr>
  </w:style>
  <w:style w:type="character" w:styleId="Emphasis">
    <w:name w:val="Emphasis"/>
    <w:basedOn w:val="DefaultParagraphFont"/>
    <w:uiPriority w:val="20"/>
    <w:qFormat/>
    <w:rsid w:val="000A744D"/>
    <w:rPr>
      <w:rFonts w:ascii="Arial" w:hAnsi="Arial"/>
      <w:i w:val="0"/>
      <w:iCs/>
      <w:color w:val="E34619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A744D"/>
    <w:pPr>
      <w:spacing w:before="200"/>
      <w:ind w:left="864" w:right="864"/>
      <w:jc w:val="center"/>
    </w:pPr>
    <w:rPr>
      <w:rFonts w:ascii="Roboto Slab" w:hAnsi="Roboto Slab"/>
      <w:iCs/>
      <w:color w:val="005A62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A744D"/>
    <w:rPr>
      <w:rFonts w:ascii="Roboto Slab" w:hAnsi="Roboto Slab"/>
      <w:iCs/>
      <w:color w:val="005A62"/>
      <w:sz w:val="20"/>
    </w:rPr>
  </w:style>
  <w:style w:type="paragraph" w:styleId="BalloonText">
    <w:name w:val="Balloon Text"/>
    <w:basedOn w:val="Normal"/>
    <w:link w:val="BalloonTextChar"/>
    <w:unhideWhenUsed/>
    <w:rsid w:val="008D3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3ACD"/>
    <w:rPr>
      <w:rFonts w:ascii="Segoe UI" w:hAnsi="Segoe UI" w:cs="Segoe UI"/>
      <w:color w:val="979795" w:themeColor="text1" w:themeTint="A6"/>
      <w:sz w:val="18"/>
      <w:szCs w:val="18"/>
    </w:rPr>
  </w:style>
  <w:style w:type="character" w:customStyle="1" w:styleId="Heading5Char">
    <w:name w:val="Heading 5 Char"/>
    <w:aliases w:val="Cover Page Char"/>
    <w:basedOn w:val="DefaultParagraphFont"/>
    <w:link w:val="Heading5"/>
    <w:rsid w:val="00AC1C75"/>
    <w:rPr>
      <w:rFonts w:ascii="Arial" w:eastAsia="Times" w:hAnsi="Arial" w:cs="Arial"/>
      <w:bCs/>
      <w:iCs/>
      <w:sz w:val="56"/>
      <w:szCs w:val="26"/>
    </w:rPr>
  </w:style>
  <w:style w:type="character" w:customStyle="1" w:styleId="Heading6Char">
    <w:name w:val="Heading 6 Char"/>
    <w:basedOn w:val="DefaultParagraphFont"/>
    <w:link w:val="Heading6"/>
    <w:rsid w:val="00E071B2"/>
    <w:rPr>
      <w:rFonts w:ascii="Arial" w:eastAsia="Times New Roman" w:hAnsi="Arial" w:cs="Arial"/>
      <w:b/>
      <w:bCs/>
      <w:sz w:val="36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071B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E071B2"/>
    <w:rPr>
      <w:rFonts w:ascii="DIN-Regular" w:eastAsia="Times" w:hAnsi="DIN-Regular" w:cs="Times New Roman"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E071B2"/>
    <w:rPr>
      <w:rFonts w:ascii="Times New Roman" w:eastAsia="Times New Roman" w:hAnsi="Times New Roman" w:cs="Times New Roman"/>
      <w:b/>
      <w:sz w:val="30"/>
      <w:szCs w:val="20"/>
    </w:rPr>
  </w:style>
  <w:style w:type="paragraph" w:styleId="BodyText">
    <w:name w:val="Body Text"/>
    <w:basedOn w:val="Normal"/>
    <w:link w:val="BodyTextChar"/>
    <w:rsid w:val="00E071B2"/>
    <w:pPr>
      <w:spacing w:after="0" w:line="240" w:lineRule="auto"/>
    </w:pPr>
    <w:rPr>
      <w:rFonts w:ascii="New Baskerville" w:eastAsia="Times" w:hAnsi="New Baskerville" w:cs="Times New Roman"/>
      <w:color w:val="auto"/>
      <w:sz w:val="48"/>
      <w:szCs w:val="20"/>
    </w:rPr>
  </w:style>
  <w:style w:type="character" w:customStyle="1" w:styleId="BodyTextChar">
    <w:name w:val="Body Text Char"/>
    <w:basedOn w:val="DefaultParagraphFont"/>
    <w:link w:val="BodyText"/>
    <w:rsid w:val="00E071B2"/>
    <w:rPr>
      <w:rFonts w:ascii="New Baskerville" w:eastAsia="Times" w:hAnsi="New Baskerville" w:cs="Times New Roman"/>
      <w:sz w:val="48"/>
      <w:szCs w:val="20"/>
    </w:rPr>
  </w:style>
  <w:style w:type="character" w:styleId="PageNumber">
    <w:name w:val="page number"/>
    <w:basedOn w:val="DefaultParagraphFont"/>
    <w:rsid w:val="00E071B2"/>
  </w:style>
  <w:style w:type="paragraph" w:customStyle="1" w:styleId="DefaultText">
    <w:name w:val="Default Text"/>
    <w:basedOn w:val="Normal"/>
    <w:rsid w:val="00E071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Cs w:val="20"/>
    </w:rPr>
  </w:style>
  <w:style w:type="paragraph" w:styleId="ListBullet">
    <w:name w:val="List Bullet"/>
    <w:basedOn w:val="Normal"/>
    <w:rsid w:val="00E071B2"/>
    <w:pPr>
      <w:numPr>
        <w:numId w:val="1"/>
      </w:numPr>
      <w:tabs>
        <w:tab w:val="clear" w:pos="360"/>
        <w:tab w:val="num" w:pos="426"/>
      </w:tabs>
      <w:spacing w:after="0" w:line="240" w:lineRule="auto"/>
      <w:ind w:left="425" w:hanging="425"/>
    </w:pPr>
    <w:rPr>
      <w:rFonts w:ascii="DIN-Regular" w:eastAsia="Times" w:hAnsi="DIN-Regular" w:cs="Times New Roman"/>
      <w:color w:val="auto"/>
      <w:szCs w:val="20"/>
    </w:rPr>
  </w:style>
  <w:style w:type="paragraph" w:styleId="ListNumber">
    <w:name w:val="List Number"/>
    <w:basedOn w:val="Normal"/>
    <w:rsid w:val="00E071B2"/>
    <w:pPr>
      <w:numPr>
        <w:numId w:val="4"/>
      </w:numPr>
      <w:spacing w:after="0" w:line="240" w:lineRule="auto"/>
    </w:pPr>
    <w:rPr>
      <w:rFonts w:ascii="DIN-Regular" w:eastAsia="Times" w:hAnsi="DIN-Regular" w:cs="Times New Roman"/>
      <w:color w:val="auto"/>
      <w:szCs w:val="20"/>
    </w:rPr>
  </w:style>
  <w:style w:type="paragraph" w:styleId="ListBullet2">
    <w:name w:val="List Bullet 2"/>
    <w:basedOn w:val="Normal"/>
    <w:rsid w:val="00E071B2"/>
    <w:pPr>
      <w:numPr>
        <w:numId w:val="2"/>
      </w:numPr>
      <w:spacing w:after="0" w:line="240" w:lineRule="auto"/>
    </w:pPr>
    <w:rPr>
      <w:rFonts w:ascii="DIN-Regular" w:eastAsia="Times" w:hAnsi="DIN-Regular" w:cs="Times New Roman"/>
      <w:color w:val="auto"/>
      <w:szCs w:val="20"/>
    </w:rPr>
  </w:style>
  <w:style w:type="paragraph" w:styleId="ListNumber2">
    <w:name w:val="List Number 2"/>
    <w:basedOn w:val="Normal"/>
    <w:rsid w:val="00E071B2"/>
    <w:pPr>
      <w:numPr>
        <w:numId w:val="3"/>
      </w:numPr>
      <w:tabs>
        <w:tab w:val="clear" w:pos="708"/>
        <w:tab w:val="left" w:pos="425"/>
        <w:tab w:val="left" w:pos="851"/>
      </w:tabs>
      <w:spacing w:after="0" w:line="240" w:lineRule="auto"/>
      <w:ind w:left="850"/>
    </w:pPr>
    <w:rPr>
      <w:rFonts w:ascii="DIN-Regular" w:eastAsia="Times" w:hAnsi="DIN-Regular" w:cs="Times New Roman"/>
      <w:color w:val="auto"/>
      <w:szCs w:val="20"/>
    </w:rPr>
  </w:style>
  <w:style w:type="paragraph" w:customStyle="1" w:styleId="BodySingle">
    <w:name w:val="Body Single"/>
    <w:basedOn w:val="Normal"/>
    <w:rsid w:val="00E071B2"/>
    <w:pPr>
      <w:spacing w:after="0" w:line="24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BodyText3">
    <w:name w:val="Body Text 3"/>
    <w:basedOn w:val="Normal"/>
    <w:link w:val="BodyText3Char"/>
    <w:rsid w:val="00E071B2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E071B2"/>
    <w:rPr>
      <w:rFonts w:ascii="Times New Roman" w:eastAsia="Times New Roman" w:hAnsi="Times New Roman" w:cs="Times New Roman"/>
      <w:sz w:val="20"/>
      <w:szCs w:val="20"/>
    </w:rPr>
  </w:style>
  <w:style w:type="paragraph" w:customStyle="1" w:styleId="Bodycopy">
    <w:name w:val="Body copy"/>
    <w:rsid w:val="00E071B2"/>
    <w:pPr>
      <w:spacing w:before="59" w:after="0" w:line="240" w:lineRule="auto"/>
      <w:ind w:left="2268"/>
      <w:jc w:val="both"/>
    </w:pPr>
    <w:rPr>
      <w:rFonts w:ascii="Charter BT" w:eastAsia="Times New Roman" w:hAnsi="Charter BT" w:cs="Times New Roman"/>
      <w:snapToGrid w:val="0"/>
      <w:sz w:val="24"/>
      <w:szCs w:val="20"/>
    </w:rPr>
  </w:style>
  <w:style w:type="paragraph" w:customStyle="1" w:styleId="Bodybulleted2">
    <w:name w:val="Body bulleted 2"/>
    <w:rsid w:val="00E071B2"/>
    <w:pPr>
      <w:spacing w:before="59" w:after="59" w:line="240" w:lineRule="auto"/>
      <w:ind w:left="2835" w:hanging="454"/>
      <w:jc w:val="both"/>
    </w:pPr>
    <w:rPr>
      <w:rFonts w:ascii="Charter BT" w:eastAsia="Times New Roman" w:hAnsi="Charter BT" w:cs="Times New Roman"/>
      <w:snapToGrid w:val="0"/>
      <w:sz w:val="24"/>
      <w:szCs w:val="20"/>
    </w:rPr>
  </w:style>
  <w:style w:type="paragraph" w:customStyle="1" w:styleId="sectionsubhd">
    <w:name w:val="sectionsubhd"/>
    <w:basedOn w:val="Normal"/>
    <w:rsid w:val="00E071B2"/>
    <w:pPr>
      <w:spacing w:before="100" w:beforeAutospacing="1" w:after="100" w:afterAutospacing="1" w:line="240" w:lineRule="auto"/>
      <w:textAlignment w:val="top"/>
    </w:pPr>
    <w:rPr>
      <w:rFonts w:eastAsia="Arial Unicode MS" w:cs="Arial"/>
      <w:color w:val="000000"/>
      <w:sz w:val="28"/>
      <w:szCs w:val="28"/>
    </w:rPr>
  </w:style>
  <w:style w:type="paragraph" w:customStyle="1" w:styleId="sectionhd">
    <w:name w:val="sectionhd"/>
    <w:basedOn w:val="Normal"/>
    <w:rsid w:val="00E071B2"/>
    <w:pPr>
      <w:spacing w:before="100" w:beforeAutospacing="1" w:after="100" w:afterAutospacing="1" w:line="240" w:lineRule="auto"/>
      <w:textAlignment w:val="top"/>
    </w:pPr>
    <w:rPr>
      <w:rFonts w:eastAsia="Arial Unicode MS" w:cs="Arial"/>
      <w:color w:val="000000"/>
      <w:sz w:val="36"/>
      <w:szCs w:val="36"/>
    </w:rPr>
  </w:style>
  <w:style w:type="paragraph" w:customStyle="1" w:styleId="body">
    <w:name w:val="body"/>
    <w:basedOn w:val="Normal"/>
    <w:rsid w:val="00E071B2"/>
    <w:pPr>
      <w:spacing w:before="100" w:beforeAutospacing="1" w:after="100" w:afterAutospacing="1" w:line="240" w:lineRule="auto"/>
      <w:textAlignment w:val="top"/>
    </w:pPr>
    <w:rPr>
      <w:rFonts w:ascii="Times New Roman" w:eastAsia="Arial Unicode MS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qFormat/>
    <w:rsid w:val="00E071B2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auto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071B2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rsid w:val="00E071B2"/>
    <w:pPr>
      <w:spacing w:after="0" w:line="240" w:lineRule="auto"/>
      <w:jc w:val="center"/>
    </w:pPr>
    <w:rPr>
      <w:rFonts w:ascii="DIN-Regular" w:eastAsia="Times" w:hAnsi="DIN-Regular" w:cs="Arial"/>
      <w:color w:val="auto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071B2"/>
    <w:rPr>
      <w:rFonts w:ascii="DIN-Regular" w:eastAsia="Times" w:hAnsi="DIN-Regular" w:cs="Arial"/>
      <w:sz w:val="28"/>
      <w:szCs w:val="20"/>
    </w:rPr>
  </w:style>
  <w:style w:type="paragraph" w:styleId="BodyTextIndent">
    <w:name w:val="Body Text Indent"/>
    <w:basedOn w:val="Normal"/>
    <w:link w:val="BodyTextIndentChar"/>
    <w:rsid w:val="00E071B2"/>
    <w:pPr>
      <w:spacing w:after="0" w:line="240" w:lineRule="auto"/>
      <w:ind w:left="360"/>
      <w:jc w:val="both"/>
    </w:pPr>
    <w:rPr>
      <w:rFonts w:eastAsia="Times New Roman" w:cs="Arial"/>
      <w:bCs/>
      <w:color w:val="auto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071B2"/>
    <w:rPr>
      <w:rFonts w:ascii="Arial" w:eastAsia="Times New Roman" w:hAnsi="Arial" w:cs="Arial"/>
      <w:bCs/>
      <w:szCs w:val="20"/>
    </w:rPr>
  </w:style>
  <w:style w:type="paragraph" w:styleId="BodyTextIndent2">
    <w:name w:val="Body Text Indent 2"/>
    <w:basedOn w:val="Normal"/>
    <w:link w:val="BodyTextIndent2Char"/>
    <w:rsid w:val="00E071B2"/>
    <w:pPr>
      <w:spacing w:after="0" w:line="240" w:lineRule="auto"/>
      <w:ind w:left="720"/>
      <w:jc w:val="both"/>
    </w:pPr>
    <w:rPr>
      <w:rFonts w:eastAsia="Times New Roman" w:cs="Arial"/>
      <w:bCs/>
      <w:color w:val="auto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071B2"/>
    <w:rPr>
      <w:rFonts w:ascii="Arial" w:eastAsia="Times New Roman" w:hAnsi="Arial" w:cs="Arial"/>
      <w:bCs/>
      <w:sz w:val="24"/>
      <w:szCs w:val="20"/>
    </w:rPr>
  </w:style>
  <w:style w:type="paragraph" w:styleId="BodyTextIndent3">
    <w:name w:val="Body Text Indent 3"/>
    <w:basedOn w:val="Normal"/>
    <w:link w:val="BodyTextIndent3Char"/>
    <w:rsid w:val="00E071B2"/>
    <w:pPr>
      <w:spacing w:after="0" w:line="240" w:lineRule="auto"/>
      <w:ind w:left="360"/>
    </w:pPr>
    <w:rPr>
      <w:rFonts w:eastAsia="Times New Roman" w:cs="Arial"/>
      <w:bCs/>
      <w:noProof/>
      <w:color w:val="auto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E071B2"/>
    <w:rPr>
      <w:rFonts w:ascii="Arial" w:eastAsia="Times New Roman" w:hAnsi="Arial" w:cs="Arial"/>
      <w:bCs/>
      <w:noProof/>
      <w:sz w:val="24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E071B2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E071B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E071B2"/>
    <w:pPr>
      <w:tabs>
        <w:tab w:val="right" w:leader="dot" w:pos="9771"/>
      </w:tabs>
      <w:spacing w:after="0" w:line="240" w:lineRule="auto"/>
      <w:ind w:left="240"/>
    </w:pPr>
    <w:rPr>
      <w:rFonts w:ascii="DIN-Regular" w:eastAsia="Times" w:hAnsi="DIN-Regular" w:cs="Times New Roman"/>
      <w:noProof/>
      <w:color w:val="auto"/>
      <w:szCs w:val="20"/>
    </w:rPr>
  </w:style>
  <w:style w:type="paragraph" w:styleId="TOC1">
    <w:name w:val="toc 1"/>
    <w:basedOn w:val="Normal"/>
    <w:next w:val="Normal"/>
    <w:uiPriority w:val="39"/>
    <w:rsid w:val="00E071B2"/>
    <w:pPr>
      <w:spacing w:after="0" w:line="240" w:lineRule="auto"/>
    </w:pPr>
    <w:rPr>
      <w:rFonts w:ascii="DIN-Bold" w:eastAsia="Times" w:hAnsi="DIN-Bold"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rsid w:val="00E071B2"/>
    <w:pPr>
      <w:spacing w:after="0" w:line="240" w:lineRule="auto"/>
      <w:ind w:left="480"/>
    </w:pPr>
    <w:rPr>
      <w:rFonts w:ascii="DIN-Regular" w:eastAsia="Times" w:hAnsi="DIN-Regular" w:cs="Times New Roman"/>
      <w:color w:val="auto"/>
      <w:szCs w:val="20"/>
    </w:rPr>
  </w:style>
  <w:style w:type="paragraph" w:styleId="TOC4">
    <w:name w:val="toc 4"/>
    <w:basedOn w:val="Normal"/>
    <w:next w:val="Normal"/>
    <w:autoRedefine/>
    <w:uiPriority w:val="39"/>
    <w:rsid w:val="00E071B2"/>
    <w:pPr>
      <w:spacing w:after="0" w:line="240" w:lineRule="auto"/>
      <w:ind w:left="720"/>
    </w:pPr>
    <w:rPr>
      <w:rFonts w:ascii="DIN-Regular" w:eastAsia="Times" w:hAnsi="DIN-Regular" w:cs="Times New Roman"/>
      <w:color w:val="auto"/>
      <w:szCs w:val="20"/>
    </w:rPr>
  </w:style>
  <w:style w:type="paragraph" w:styleId="TOC5">
    <w:name w:val="toc 5"/>
    <w:basedOn w:val="Normal"/>
    <w:next w:val="Normal"/>
    <w:autoRedefine/>
    <w:uiPriority w:val="39"/>
    <w:rsid w:val="00E071B2"/>
    <w:pPr>
      <w:spacing w:after="0" w:line="240" w:lineRule="auto"/>
      <w:ind w:left="960"/>
    </w:pPr>
    <w:rPr>
      <w:rFonts w:ascii="DIN-Regular" w:eastAsia="Times" w:hAnsi="DIN-Regular" w:cs="Times New Roman"/>
      <w:color w:val="auto"/>
      <w:szCs w:val="20"/>
    </w:rPr>
  </w:style>
  <w:style w:type="paragraph" w:styleId="TOC6">
    <w:name w:val="toc 6"/>
    <w:basedOn w:val="Normal"/>
    <w:next w:val="Normal"/>
    <w:autoRedefine/>
    <w:uiPriority w:val="39"/>
    <w:rsid w:val="00E071B2"/>
    <w:pPr>
      <w:spacing w:after="0" w:line="240" w:lineRule="auto"/>
      <w:ind w:left="1200"/>
    </w:pPr>
    <w:rPr>
      <w:rFonts w:ascii="DIN-Regular" w:eastAsia="Times" w:hAnsi="DIN-Regular" w:cs="Times New Roman"/>
      <w:color w:val="auto"/>
      <w:szCs w:val="20"/>
    </w:rPr>
  </w:style>
  <w:style w:type="paragraph" w:styleId="TOC7">
    <w:name w:val="toc 7"/>
    <w:basedOn w:val="Normal"/>
    <w:next w:val="Normal"/>
    <w:autoRedefine/>
    <w:uiPriority w:val="39"/>
    <w:rsid w:val="00E071B2"/>
    <w:pPr>
      <w:spacing w:after="0" w:line="240" w:lineRule="auto"/>
      <w:ind w:left="1440"/>
    </w:pPr>
    <w:rPr>
      <w:rFonts w:ascii="DIN-Regular" w:eastAsia="Times" w:hAnsi="DIN-Regular" w:cs="Times New Roman"/>
      <w:color w:val="auto"/>
      <w:szCs w:val="20"/>
    </w:rPr>
  </w:style>
  <w:style w:type="paragraph" w:styleId="TOC8">
    <w:name w:val="toc 8"/>
    <w:basedOn w:val="Normal"/>
    <w:next w:val="Normal"/>
    <w:autoRedefine/>
    <w:uiPriority w:val="39"/>
    <w:rsid w:val="00E071B2"/>
    <w:pPr>
      <w:spacing w:after="0" w:line="240" w:lineRule="auto"/>
      <w:ind w:left="1680"/>
    </w:pPr>
    <w:rPr>
      <w:rFonts w:ascii="DIN-Regular" w:eastAsia="Times" w:hAnsi="DIN-Regular" w:cs="Times New Roman"/>
      <w:color w:val="auto"/>
      <w:szCs w:val="20"/>
    </w:rPr>
  </w:style>
  <w:style w:type="paragraph" w:styleId="TOC9">
    <w:name w:val="toc 9"/>
    <w:basedOn w:val="Normal"/>
    <w:next w:val="Normal"/>
    <w:autoRedefine/>
    <w:uiPriority w:val="39"/>
    <w:rsid w:val="00E071B2"/>
    <w:pPr>
      <w:spacing w:after="0" w:line="240" w:lineRule="auto"/>
      <w:ind w:left="1920"/>
    </w:pPr>
    <w:rPr>
      <w:rFonts w:ascii="DIN-Regular" w:eastAsia="Times" w:hAnsi="DIN-Regular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E071B2"/>
    <w:rPr>
      <w:color w:val="0000FF"/>
      <w:u w:val="single"/>
    </w:rPr>
  </w:style>
  <w:style w:type="character" w:styleId="Strong">
    <w:name w:val="Strong"/>
    <w:qFormat/>
    <w:rsid w:val="00EF5A35"/>
  </w:style>
  <w:style w:type="paragraph" w:styleId="NormalWeb">
    <w:name w:val="Normal (Web)"/>
    <w:basedOn w:val="Normal"/>
    <w:uiPriority w:val="99"/>
    <w:unhideWhenUsed/>
    <w:rsid w:val="00E0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table" w:styleId="TableGrid">
    <w:name w:val="Table Grid"/>
    <w:basedOn w:val="TableNormal"/>
    <w:rsid w:val="00E071B2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62B"/>
    <w:pPr>
      <w:numPr>
        <w:numId w:val="36"/>
      </w:numPr>
      <w:spacing w:after="120"/>
      <w:ind w:left="1418" w:hanging="284"/>
    </w:pPr>
  </w:style>
  <w:style w:type="table" w:styleId="ListTable4-Accent1">
    <w:name w:val="List Table 4 Accent 1"/>
    <w:basedOn w:val="TableNormal"/>
    <w:uiPriority w:val="49"/>
    <w:rsid w:val="00B554E4"/>
    <w:pPr>
      <w:spacing w:after="0" w:line="240" w:lineRule="auto"/>
    </w:pPr>
    <w:tblPr>
      <w:tblStyleRowBandSize w:val="1"/>
      <w:tblStyleColBandSize w:val="1"/>
      <w:tblBorders>
        <w:top w:val="single" w:sz="4" w:space="0" w:color="07EAFF" w:themeColor="accent1" w:themeTint="99"/>
        <w:left w:val="single" w:sz="4" w:space="0" w:color="07EAFF" w:themeColor="accent1" w:themeTint="99"/>
        <w:bottom w:val="single" w:sz="4" w:space="0" w:color="07EAFF" w:themeColor="accent1" w:themeTint="99"/>
        <w:right w:val="single" w:sz="4" w:space="0" w:color="07EAFF" w:themeColor="accent1" w:themeTint="99"/>
        <w:insideH w:val="single" w:sz="4" w:space="0" w:color="07E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62" w:themeColor="accent1"/>
          <w:left w:val="single" w:sz="4" w:space="0" w:color="005A62" w:themeColor="accent1"/>
          <w:bottom w:val="single" w:sz="4" w:space="0" w:color="005A62" w:themeColor="accent1"/>
          <w:right w:val="single" w:sz="4" w:space="0" w:color="005A62" w:themeColor="accent1"/>
          <w:insideH w:val="nil"/>
        </w:tcBorders>
        <w:shd w:val="clear" w:color="auto" w:fill="005A62" w:themeFill="accent1"/>
      </w:tcPr>
    </w:tblStylePr>
    <w:tblStylePr w:type="lastRow">
      <w:rPr>
        <w:b/>
        <w:bCs/>
      </w:rPr>
      <w:tblPr/>
      <w:tcPr>
        <w:tcBorders>
          <w:top w:val="double" w:sz="4" w:space="0" w:color="07E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8FF" w:themeFill="accent1" w:themeFillTint="33"/>
      </w:tcPr>
    </w:tblStylePr>
    <w:tblStylePr w:type="band1Horz">
      <w:tblPr/>
      <w:tcPr>
        <w:shd w:val="clear" w:color="auto" w:fill="ACF8FF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B6B5A"/>
    <w:pPr>
      <w:spacing w:before="240" w:after="0"/>
      <w:outlineLvl w:val="9"/>
    </w:pPr>
    <w:rPr>
      <w:rFonts w:asciiTheme="majorHAnsi" w:hAnsiTheme="majorHAnsi"/>
      <w:color w:val="004349" w:themeColor="accent1" w:themeShade="BF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%20Gordon\AppData\Local\Microsoft\Windows\INetCache\Content.Outlook\IKTCS26Z\Word%20Template%20-%20Learning%20Solutions%20Formatting.dotx" TargetMode="External"/></Relationships>
</file>

<file path=word/theme/theme1.xml><?xml version="1.0" encoding="utf-8"?>
<a:theme xmlns:a="http://schemas.openxmlformats.org/drawingml/2006/main" name="Ashorne Theme">
  <a:themeElements>
    <a:clrScheme name="Ashorne Learning">
      <a:dk1>
        <a:srgbClr val="5F5F5E"/>
      </a:dk1>
      <a:lt1>
        <a:sysClr val="window" lastClr="FFFFFF"/>
      </a:lt1>
      <a:dk2>
        <a:srgbClr val="00A3AD"/>
      </a:dk2>
      <a:lt2>
        <a:srgbClr val="7549A9"/>
      </a:lt2>
      <a:accent1>
        <a:srgbClr val="005A62"/>
      </a:accent1>
      <a:accent2>
        <a:srgbClr val="64C5E0"/>
      </a:accent2>
      <a:accent3>
        <a:srgbClr val="60220B"/>
      </a:accent3>
      <a:accent4>
        <a:srgbClr val="AF3917"/>
      </a:accent4>
      <a:accent5>
        <a:srgbClr val="E34619"/>
      </a:accent5>
      <a:accent6>
        <a:srgbClr val="575756"/>
      </a:accent6>
      <a:hlink>
        <a:srgbClr val="5F5F5E"/>
      </a:hlink>
      <a:folHlink>
        <a:srgbClr val="5F5F5E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shorne Theme" id="{07F15FD8-2CB2-4E74-869C-8157A8A8D9A8}" vid="{9F25375C-248C-4E4C-8F53-ED155B572A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EE7F8-9FD2-4E7A-8DB9-7FC402C0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- Learning Solutions Formatting</Template>
  <TotalTime>55</TotalTime>
  <Pages>8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Gordon</dc:creator>
  <cp:keywords/>
  <dc:description/>
  <cp:lastModifiedBy>James Ruffell</cp:lastModifiedBy>
  <cp:revision>4</cp:revision>
  <cp:lastPrinted>2018-05-29T11:00:00Z</cp:lastPrinted>
  <dcterms:created xsi:type="dcterms:W3CDTF">2020-05-31T17:26:00Z</dcterms:created>
  <dcterms:modified xsi:type="dcterms:W3CDTF">2020-06-08T11:18:00Z</dcterms:modified>
</cp:coreProperties>
</file>